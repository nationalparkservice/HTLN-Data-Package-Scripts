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D688F" w14:textId="4B704D39" w:rsidR="00734C34" w:rsidRPr="00BD3715" w:rsidRDefault="002E4639" w:rsidP="00734C34">
      <w:pPr>
        <w:pStyle w:val="nrpsHeading2"/>
      </w:pPr>
      <w:r>
        <w:t>HTLN</w:t>
      </w:r>
    </w:p>
    <w:tbl>
      <w:tblPr>
        <w:tblW w:w="12888" w:type="dxa"/>
        <w:tblInd w:w="72" w:type="dxa"/>
        <w:tblLayout w:type="fixed"/>
        <w:tblLook w:val="04A0" w:firstRow="1" w:lastRow="0" w:firstColumn="1" w:lastColumn="0" w:noHBand="0" w:noVBand="1"/>
      </w:tblPr>
      <w:tblGrid>
        <w:gridCol w:w="2268"/>
        <w:gridCol w:w="2880"/>
        <w:gridCol w:w="810"/>
        <w:gridCol w:w="630"/>
        <w:gridCol w:w="990"/>
        <w:gridCol w:w="900"/>
        <w:gridCol w:w="990"/>
        <w:gridCol w:w="1080"/>
        <w:gridCol w:w="1170"/>
        <w:gridCol w:w="630"/>
        <w:gridCol w:w="540"/>
      </w:tblGrid>
      <w:tr w:rsidR="007A103C" w:rsidRPr="00BD3715" w14:paraId="6F3D8B57" w14:textId="77777777" w:rsidTr="00DB2B1A">
        <w:trPr>
          <w:cantSplit/>
          <w:tblHeader/>
        </w:trPr>
        <w:tc>
          <w:tcPr>
            <w:tcW w:w="2268" w:type="dxa"/>
            <w:tcBorders>
              <w:top w:val="single" w:sz="4" w:space="0" w:color="auto"/>
              <w:left w:val="nil"/>
              <w:bottom w:val="single" w:sz="4" w:space="0" w:color="auto"/>
              <w:right w:val="nil"/>
            </w:tcBorders>
            <w:shd w:val="clear" w:color="auto" w:fill="auto"/>
            <w:tcMar>
              <w:top w:w="72" w:type="dxa"/>
              <w:left w:w="72" w:type="dxa"/>
              <w:bottom w:w="72" w:type="dxa"/>
              <w:right w:w="72" w:type="dxa"/>
            </w:tcMar>
            <w:hideMark/>
          </w:tcPr>
          <w:p w14:paraId="3161072C" w14:textId="77777777" w:rsidR="00763480" w:rsidRPr="00BD3715" w:rsidRDefault="00763480" w:rsidP="004A1331">
            <w:pPr>
              <w:pStyle w:val="nrpsTableheader"/>
            </w:pPr>
            <w:r w:rsidRPr="00BD3715">
              <w:t>Protocol name</w:t>
            </w:r>
          </w:p>
        </w:tc>
        <w:tc>
          <w:tcPr>
            <w:tcW w:w="2880" w:type="dxa"/>
            <w:tcBorders>
              <w:top w:val="single" w:sz="4" w:space="0" w:color="auto"/>
              <w:left w:val="nil"/>
              <w:bottom w:val="single" w:sz="4" w:space="0" w:color="auto"/>
              <w:right w:val="nil"/>
            </w:tcBorders>
            <w:shd w:val="clear" w:color="auto" w:fill="auto"/>
            <w:tcMar>
              <w:top w:w="72" w:type="dxa"/>
              <w:left w:w="72" w:type="dxa"/>
              <w:bottom w:w="72" w:type="dxa"/>
              <w:right w:w="72" w:type="dxa"/>
            </w:tcMar>
            <w:hideMark/>
          </w:tcPr>
          <w:p w14:paraId="725CF8ED" w14:textId="77777777" w:rsidR="00763480" w:rsidRPr="00BD3715" w:rsidRDefault="00763480" w:rsidP="004A1331">
            <w:pPr>
              <w:pStyle w:val="nrpsTableheader"/>
            </w:pPr>
            <w:r w:rsidRPr="00BD3715">
              <w:t>Data Stream Name</w:t>
            </w:r>
          </w:p>
        </w:tc>
        <w:tc>
          <w:tcPr>
            <w:tcW w:w="810" w:type="dxa"/>
            <w:tcBorders>
              <w:top w:val="single" w:sz="4" w:space="0" w:color="auto"/>
              <w:left w:val="nil"/>
              <w:bottom w:val="single" w:sz="4" w:space="0" w:color="auto"/>
              <w:right w:val="nil"/>
            </w:tcBorders>
            <w:shd w:val="clear" w:color="auto" w:fill="auto"/>
            <w:tcMar>
              <w:top w:w="72" w:type="dxa"/>
              <w:left w:w="72" w:type="dxa"/>
              <w:bottom w:w="72" w:type="dxa"/>
              <w:right w:w="72" w:type="dxa"/>
            </w:tcMar>
            <w:hideMark/>
          </w:tcPr>
          <w:p w14:paraId="73C6830C" w14:textId="77777777" w:rsidR="00763480" w:rsidRPr="00BD3715" w:rsidRDefault="00763480" w:rsidP="004A1331">
            <w:pPr>
              <w:pStyle w:val="nrpsTableheader"/>
            </w:pPr>
            <w:r w:rsidRPr="00BD3715">
              <w:t>Start Year</w:t>
            </w:r>
          </w:p>
        </w:tc>
        <w:tc>
          <w:tcPr>
            <w:tcW w:w="630" w:type="dxa"/>
            <w:tcBorders>
              <w:top w:val="single" w:sz="4" w:space="0" w:color="auto"/>
              <w:left w:val="nil"/>
              <w:bottom w:val="single" w:sz="4" w:space="0" w:color="auto"/>
              <w:right w:val="nil"/>
            </w:tcBorders>
            <w:shd w:val="clear" w:color="auto" w:fill="auto"/>
            <w:tcMar>
              <w:top w:w="72" w:type="dxa"/>
              <w:left w:w="72" w:type="dxa"/>
              <w:bottom w:w="72" w:type="dxa"/>
              <w:right w:w="72" w:type="dxa"/>
            </w:tcMar>
            <w:hideMark/>
          </w:tcPr>
          <w:p w14:paraId="219E5361" w14:textId="77777777" w:rsidR="00763480" w:rsidRPr="00BD3715" w:rsidRDefault="00763480" w:rsidP="004A1331">
            <w:pPr>
              <w:pStyle w:val="nrpsTableheader"/>
            </w:pPr>
            <w:r w:rsidRPr="00BD3715">
              <w:t>End Year</w:t>
            </w:r>
          </w:p>
        </w:tc>
        <w:tc>
          <w:tcPr>
            <w:tcW w:w="990" w:type="dxa"/>
            <w:tcBorders>
              <w:top w:val="single" w:sz="4" w:space="0" w:color="auto"/>
              <w:left w:val="nil"/>
              <w:bottom w:val="single" w:sz="4" w:space="0" w:color="auto"/>
              <w:right w:val="nil"/>
            </w:tcBorders>
            <w:shd w:val="clear" w:color="auto" w:fill="auto"/>
            <w:tcMar>
              <w:top w:w="72" w:type="dxa"/>
              <w:left w:w="72" w:type="dxa"/>
              <w:bottom w:w="72" w:type="dxa"/>
              <w:right w:w="72" w:type="dxa"/>
            </w:tcMar>
            <w:hideMark/>
          </w:tcPr>
          <w:p w14:paraId="51F178FE" w14:textId="77777777" w:rsidR="00763480" w:rsidRPr="00BD3715" w:rsidRDefault="00763480" w:rsidP="004A1331">
            <w:pPr>
              <w:pStyle w:val="nrpsTableheader"/>
            </w:pPr>
            <w:r w:rsidRPr="00BD3715">
              <w:t>Years Collected</w:t>
            </w:r>
          </w:p>
        </w:tc>
        <w:tc>
          <w:tcPr>
            <w:tcW w:w="900" w:type="dxa"/>
            <w:tcBorders>
              <w:top w:val="single" w:sz="4" w:space="0" w:color="auto"/>
              <w:left w:val="nil"/>
              <w:bottom w:val="single" w:sz="4" w:space="0" w:color="auto"/>
              <w:right w:val="nil"/>
            </w:tcBorders>
            <w:shd w:val="clear" w:color="auto" w:fill="auto"/>
            <w:tcMar>
              <w:top w:w="72" w:type="dxa"/>
              <w:left w:w="72" w:type="dxa"/>
              <w:bottom w:w="72" w:type="dxa"/>
              <w:right w:w="72" w:type="dxa"/>
            </w:tcMar>
            <w:hideMark/>
          </w:tcPr>
          <w:p w14:paraId="37BB906D" w14:textId="77777777" w:rsidR="00763480" w:rsidRPr="00BD3715" w:rsidRDefault="00763480" w:rsidP="004A1331">
            <w:pPr>
              <w:pStyle w:val="nrpsTableheader"/>
            </w:pPr>
            <w:r w:rsidRPr="00BD3715">
              <w:t>2023 included</w:t>
            </w:r>
          </w:p>
        </w:tc>
        <w:tc>
          <w:tcPr>
            <w:tcW w:w="990" w:type="dxa"/>
            <w:tcBorders>
              <w:top w:val="single" w:sz="4" w:space="0" w:color="auto"/>
              <w:left w:val="nil"/>
              <w:bottom w:val="single" w:sz="4" w:space="0" w:color="auto"/>
              <w:right w:val="nil"/>
            </w:tcBorders>
            <w:shd w:val="clear" w:color="auto" w:fill="auto"/>
            <w:tcMar>
              <w:top w:w="72" w:type="dxa"/>
              <w:left w:w="72" w:type="dxa"/>
              <w:bottom w:w="72" w:type="dxa"/>
              <w:right w:w="72" w:type="dxa"/>
            </w:tcMar>
            <w:hideMark/>
          </w:tcPr>
          <w:p w14:paraId="31A06B82" w14:textId="77777777" w:rsidR="00763480" w:rsidRPr="00BD3715" w:rsidRDefault="00763480" w:rsidP="004A1331">
            <w:pPr>
              <w:pStyle w:val="nrpsTableheader"/>
            </w:pPr>
            <w:r w:rsidRPr="00BD3715">
              <w:t>Years QC backlog</w:t>
            </w:r>
          </w:p>
        </w:tc>
        <w:tc>
          <w:tcPr>
            <w:tcW w:w="1080" w:type="dxa"/>
            <w:tcBorders>
              <w:top w:val="single" w:sz="4" w:space="0" w:color="auto"/>
              <w:left w:val="nil"/>
              <w:bottom w:val="single" w:sz="4" w:space="0" w:color="auto"/>
              <w:right w:val="nil"/>
            </w:tcBorders>
            <w:shd w:val="clear" w:color="auto" w:fill="auto"/>
            <w:tcMar>
              <w:top w:w="72" w:type="dxa"/>
              <w:left w:w="72" w:type="dxa"/>
              <w:bottom w:w="72" w:type="dxa"/>
              <w:right w:w="72" w:type="dxa"/>
            </w:tcMar>
            <w:hideMark/>
          </w:tcPr>
          <w:p w14:paraId="72491FC2" w14:textId="77777777" w:rsidR="00763480" w:rsidRPr="00BD3715" w:rsidRDefault="00763480" w:rsidP="004A1331">
            <w:pPr>
              <w:pStyle w:val="nrpsTableheader"/>
            </w:pPr>
            <w:r w:rsidRPr="00BD3715">
              <w:t>Years published</w:t>
            </w:r>
          </w:p>
        </w:tc>
        <w:tc>
          <w:tcPr>
            <w:tcW w:w="1170" w:type="dxa"/>
            <w:tcBorders>
              <w:top w:val="single" w:sz="4" w:space="0" w:color="auto"/>
              <w:left w:val="nil"/>
              <w:bottom w:val="single" w:sz="4" w:space="0" w:color="auto"/>
              <w:right w:val="nil"/>
            </w:tcBorders>
            <w:shd w:val="clear" w:color="auto" w:fill="auto"/>
            <w:tcMar>
              <w:top w:w="72" w:type="dxa"/>
              <w:left w:w="72" w:type="dxa"/>
              <w:bottom w:w="72" w:type="dxa"/>
              <w:right w:w="72" w:type="dxa"/>
            </w:tcMar>
            <w:hideMark/>
          </w:tcPr>
          <w:p w14:paraId="7A5444E4" w14:textId="77777777" w:rsidR="00763480" w:rsidRPr="00BD3715" w:rsidRDefault="00763480" w:rsidP="004A1331">
            <w:pPr>
              <w:pStyle w:val="nrpsTableheader"/>
            </w:pPr>
            <w:r w:rsidRPr="00BD3715">
              <w:t>Target Repository</w:t>
            </w:r>
          </w:p>
        </w:tc>
        <w:tc>
          <w:tcPr>
            <w:tcW w:w="630" w:type="dxa"/>
            <w:tcBorders>
              <w:top w:val="single" w:sz="4" w:space="0" w:color="auto"/>
              <w:left w:val="nil"/>
              <w:bottom w:val="single" w:sz="4" w:space="0" w:color="auto"/>
              <w:right w:val="nil"/>
            </w:tcBorders>
            <w:shd w:val="clear" w:color="auto" w:fill="auto"/>
            <w:tcMar>
              <w:top w:w="72" w:type="dxa"/>
              <w:left w:w="72" w:type="dxa"/>
              <w:bottom w:w="72" w:type="dxa"/>
              <w:right w:w="72" w:type="dxa"/>
            </w:tcMar>
            <w:hideMark/>
          </w:tcPr>
          <w:p w14:paraId="0DE3E2EE" w14:textId="77777777" w:rsidR="00763480" w:rsidRPr="00BD3715" w:rsidRDefault="00763480" w:rsidP="004A1331">
            <w:pPr>
              <w:pStyle w:val="nrpsTableheader"/>
            </w:pPr>
            <w:r w:rsidRPr="00BD3715">
              <w:t>CUI</w:t>
            </w:r>
          </w:p>
        </w:tc>
        <w:tc>
          <w:tcPr>
            <w:tcW w:w="540" w:type="dxa"/>
            <w:tcBorders>
              <w:top w:val="single" w:sz="4" w:space="0" w:color="auto"/>
              <w:left w:val="nil"/>
              <w:bottom w:val="single" w:sz="4" w:space="0" w:color="auto"/>
              <w:right w:val="nil"/>
            </w:tcBorders>
            <w:shd w:val="clear" w:color="auto" w:fill="auto"/>
            <w:tcMar>
              <w:top w:w="72" w:type="dxa"/>
              <w:left w:w="72" w:type="dxa"/>
              <w:bottom w:w="72" w:type="dxa"/>
              <w:right w:w="72" w:type="dxa"/>
            </w:tcMar>
            <w:hideMark/>
          </w:tcPr>
          <w:p w14:paraId="7A8580ED" w14:textId="768B2E85" w:rsidR="00763480" w:rsidRPr="00BD3715" w:rsidRDefault="00763480" w:rsidP="004A1331">
            <w:pPr>
              <w:pStyle w:val="nrpsTableheader"/>
            </w:pPr>
            <w:r w:rsidRPr="00BD3715">
              <w:t>DP</w:t>
            </w:r>
          </w:p>
        </w:tc>
      </w:tr>
      <w:tr w:rsidR="007A103C" w:rsidRPr="00BD3715" w14:paraId="694C669A" w14:textId="77777777" w:rsidTr="00DB2B1A">
        <w:trPr>
          <w:cantSplit/>
        </w:trPr>
        <w:tc>
          <w:tcPr>
            <w:tcW w:w="2268" w:type="dxa"/>
            <w:tcBorders>
              <w:top w:val="single" w:sz="4" w:space="0" w:color="auto"/>
              <w:left w:val="nil"/>
              <w:bottom w:val="nil"/>
              <w:right w:val="nil"/>
            </w:tcBorders>
            <w:shd w:val="clear" w:color="auto" w:fill="auto"/>
            <w:noWrap/>
            <w:tcMar>
              <w:top w:w="72" w:type="dxa"/>
              <w:left w:w="72" w:type="dxa"/>
              <w:bottom w:w="72" w:type="dxa"/>
              <w:right w:w="72" w:type="dxa"/>
            </w:tcMar>
          </w:tcPr>
          <w:p w14:paraId="27176B70" w14:textId="683015E2" w:rsidR="00E04715" w:rsidRPr="00E04715" w:rsidRDefault="00E04715" w:rsidP="00E04715">
            <w:pPr>
              <w:pStyle w:val="nrpsTablecell"/>
            </w:pPr>
            <w:r w:rsidRPr="00E04715">
              <w:t>Breeding Landbirds</w:t>
            </w:r>
          </w:p>
        </w:tc>
        <w:tc>
          <w:tcPr>
            <w:tcW w:w="2880" w:type="dxa"/>
            <w:tcBorders>
              <w:top w:val="single" w:sz="4" w:space="0" w:color="auto"/>
              <w:left w:val="nil"/>
              <w:bottom w:val="nil"/>
              <w:right w:val="nil"/>
            </w:tcBorders>
            <w:shd w:val="clear" w:color="auto" w:fill="auto"/>
            <w:noWrap/>
            <w:tcMar>
              <w:top w:w="72" w:type="dxa"/>
              <w:left w:w="72" w:type="dxa"/>
              <w:bottom w:w="72" w:type="dxa"/>
              <w:right w:w="72" w:type="dxa"/>
            </w:tcMar>
          </w:tcPr>
          <w:p w14:paraId="488171A4" w14:textId="17C460E3" w:rsidR="00E04715" w:rsidRPr="00E04715" w:rsidRDefault="00E04715" w:rsidP="00E04715">
            <w:pPr>
              <w:pStyle w:val="nrpsTablecell"/>
            </w:pPr>
            <w:r w:rsidRPr="00E04715">
              <w:t>bird communities</w:t>
            </w:r>
          </w:p>
        </w:tc>
        <w:tc>
          <w:tcPr>
            <w:tcW w:w="810" w:type="dxa"/>
            <w:tcBorders>
              <w:top w:val="single" w:sz="4" w:space="0" w:color="auto"/>
              <w:left w:val="nil"/>
              <w:bottom w:val="nil"/>
              <w:right w:val="nil"/>
            </w:tcBorders>
            <w:shd w:val="clear" w:color="auto" w:fill="auto"/>
            <w:noWrap/>
            <w:tcMar>
              <w:top w:w="72" w:type="dxa"/>
              <w:left w:w="72" w:type="dxa"/>
              <w:bottom w:w="72" w:type="dxa"/>
              <w:right w:w="72" w:type="dxa"/>
            </w:tcMar>
          </w:tcPr>
          <w:p w14:paraId="28F18522" w14:textId="63C59983" w:rsidR="00E04715" w:rsidRPr="00E04715" w:rsidRDefault="00E04715" w:rsidP="00E04715">
            <w:pPr>
              <w:pStyle w:val="nrpsTablecell"/>
            </w:pPr>
            <w:r w:rsidRPr="00E04715">
              <w:t>2001</w:t>
            </w:r>
          </w:p>
        </w:tc>
        <w:tc>
          <w:tcPr>
            <w:tcW w:w="630" w:type="dxa"/>
            <w:tcBorders>
              <w:top w:val="single" w:sz="4" w:space="0" w:color="auto"/>
              <w:left w:val="nil"/>
              <w:bottom w:val="nil"/>
              <w:right w:val="nil"/>
            </w:tcBorders>
            <w:shd w:val="clear" w:color="auto" w:fill="auto"/>
            <w:noWrap/>
            <w:tcMar>
              <w:top w:w="72" w:type="dxa"/>
              <w:left w:w="72" w:type="dxa"/>
              <w:bottom w:w="72" w:type="dxa"/>
              <w:right w:w="72" w:type="dxa"/>
            </w:tcMar>
          </w:tcPr>
          <w:p w14:paraId="548D3A0C" w14:textId="2E9F2782" w:rsidR="00E04715" w:rsidRPr="00E04715" w:rsidRDefault="00E04715" w:rsidP="00E04715">
            <w:pPr>
              <w:pStyle w:val="nrpsTablecell"/>
            </w:pPr>
            <w:r w:rsidRPr="00E04715">
              <w:t> </w:t>
            </w:r>
          </w:p>
        </w:tc>
        <w:tc>
          <w:tcPr>
            <w:tcW w:w="990" w:type="dxa"/>
            <w:tcBorders>
              <w:top w:val="single" w:sz="4" w:space="0" w:color="auto"/>
              <w:left w:val="nil"/>
              <w:bottom w:val="nil"/>
              <w:right w:val="nil"/>
            </w:tcBorders>
            <w:shd w:val="clear" w:color="auto" w:fill="auto"/>
            <w:noWrap/>
            <w:tcMar>
              <w:top w:w="72" w:type="dxa"/>
              <w:left w:w="72" w:type="dxa"/>
              <w:bottom w:w="72" w:type="dxa"/>
              <w:right w:w="72" w:type="dxa"/>
            </w:tcMar>
          </w:tcPr>
          <w:p w14:paraId="48F8D040" w14:textId="2ABB75CD" w:rsidR="00E04715" w:rsidRPr="00E04715" w:rsidRDefault="00E04715" w:rsidP="00E04715">
            <w:pPr>
              <w:pStyle w:val="nrpsTablecell"/>
            </w:pPr>
            <w:r w:rsidRPr="00E04715">
              <w:t>23</w:t>
            </w:r>
          </w:p>
        </w:tc>
        <w:tc>
          <w:tcPr>
            <w:tcW w:w="900" w:type="dxa"/>
            <w:tcBorders>
              <w:top w:val="single" w:sz="4" w:space="0" w:color="auto"/>
              <w:left w:val="nil"/>
              <w:bottom w:val="nil"/>
              <w:right w:val="nil"/>
            </w:tcBorders>
            <w:shd w:val="clear" w:color="auto" w:fill="auto"/>
            <w:noWrap/>
            <w:tcMar>
              <w:top w:w="72" w:type="dxa"/>
              <w:left w:w="72" w:type="dxa"/>
              <w:bottom w:w="72" w:type="dxa"/>
              <w:right w:w="72" w:type="dxa"/>
            </w:tcMar>
          </w:tcPr>
          <w:p w14:paraId="0C5A04B0" w14:textId="74A30F90" w:rsidR="00E04715" w:rsidRPr="00E04715" w:rsidRDefault="00E04715" w:rsidP="00E04715">
            <w:pPr>
              <w:pStyle w:val="nrpsTablecell"/>
            </w:pPr>
            <w:r w:rsidRPr="00E04715">
              <w:t>yes</w:t>
            </w:r>
          </w:p>
        </w:tc>
        <w:tc>
          <w:tcPr>
            <w:tcW w:w="990" w:type="dxa"/>
            <w:tcBorders>
              <w:top w:val="single" w:sz="4" w:space="0" w:color="auto"/>
              <w:left w:val="nil"/>
              <w:bottom w:val="nil"/>
              <w:right w:val="nil"/>
            </w:tcBorders>
            <w:shd w:val="clear" w:color="auto" w:fill="auto"/>
            <w:noWrap/>
            <w:tcMar>
              <w:top w:w="72" w:type="dxa"/>
              <w:left w:w="72" w:type="dxa"/>
              <w:bottom w:w="72" w:type="dxa"/>
              <w:right w:w="72" w:type="dxa"/>
            </w:tcMar>
          </w:tcPr>
          <w:p w14:paraId="74729AD1" w14:textId="2E98FC34" w:rsidR="00E04715" w:rsidRPr="00E04715" w:rsidRDefault="00E04715" w:rsidP="00E04715">
            <w:pPr>
              <w:pStyle w:val="nrpsTablecell"/>
            </w:pPr>
            <w:r w:rsidRPr="00E04715">
              <w:t>1</w:t>
            </w:r>
          </w:p>
        </w:tc>
        <w:tc>
          <w:tcPr>
            <w:tcW w:w="1080" w:type="dxa"/>
            <w:tcBorders>
              <w:top w:val="single" w:sz="4" w:space="0" w:color="auto"/>
              <w:left w:val="nil"/>
              <w:bottom w:val="nil"/>
              <w:right w:val="nil"/>
            </w:tcBorders>
            <w:shd w:val="clear" w:color="auto" w:fill="auto"/>
            <w:noWrap/>
            <w:tcMar>
              <w:top w:w="72" w:type="dxa"/>
              <w:left w:w="72" w:type="dxa"/>
              <w:bottom w:w="72" w:type="dxa"/>
              <w:right w:w="72" w:type="dxa"/>
            </w:tcMar>
          </w:tcPr>
          <w:p w14:paraId="6BAA3DAF" w14:textId="3E101827" w:rsidR="00E04715" w:rsidRPr="00E04715" w:rsidRDefault="00E04715" w:rsidP="00E04715">
            <w:pPr>
              <w:pStyle w:val="nrpsTablecell"/>
            </w:pPr>
            <w:r w:rsidRPr="00E04715">
              <w:t>22</w:t>
            </w:r>
          </w:p>
        </w:tc>
        <w:tc>
          <w:tcPr>
            <w:tcW w:w="1170" w:type="dxa"/>
            <w:tcBorders>
              <w:top w:val="single" w:sz="4" w:space="0" w:color="auto"/>
              <w:left w:val="nil"/>
              <w:bottom w:val="nil"/>
              <w:right w:val="nil"/>
            </w:tcBorders>
            <w:shd w:val="clear" w:color="auto" w:fill="auto"/>
            <w:noWrap/>
            <w:tcMar>
              <w:top w:w="72" w:type="dxa"/>
              <w:left w:w="72" w:type="dxa"/>
              <w:bottom w:w="72" w:type="dxa"/>
              <w:right w:w="72" w:type="dxa"/>
            </w:tcMar>
          </w:tcPr>
          <w:p w14:paraId="7D0D42DB" w14:textId="0A7B7207" w:rsidR="00E04715" w:rsidRPr="00E04715" w:rsidRDefault="00E04715" w:rsidP="00E04715">
            <w:pPr>
              <w:pStyle w:val="nrpsTablecell"/>
            </w:pPr>
            <w:r w:rsidRPr="00E04715">
              <w:t>DataStore</w:t>
            </w:r>
          </w:p>
        </w:tc>
        <w:tc>
          <w:tcPr>
            <w:tcW w:w="630" w:type="dxa"/>
            <w:tcBorders>
              <w:top w:val="single" w:sz="4" w:space="0" w:color="auto"/>
              <w:left w:val="nil"/>
              <w:bottom w:val="nil"/>
              <w:right w:val="nil"/>
            </w:tcBorders>
            <w:shd w:val="clear" w:color="auto" w:fill="auto"/>
            <w:noWrap/>
            <w:tcMar>
              <w:top w:w="72" w:type="dxa"/>
              <w:left w:w="72" w:type="dxa"/>
              <w:bottom w:w="72" w:type="dxa"/>
              <w:right w:w="72" w:type="dxa"/>
            </w:tcMar>
          </w:tcPr>
          <w:p w14:paraId="00CAB523" w14:textId="3CD23290" w:rsidR="00E04715" w:rsidRPr="00E04715" w:rsidRDefault="00E04715" w:rsidP="00E04715">
            <w:pPr>
              <w:pStyle w:val="nrpsTablecell"/>
            </w:pPr>
            <w:r w:rsidRPr="00E04715">
              <w:t>No</w:t>
            </w:r>
          </w:p>
        </w:tc>
        <w:tc>
          <w:tcPr>
            <w:tcW w:w="540" w:type="dxa"/>
            <w:tcBorders>
              <w:top w:val="single" w:sz="4" w:space="0" w:color="auto"/>
              <w:left w:val="nil"/>
              <w:bottom w:val="nil"/>
              <w:right w:val="nil"/>
            </w:tcBorders>
            <w:shd w:val="clear" w:color="auto" w:fill="auto"/>
            <w:noWrap/>
            <w:tcMar>
              <w:top w:w="72" w:type="dxa"/>
              <w:left w:w="72" w:type="dxa"/>
              <w:bottom w:w="72" w:type="dxa"/>
              <w:right w:w="72" w:type="dxa"/>
            </w:tcMar>
          </w:tcPr>
          <w:p w14:paraId="7B93B0A4" w14:textId="66EA84BE" w:rsidR="00E04715" w:rsidRPr="00E04715" w:rsidRDefault="00E04715" w:rsidP="00E04715">
            <w:pPr>
              <w:pStyle w:val="nrpsTablecell"/>
            </w:pPr>
            <w:r w:rsidRPr="00E04715">
              <w:t>1</w:t>
            </w:r>
          </w:p>
        </w:tc>
      </w:tr>
      <w:tr w:rsidR="007A103C" w:rsidRPr="00BD3715" w14:paraId="154322DA" w14:textId="77777777" w:rsidTr="008A20E7">
        <w:trPr>
          <w:cantSplit/>
        </w:trPr>
        <w:tc>
          <w:tcPr>
            <w:tcW w:w="2268"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330908D3" w14:textId="4DF36356" w:rsidR="00E04715" w:rsidRPr="00E04715" w:rsidRDefault="00E04715" w:rsidP="00E04715">
            <w:pPr>
              <w:pStyle w:val="nrpsTablecell"/>
            </w:pPr>
            <w:r w:rsidRPr="00E04715">
              <w:t>Plant communities</w:t>
            </w:r>
          </w:p>
        </w:tc>
        <w:tc>
          <w:tcPr>
            <w:tcW w:w="288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7CA4492F" w14:textId="0D36ACD1" w:rsidR="00E04715" w:rsidRPr="00E04715" w:rsidRDefault="00E04715" w:rsidP="00E04715">
            <w:pPr>
              <w:pStyle w:val="nrpsTablecell"/>
            </w:pPr>
            <w:r w:rsidRPr="00E04715">
              <w:t>plant communities</w:t>
            </w:r>
          </w:p>
        </w:tc>
        <w:tc>
          <w:tcPr>
            <w:tcW w:w="81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45989BAA" w14:textId="059087D9" w:rsidR="00E04715" w:rsidRPr="00E04715" w:rsidRDefault="00E04715" w:rsidP="00E04715">
            <w:pPr>
              <w:pStyle w:val="nrpsTablecell"/>
            </w:pPr>
            <w:r w:rsidRPr="00E04715">
              <w:t>1996</w:t>
            </w:r>
          </w:p>
        </w:tc>
        <w:tc>
          <w:tcPr>
            <w:tcW w:w="63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0A98B1E3" w14:textId="14B852F9" w:rsidR="00E04715" w:rsidRPr="00E04715" w:rsidRDefault="00E04715" w:rsidP="00E04715">
            <w:pPr>
              <w:pStyle w:val="nrpsTablecell"/>
            </w:pPr>
            <w:r w:rsidRPr="00E04715">
              <w:t> </w:t>
            </w:r>
          </w:p>
        </w:tc>
        <w:tc>
          <w:tcPr>
            <w:tcW w:w="99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1EECFEE0" w14:textId="7E53C457" w:rsidR="00E04715" w:rsidRPr="00E04715" w:rsidRDefault="00E04715" w:rsidP="00E04715">
            <w:pPr>
              <w:pStyle w:val="nrpsTablecell"/>
            </w:pPr>
            <w:r w:rsidRPr="00E04715">
              <w:t>28</w:t>
            </w:r>
          </w:p>
        </w:tc>
        <w:tc>
          <w:tcPr>
            <w:tcW w:w="90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04FA8DB4" w14:textId="6EA02C0C" w:rsidR="00E04715" w:rsidRPr="00E04715" w:rsidRDefault="00E04715" w:rsidP="00E04715">
            <w:pPr>
              <w:pStyle w:val="nrpsTablecell"/>
            </w:pPr>
            <w:r w:rsidRPr="00E04715">
              <w:t>yes</w:t>
            </w:r>
          </w:p>
        </w:tc>
        <w:tc>
          <w:tcPr>
            <w:tcW w:w="99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1B1AD9F5" w14:textId="11C6BEAD" w:rsidR="00E04715" w:rsidRPr="00E04715" w:rsidRDefault="00E04715" w:rsidP="00E04715">
            <w:pPr>
              <w:pStyle w:val="nrpsTablecell"/>
            </w:pPr>
            <w:r w:rsidRPr="00E04715">
              <w:t>1</w:t>
            </w:r>
          </w:p>
        </w:tc>
        <w:tc>
          <w:tcPr>
            <w:tcW w:w="108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70283BE1" w14:textId="2E8D1930" w:rsidR="00E04715" w:rsidRPr="00E04715" w:rsidRDefault="00E04715" w:rsidP="00E04715">
            <w:pPr>
              <w:pStyle w:val="nrpsTablecell"/>
            </w:pPr>
            <w:r w:rsidRPr="00E04715">
              <w:t>27</w:t>
            </w:r>
          </w:p>
        </w:tc>
        <w:tc>
          <w:tcPr>
            <w:tcW w:w="117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528E2990" w14:textId="241E9C3E" w:rsidR="00E04715" w:rsidRPr="00E04715" w:rsidRDefault="00E04715" w:rsidP="00E04715">
            <w:pPr>
              <w:pStyle w:val="nrpsTablecell"/>
            </w:pPr>
            <w:r w:rsidRPr="00E04715">
              <w:t>DataStore</w:t>
            </w:r>
          </w:p>
        </w:tc>
        <w:tc>
          <w:tcPr>
            <w:tcW w:w="63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32DD58D9" w14:textId="455CB58A" w:rsidR="00E04715" w:rsidRPr="00E04715" w:rsidRDefault="00E04715" w:rsidP="00E04715">
            <w:pPr>
              <w:pStyle w:val="nrpsTablecell"/>
            </w:pPr>
            <w:r w:rsidRPr="00E04715">
              <w:t>No</w:t>
            </w:r>
          </w:p>
        </w:tc>
        <w:tc>
          <w:tcPr>
            <w:tcW w:w="54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70A64702" w14:textId="10AD3FC2" w:rsidR="00E04715" w:rsidRPr="00E04715" w:rsidRDefault="00E04715" w:rsidP="00E04715">
            <w:pPr>
              <w:pStyle w:val="nrpsTablecell"/>
            </w:pPr>
            <w:r w:rsidRPr="00E04715">
              <w:t>1</w:t>
            </w:r>
          </w:p>
        </w:tc>
      </w:tr>
      <w:tr w:rsidR="007A103C" w:rsidRPr="00BD3715" w14:paraId="02B72653" w14:textId="77777777" w:rsidTr="007A103C">
        <w:trPr>
          <w:cantSplit/>
        </w:trPr>
        <w:tc>
          <w:tcPr>
            <w:tcW w:w="2268" w:type="dxa"/>
            <w:tcBorders>
              <w:top w:val="nil"/>
              <w:left w:val="nil"/>
              <w:bottom w:val="nil"/>
              <w:right w:val="nil"/>
            </w:tcBorders>
            <w:shd w:val="clear" w:color="auto" w:fill="auto"/>
            <w:noWrap/>
            <w:tcMar>
              <w:top w:w="72" w:type="dxa"/>
              <w:left w:w="72" w:type="dxa"/>
              <w:bottom w:w="72" w:type="dxa"/>
              <w:right w:w="72" w:type="dxa"/>
            </w:tcMar>
          </w:tcPr>
          <w:p w14:paraId="4B9CB274" w14:textId="6173BA09" w:rsidR="00E04715" w:rsidRPr="00E04715" w:rsidRDefault="00E04715" w:rsidP="00E04715">
            <w:pPr>
              <w:pStyle w:val="nrpsTablecell"/>
            </w:pPr>
            <w:r w:rsidRPr="00E04715">
              <w:t>CUVA wetland communities</w:t>
            </w:r>
          </w:p>
        </w:tc>
        <w:tc>
          <w:tcPr>
            <w:tcW w:w="2880" w:type="dxa"/>
            <w:tcBorders>
              <w:top w:val="nil"/>
              <w:left w:val="nil"/>
              <w:bottom w:val="nil"/>
              <w:right w:val="nil"/>
            </w:tcBorders>
            <w:shd w:val="clear" w:color="auto" w:fill="auto"/>
            <w:noWrap/>
            <w:tcMar>
              <w:top w:w="72" w:type="dxa"/>
              <w:left w:w="72" w:type="dxa"/>
              <w:bottom w:w="72" w:type="dxa"/>
              <w:right w:w="72" w:type="dxa"/>
            </w:tcMar>
          </w:tcPr>
          <w:p w14:paraId="5576DAE4" w14:textId="2FB4CCD4" w:rsidR="00E04715" w:rsidRPr="00E04715" w:rsidRDefault="00E04715" w:rsidP="00E04715">
            <w:pPr>
              <w:pStyle w:val="nrpsTablecell"/>
            </w:pPr>
            <w:r w:rsidRPr="00E04715">
              <w:t>wetland communities</w:t>
            </w:r>
          </w:p>
        </w:tc>
        <w:tc>
          <w:tcPr>
            <w:tcW w:w="810" w:type="dxa"/>
            <w:tcBorders>
              <w:top w:val="nil"/>
              <w:left w:val="nil"/>
              <w:bottom w:val="nil"/>
              <w:right w:val="nil"/>
            </w:tcBorders>
            <w:shd w:val="clear" w:color="auto" w:fill="auto"/>
            <w:noWrap/>
            <w:tcMar>
              <w:top w:w="72" w:type="dxa"/>
              <w:left w:w="72" w:type="dxa"/>
              <w:bottom w:w="72" w:type="dxa"/>
              <w:right w:w="72" w:type="dxa"/>
            </w:tcMar>
          </w:tcPr>
          <w:p w14:paraId="4BB832FF" w14:textId="4622A786" w:rsidR="00E04715" w:rsidRPr="00E04715" w:rsidRDefault="00E04715" w:rsidP="00E04715">
            <w:pPr>
              <w:pStyle w:val="nrpsTablecell"/>
            </w:pPr>
            <w:r w:rsidRPr="00E04715">
              <w:t>2008</w:t>
            </w:r>
          </w:p>
        </w:tc>
        <w:tc>
          <w:tcPr>
            <w:tcW w:w="630" w:type="dxa"/>
            <w:tcBorders>
              <w:top w:val="nil"/>
              <w:left w:val="nil"/>
              <w:bottom w:val="nil"/>
              <w:right w:val="nil"/>
            </w:tcBorders>
            <w:shd w:val="clear" w:color="auto" w:fill="auto"/>
            <w:noWrap/>
            <w:tcMar>
              <w:top w:w="72" w:type="dxa"/>
              <w:left w:w="72" w:type="dxa"/>
              <w:bottom w:w="72" w:type="dxa"/>
              <w:right w:w="72" w:type="dxa"/>
            </w:tcMar>
          </w:tcPr>
          <w:p w14:paraId="74893621" w14:textId="3A819699" w:rsidR="00E04715" w:rsidRPr="00E04715" w:rsidRDefault="00E04715" w:rsidP="00E04715">
            <w:pPr>
              <w:pStyle w:val="nrpsTablecell"/>
            </w:pPr>
            <w:r w:rsidRPr="00E04715">
              <w:t> </w:t>
            </w:r>
          </w:p>
        </w:tc>
        <w:tc>
          <w:tcPr>
            <w:tcW w:w="990" w:type="dxa"/>
            <w:tcBorders>
              <w:top w:val="nil"/>
              <w:left w:val="nil"/>
              <w:bottom w:val="nil"/>
              <w:right w:val="nil"/>
            </w:tcBorders>
            <w:shd w:val="clear" w:color="auto" w:fill="auto"/>
            <w:noWrap/>
            <w:tcMar>
              <w:top w:w="72" w:type="dxa"/>
              <w:left w:w="72" w:type="dxa"/>
              <w:bottom w:w="72" w:type="dxa"/>
              <w:right w:w="72" w:type="dxa"/>
            </w:tcMar>
          </w:tcPr>
          <w:p w14:paraId="4EEE737E" w14:textId="187B3A09" w:rsidR="00E04715" w:rsidRPr="00E04715" w:rsidRDefault="00E04715" w:rsidP="00E04715">
            <w:pPr>
              <w:pStyle w:val="nrpsTablecell"/>
            </w:pPr>
            <w:r w:rsidRPr="00E04715">
              <w:t>15</w:t>
            </w:r>
          </w:p>
        </w:tc>
        <w:tc>
          <w:tcPr>
            <w:tcW w:w="900" w:type="dxa"/>
            <w:tcBorders>
              <w:top w:val="nil"/>
              <w:left w:val="nil"/>
              <w:bottom w:val="nil"/>
              <w:right w:val="nil"/>
            </w:tcBorders>
            <w:shd w:val="clear" w:color="auto" w:fill="auto"/>
            <w:noWrap/>
            <w:tcMar>
              <w:top w:w="72" w:type="dxa"/>
              <w:left w:w="72" w:type="dxa"/>
              <w:bottom w:w="72" w:type="dxa"/>
              <w:right w:w="72" w:type="dxa"/>
            </w:tcMar>
          </w:tcPr>
          <w:p w14:paraId="2CD18B02" w14:textId="4A6E2590" w:rsidR="00E04715" w:rsidRPr="00E04715" w:rsidRDefault="00E04715" w:rsidP="00E04715">
            <w:pPr>
              <w:pStyle w:val="nrpsTablecell"/>
            </w:pPr>
            <w:r w:rsidRPr="00E04715">
              <w:t>yes</w:t>
            </w:r>
          </w:p>
        </w:tc>
        <w:tc>
          <w:tcPr>
            <w:tcW w:w="990" w:type="dxa"/>
            <w:tcBorders>
              <w:top w:val="nil"/>
              <w:left w:val="nil"/>
              <w:bottom w:val="nil"/>
              <w:right w:val="nil"/>
            </w:tcBorders>
            <w:shd w:val="clear" w:color="auto" w:fill="auto"/>
            <w:noWrap/>
            <w:tcMar>
              <w:top w:w="72" w:type="dxa"/>
              <w:left w:w="72" w:type="dxa"/>
              <w:bottom w:w="72" w:type="dxa"/>
              <w:right w:w="72" w:type="dxa"/>
            </w:tcMar>
          </w:tcPr>
          <w:p w14:paraId="7DCE8438" w14:textId="7EA3EB49" w:rsidR="00E04715" w:rsidRPr="00E04715" w:rsidRDefault="00E04715" w:rsidP="00E04715">
            <w:pPr>
              <w:pStyle w:val="nrpsTablecell"/>
            </w:pPr>
            <w:r w:rsidRPr="00E04715">
              <w:t>1</w:t>
            </w:r>
          </w:p>
        </w:tc>
        <w:tc>
          <w:tcPr>
            <w:tcW w:w="1080" w:type="dxa"/>
            <w:tcBorders>
              <w:top w:val="nil"/>
              <w:left w:val="nil"/>
              <w:bottom w:val="nil"/>
              <w:right w:val="nil"/>
            </w:tcBorders>
            <w:shd w:val="clear" w:color="auto" w:fill="auto"/>
            <w:noWrap/>
            <w:tcMar>
              <w:top w:w="72" w:type="dxa"/>
              <w:left w:w="72" w:type="dxa"/>
              <w:bottom w:w="72" w:type="dxa"/>
              <w:right w:w="72" w:type="dxa"/>
            </w:tcMar>
          </w:tcPr>
          <w:p w14:paraId="76B356E5" w14:textId="195DAAF2" w:rsidR="00E04715" w:rsidRPr="00E04715" w:rsidRDefault="00E04715" w:rsidP="00E04715">
            <w:pPr>
              <w:pStyle w:val="nrpsTablecell"/>
            </w:pPr>
            <w:r w:rsidRPr="00E04715">
              <w:t>14</w:t>
            </w:r>
          </w:p>
        </w:tc>
        <w:tc>
          <w:tcPr>
            <w:tcW w:w="1170" w:type="dxa"/>
            <w:tcBorders>
              <w:top w:val="nil"/>
              <w:left w:val="nil"/>
              <w:bottom w:val="nil"/>
              <w:right w:val="nil"/>
            </w:tcBorders>
            <w:shd w:val="clear" w:color="auto" w:fill="auto"/>
            <w:noWrap/>
            <w:tcMar>
              <w:top w:w="72" w:type="dxa"/>
              <w:left w:w="72" w:type="dxa"/>
              <w:bottom w:w="72" w:type="dxa"/>
              <w:right w:w="72" w:type="dxa"/>
            </w:tcMar>
          </w:tcPr>
          <w:p w14:paraId="59198773" w14:textId="49E68FC8" w:rsidR="00E04715" w:rsidRPr="00E04715" w:rsidRDefault="00E04715" w:rsidP="00E04715">
            <w:pPr>
              <w:pStyle w:val="nrpsTablecell"/>
            </w:pPr>
            <w:r w:rsidRPr="00E04715">
              <w:t>DataStore</w:t>
            </w:r>
          </w:p>
        </w:tc>
        <w:tc>
          <w:tcPr>
            <w:tcW w:w="630" w:type="dxa"/>
            <w:tcBorders>
              <w:top w:val="nil"/>
              <w:left w:val="nil"/>
              <w:bottom w:val="nil"/>
              <w:right w:val="nil"/>
            </w:tcBorders>
            <w:shd w:val="clear" w:color="auto" w:fill="auto"/>
            <w:noWrap/>
            <w:tcMar>
              <w:top w:w="72" w:type="dxa"/>
              <w:left w:w="72" w:type="dxa"/>
              <w:bottom w:w="72" w:type="dxa"/>
              <w:right w:w="72" w:type="dxa"/>
            </w:tcMar>
          </w:tcPr>
          <w:p w14:paraId="436E3526" w14:textId="2D26D049" w:rsidR="00E04715" w:rsidRPr="00E04715" w:rsidRDefault="00E04715" w:rsidP="00E04715">
            <w:pPr>
              <w:pStyle w:val="nrpsTablecell"/>
            </w:pPr>
            <w:r w:rsidRPr="00E04715">
              <w:t>No</w:t>
            </w:r>
          </w:p>
        </w:tc>
        <w:tc>
          <w:tcPr>
            <w:tcW w:w="540" w:type="dxa"/>
            <w:tcBorders>
              <w:top w:val="nil"/>
              <w:left w:val="nil"/>
              <w:bottom w:val="nil"/>
              <w:right w:val="nil"/>
            </w:tcBorders>
            <w:shd w:val="clear" w:color="auto" w:fill="auto"/>
            <w:noWrap/>
            <w:tcMar>
              <w:top w:w="72" w:type="dxa"/>
              <w:left w:w="72" w:type="dxa"/>
              <w:bottom w:w="72" w:type="dxa"/>
              <w:right w:w="72" w:type="dxa"/>
            </w:tcMar>
          </w:tcPr>
          <w:p w14:paraId="75F9BBA2" w14:textId="45115830" w:rsidR="00E04715" w:rsidRPr="00E04715" w:rsidRDefault="00E04715" w:rsidP="00E04715">
            <w:pPr>
              <w:pStyle w:val="nrpsTablecell"/>
            </w:pPr>
            <w:r w:rsidRPr="00E04715">
              <w:t>1</w:t>
            </w:r>
          </w:p>
        </w:tc>
      </w:tr>
      <w:tr w:rsidR="007A103C" w:rsidRPr="00BD3715" w14:paraId="6C5EF990" w14:textId="77777777" w:rsidTr="008A20E7">
        <w:trPr>
          <w:cantSplit/>
        </w:trPr>
        <w:tc>
          <w:tcPr>
            <w:tcW w:w="2268"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4745E4AA" w14:textId="4570F0D8" w:rsidR="00E04715" w:rsidRPr="00E04715" w:rsidRDefault="00E04715" w:rsidP="00E04715">
            <w:pPr>
              <w:pStyle w:val="nrpsTablecell"/>
            </w:pPr>
            <w:r w:rsidRPr="00E04715">
              <w:t xml:space="preserve">Aquatics: vegetation </w:t>
            </w:r>
          </w:p>
        </w:tc>
        <w:tc>
          <w:tcPr>
            <w:tcW w:w="288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5F623589" w14:textId="18D46C48" w:rsidR="00E04715" w:rsidRPr="00E04715" w:rsidRDefault="00E04715" w:rsidP="00E04715">
            <w:pPr>
              <w:pStyle w:val="nrpsTablecell"/>
            </w:pPr>
            <w:r w:rsidRPr="00E04715">
              <w:t>spring plant communities</w:t>
            </w:r>
          </w:p>
        </w:tc>
        <w:tc>
          <w:tcPr>
            <w:tcW w:w="81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55ACA934" w14:textId="284AC985" w:rsidR="00E04715" w:rsidRPr="00E04715" w:rsidRDefault="00E04715" w:rsidP="00E04715">
            <w:pPr>
              <w:pStyle w:val="nrpsTablecell"/>
            </w:pPr>
            <w:r w:rsidRPr="00E04715">
              <w:t>2007</w:t>
            </w:r>
          </w:p>
        </w:tc>
        <w:tc>
          <w:tcPr>
            <w:tcW w:w="63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5BE400F6" w14:textId="5821B21B" w:rsidR="00E04715" w:rsidRPr="00E04715" w:rsidRDefault="00E04715" w:rsidP="00E04715">
            <w:pPr>
              <w:pStyle w:val="nrpsTablecell"/>
            </w:pPr>
            <w:r w:rsidRPr="00E04715">
              <w:t> </w:t>
            </w:r>
          </w:p>
        </w:tc>
        <w:tc>
          <w:tcPr>
            <w:tcW w:w="99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5505CBBC" w14:textId="1FBA97E4" w:rsidR="00E04715" w:rsidRPr="00E04715" w:rsidRDefault="00E04715" w:rsidP="00E04715">
            <w:pPr>
              <w:pStyle w:val="nrpsTablecell"/>
            </w:pPr>
            <w:r w:rsidRPr="00E04715">
              <w:t>17</w:t>
            </w:r>
          </w:p>
        </w:tc>
        <w:tc>
          <w:tcPr>
            <w:tcW w:w="90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5A65DA7D" w14:textId="5461D6C0" w:rsidR="00E04715" w:rsidRPr="00E04715" w:rsidRDefault="00E04715" w:rsidP="00E04715">
            <w:pPr>
              <w:pStyle w:val="nrpsTablecell"/>
            </w:pPr>
            <w:r w:rsidRPr="00E04715">
              <w:t>yes</w:t>
            </w:r>
          </w:p>
        </w:tc>
        <w:tc>
          <w:tcPr>
            <w:tcW w:w="99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107BDC88" w14:textId="4878642F" w:rsidR="00E04715" w:rsidRPr="00E04715" w:rsidRDefault="00E04715" w:rsidP="00E04715">
            <w:pPr>
              <w:pStyle w:val="nrpsTablecell"/>
            </w:pPr>
            <w:r w:rsidRPr="00E04715">
              <w:t>1</w:t>
            </w:r>
          </w:p>
        </w:tc>
        <w:tc>
          <w:tcPr>
            <w:tcW w:w="108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7AC80F31" w14:textId="4DA83025" w:rsidR="00E04715" w:rsidRPr="00E04715" w:rsidRDefault="00E04715" w:rsidP="00E04715">
            <w:pPr>
              <w:pStyle w:val="nrpsTablecell"/>
            </w:pPr>
            <w:r w:rsidRPr="00E04715">
              <w:t>0</w:t>
            </w:r>
          </w:p>
        </w:tc>
        <w:tc>
          <w:tcPr>
            <w:tcW w:w="117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67FBB712" w14:textId="484BE9D0" w:rsidR="00E04715" w:rsidRPr="00E04715" w:rsidRDefault="00E04715" w:rsidP="00E04715">
            <w:pPr>
              <w:pStyle w:val="nrpsTablecell"/>
            </w:pPr>
            <w:r w:rsidRPr="00E04715">
              <w:t>DataStore</w:t>
            </w:r>
          </w:p>
        </w:tc>
        <w:tc>
          <w:tcPr>
            <w:tcW w:w="63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3EAB1983" w14:textId="23559965" w:rsidR="00E04715" w:rsidRPr="00E04715" w:rsidRDefault="00E04715" w:rsidP="00E04715">
            <w:pPr>
              <w:pStyle w:val="nrpsTablecell"/>
            </w:pPr>
            <w:r w:rsidRPr="00E04715">
              <w:t>No</w:t>
            </w:r>
          </w:p>
        </w:tc>
        <w:tc>
          <w:tcPr>
            <w:tcW w:w="54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44FE869D" w14:textId="25EA8073" w:rsidR="00E04715" w:rsidRPr="00E04715" w:rsidRDefault="00E04715" w:rsidP="00E04715">
            <w:pPr>
              <w:pStyle w:val="nrpsTablecell"/>
            </w:pPr>
            <w:r w:rsidRPr="00E04715">
              <w:t>1</w:t>
            </w:r>
          </w:p>
        </w:tc>
      </w:tr>
      <w:tr w:rsidR="007A103C" w:rsidRPr="00BD3715" w14:paraId="34515091" w14:textId="77777777" w:rsidTr="008A20E7">
        <w:trPr>
          <w:cantSplit/>
        </w:trPr>
        <w:tc>
          <w:tcPr>
            <w:tcW w:w="2268" w:type="dxa"/>
            <w:tcBorders>
              <w:top w:val="nil"/>
              <w:left w:val="nil"/>
              <w:right w:val="nil"/>
            </w:tcBorders>
            <w:shd w:val="clear" w:color="auto" w:fill="F2F2F2" w:themeFill="background1" w:themeFillShade="F2"/>
            <w:noWrap/>
            <w:tcMar>
              <w:top w:w="72" w:type="dxa"/>
              <w:left w:w="72" w:type="dxa"/>
              <w:bottom w:w="72" w:type="dxa"/>
              <w:right w:w="72" w:type="dxa"/>
            </w:tcMar>
          </w:tcPr>
          <w:p w14:paraId="1298F357" w14:textId="304E7D91" w:rsidR="00E04715" w:rsidRPr="00E04715" w:rsidRDefault="00E04715" w:rsidP="00E04715">
            <w:pPr>
              <w:pStyle w:val="nrpsTablecell"/>
            </w:pPr>
            <w:r w:rsidRPr="00E04715">
              <w:t>Aquatics: invertebrate communities</w:t>
            </w:r>
          </w:p>
        </w:tc>
        <w:tc>
          <w:tcPr>
            <w:tcW w:w="2880" w:type="dxa"/>
            <w:tcBorders>
              <w:top w:val="nil"/>
              <w:left w:val="nil"/>
              <w:right w:val="nil"/>
            </w:tcBorders>
            <w:shd w:val="clear" w:color="auto" w:fill="F2F2F2" w:themeFill="background1" w:themeFillShade="F2"/>
            <w:noWrap/>
            <w:tcMar>
              <w:top w:w="72" w:type="dxa"/>
              <w:left w:w="72" w:type="dxa"/>
              <w:bottom w:w="72" w:type="dxa"/>
              <w:right w:w="72" w:type="dxa"/>
            </w:tcMar>
          </w:tcPr>
          <w:p w14:paraId="10BC04FC" w14:textId="4E33E995" w:rsidR="00E04715" w:rsidRPr="00E04715" w:rsidRDefault="00E04715" w:rsidP="00E04715">
            <w:pPr>
              <w:pStyle w:val="nrpsTablecell"/>
            </w:pPr>
            <w:r w:rsidRPr="00E04715">
              <w:t>invertebrate communities</w:t>
            </w:r>
          </w:p>
        </w:tc>
        <w:tc>
          <w:tcPr>
            <w:tcW w:w="810" w:type="dxa"/>
            <w:tcBorders>
              <w:top w:val="nil"/>
              <w:left w:val="nil"/>
              <w:right w:val="nil"/>
            </w:tcBorders>
            <w:shd w:val="clear" w:color="auto" w:fill="F2F2F2" w:themeFill="background1" w:themeFillShade="F2"/>
            <w:noWrap/>
            <w:tcMar>
              <w:top w:w="72" w:type="dxa"/>
              <w:left w:w="72" w:type="dxa"/>
              <w:bottom w:w="72" w:type="dxa"/>
              <w:right w:w="72" w:type="dxa"/>
            </w:tcMar>
          </w:tcPr>
          <w:p w14:paraId="1817E9C0" w14:textId="3894E507" w:rsidR="00E04715" w:rsidRPr="00E04715" w:rsidRDefault="00E04715" w:rsidP="00E04715">
            <w:pPr>
              <w:pStyle w:val="nrpsTablecell"/>
            </w:pPr>
            <w:r w:rsidRPr="00E04715">
              <w:t>2005</w:t>
            </w:r>
          </w:p>
        </w:tc>
        <w:tc>
          <w:tcPr>
            <w:tcW w:w="630" w:type="dxa"/>
            <w:tcBorders>
              <w:top w:val="nil"/>
              <w:left w:val="nil"/>
              <w:right w:val="nil"/>
            </w:tcBorders>
            <w:shd w:val="clear" w:color="auto" w:fill="F2F2F2" w:themeFill="background1" w:themeFillShade="F2"/>
            <w:noWrap/>
            <w:tcMar>
              <w:top w:w="72" w:type="dxa"/>
              <w:left w:w="72" w:type="dxa"/>
              <w:bottom w:w="72" w:type="dxa"/>
              <w:right w:w="72" w:type="dxa"/>
            </w:tcMar>
          </w:tcPr>
          <w:p w14:paraId="686F390C" w14:textId="43230699" w:rsidR="00E04715" w:rsidRPr="00E04715" w:rsidRDefault="00E04715" w:rsidP="00E04715">
            <w:pPr>
              <w:pStyle w:val="nrpsTablecell"/>
            </w:pPr>
            <w:r w:rsidRPr="00E04715">
              <w:t> </w:t>
            </w:r>
          </w:p>
        </w:tc>
        <w:tc>
          <w:tcPr>
            <w:tcW w:w="990" w:type="dxa"/>
            <w:tcBorders>
              <w:top w:val="nil"/>
              <w:left w:val="nil"/>
              <w:right w:val="nil"/>
            </w:tcBorders>
            <w:shd w:val="clear" w:color="auto" w:fill="F2F2F2" w:themeFill="background1" w:themeFillShade="F2"/>
            <w:noWrap/>
            <w:tcMar>
              <w:top w:w="72" w:type="dxa"/>
              <w:left w:w="72" w:type="dxa"/>
              <w:bottom w:w="72" w:type="dxa"/>
              <w:right w:w="72" w:type="dxa"/>
            </w:tcMar>
          </w:tcPr>
          <w:p w14:paraId="0DEC7A72" w14:textId="31C0F93E" w:rsidR="00E04715" w:rsidRPr="00E04715" w:rsidRDefault="00E04715" w:rsidP="00E04715">
            <w:pPr>
              <w:pStyle w:val="nrpsTablecell"/>
            </w:pPr>
            <w:r w:rsidRPr="00E04715">
              <w:t>18</w:t>
            </w:r>
          </w:p>
        </w:tc>
        <w:tc>
          <w:tcPr>
            <w:tcW w:w="900" w:type="dxa"/>
            <w:tcBorders>
              <w:top w:val="nil"/>
              <w:left w:val="nil"/>
              <w:right w:val="nil"/>
            </w:tcBorders>
            <w:shd w:val="clear" w:color="auto" w:fill="F2F2F2" w:themeFill="background1" w:themeFillShade="F2"/>
            <w:noWrap/>
            <w:tcMar>
              <w:top w:w="72" w:type="dxa"/>
              <w:left w:w="72" w:type="dxa"/>
              <w:bottom w:w="72" w:type="dxa"/>
              <w:right w:w="72" w:type="dxa"/>
            </w:tcMar>
          </w:tcPr>
          <w:p w14:paraId="44222F45" w14:textId="53269B4F" w:rsidR="00E04715" w:rsidRPr="00E04715" w:rsidRDefault="00E04715" w:rsidP="00E04715">
            <w:pPr>
              <w:pStyle w:val="nrpsTablecell"/>
            </w:pPr>
            <w:r w:rsidRPr="00E04715">
              <w:t>yes</w:t>
            </w:r>
          </w:p>
        </w:tc>
        <w:tc>
          <w:tcPr>
            <w:tcW w:w="990" w:type="dxa"/>
            <w:tcBorders>
              <w:top w:val="nil"/>
              <w:left w:val="nil"/>
              <w:right w:val="nil"/>
            </w:tcBorders>
            <w:shd w:val="clear" w:color="auto" w:fill="F2F2F2" w:themeFill="background1" w:themeFillShade="F2"/>
            <w:noWrap/>
            <w:tcMar>
              <w:top w:w="72" w:type="dxa"/>
              <w:left w:w="72" w:type="dxa"/>
              <w:bottom w:w="72" w:type="dxa"/>
              <w:right w:w="72" w:type="dxa"/>
            </w:tcMar>
          </w:tcPr>
          <w:p w14:paraId="6E7C4B52" w14:textId="0B211319" w:rsidR="00E04715" w:rsidRPr="00E04715" w:rsidRDefault="00E04715" w:rsidP="00E04715">
            <w:pPr>
              <w:pStyle w:val="nrpsTablecell"/>
            </w:pPr>
            <w:r w:rsidRPr="00E04715">
              <w:t>2</w:t>
            </w:r>
          </w:p>
        </w:tc>
        <w:tc>
          <w:tcPr>
            <w:tcW w:w="1080" w:type="dxa"/>
            <w:tcBorders>
              <w:top w:val="nil"/>
              <w:left w:val="nil"/>
              <w:right w:val="nil"/>
            </w:tcBorders>
            <w:shd w:val="clear" w:color="auto" w:fill="F2F2F2" w:themeFill="background1" w:themeFillShade="F2"/>
            <w:noWrap/>
            <w:tcMar>
              <w:top w:w="72" w:type="dxa"/>
              <w:left w:w="72" w:type="dxa"/>
              <w:bottom w:w="72" w:type="dxa"/>
              <w:right w:w="72" w:type="dxa"/>
            </w:tcMar>
          </w:tcPr>
          <w:p w14:paraId="31628027" w14:textId="0EE6610E" w:rsidR="00E04715" w:rsidRPr="00E04715" w:rsidRDefault="00E04715" w:rsidP="00E04715">
            <w:pPr>
              <w:pStyle w:val="nrpsTablecell"/>
            </w:pPr>
            <w:r w:rsidRPr="00E04715">
              <w:t>0</w:t>
            </w:r>
          </w:p>
        </w:tc>
        <w:tc>
          <w:tcPr>
            <w:tcW w:w="1170" w:type="dxa"/>
            <w:tcBorders>
              <w:top w:val="nil"/>
              <w:left w:val="nil"/>
              <w:right w:val="nil"/>
            </w:tcBorders>
            <w:shd w:val="clear" w:color="auto" w:fill="F2F2F2" w:themeFill="background1" w:themeFillShade="F2"/>
            <w:noWrap/>
            <w:tcMar>
              <w:top w:w="72" w:type="dxa"/>
              <w:left w:w="72" w:type="dxa"/>
              <w:bottom w:w="72" w:type="dxa"/>
              <w:right w:w="72" w:type="dxa"/>
            </w:tcMar>
          </w:tcPr>
          <w:p w14:paraId="2ADB1948" w14:textId="372607B0" w:rsidR="00E04715" w:rsidRPr="00E04715" w:rsidRDefault="00E04715" w:rsidP="00E04715">
            <w:pPr>
              <w:pStyle w:val="nrpsTablecell"/>
            </w:pPr>
            <w:r w:rsidRPr="00E04715">
              <w:t>DataStore</w:t>
            </w:r>
          </w:p>
        </w:tc>
        <w:tc>
          <w:tcPr>
            <w:tcW w:w="630" w:type="dxa"/>
            <w:tcBorders>
              <w:top w:val="nil"/>
              <w:left w:val="nil"/>
              <w:right w:val="nil"/>
            </w:tcBorders>
            <w:shd w:val="clear" w:color="auto" w:fill="F2F2F2" w:themeFill="background1" w:themeFillShade="F2"/>
            <w:noWrap/>
            <w:tcMar>
              <w:top w:w="72" w:type="dxa"/>
              <w:left w:w="72" w:type="dxa"/>
              <w:bottom w:w="72" w:type="dxa"/>
              <w:right w:w="72" w:type="dxa"/>
            </w:tcMar>
          </w:tcPr>
          <w:p w14:paraId="3265B314" w14:textId="4901CE38" w:rsidR="00E04715" w:rsidRPr="00E04715" w:rsidRDefault="00E04715" w:rsidP="00E04715">
            <w:pPr>
              <w:pStyle w:val="nrpsTablecell"/>
            </w:pPr>
            <w:r w:rsidRPr="00E04715">
              <w:t>No</w:t>
            </w:r>
          </w:p>
        </w:tc>
        <w:tc>
          <w:tcPr>
            <w:tcW w:w="540" w:type="dxa"/>
            <w:tcBorders>
              <w:top w:val="nil"/>
              <w:left w:val="nil"/>
              <w:right w:val="nil"/>
            </w:tcBorders>
            <w:shd w:val="clear" w:color="auto" w:fill="F2F2F2" w:themeFill="background1" w:themeFillShade="F2"/>
            <w:noWrap/>
            <w:tcMar>
              <w:top w:w="72" w:type="dxa"/>
              <w:left w:w="72" w:type="dxa"/>
              <w:bottom w:w="72" w:type="dxa"/>
              <w:right w:w="72" w:type="dxa"/>
            </w:tcMar>
          </w:tcPr>
          <w:p w14:paraId="0293CA88" w14:textId="655107AB" w:rsidR="00E04715" w:rsidRPr="00E04715" w:rsidRDefault="00E04715" w:rsidP="00E04715">
            <w:pPr>
              <w:pStyle w:val="nrpsTablecell"/>
            </w:pPr>
            <w:r w:rsidRPr="00E04715">
              <w:t>1</w:t>
            </w:r>
          </w:p>
        </w:tc>
      </w:tr>
      <w:tr w:rsidR="007A103C" w:rsidRPr="00BD3715" w14:paraId="588FC89A" w14:textId="77777777" w:rsidTr="008A20E7">
        <w:trPr>
          <w:cantSplit/>
        </w:trPr>
        <w:tc>
          <w:tcPr>
            <w:tcW w:w="2268"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2E8C90BC" w14:textId="70A01657" w:rsidR="00E04715" w:rsidRPr="00E04715" w:rsidRDefault="00E04715" w:rsidP="00E04715">
            <w:pPr>
              <w:pStyle w:val="nrpsTablecell"/>
            </w:pPr>
            <w:r w:rsidRPr="00E04715">
              <w:t>Aquatics: fish communities</w:t>
            </w:r>
          </w:p>
        </w:tc>
        <w:tc>
          <w:tcPr>
            <w:tcW w:w="288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61994FC4" w14:textId="48860509" w:rsidR="00E04715" w:rsidRPr="00E04715" w:rsidRDefault="00E04715" w:rsidP="00E04715">
            <w:pPr>
              <w:pStyle w:val="nrpsTablecell"/>
            </w:pPr>
            <w:r w:rsidRPr="00E04715">
              <w:t>fish communities</w:t>
            </w:r>
          </w:p>
        </w:tc>
        <w:tc>
          <w:tcPr>
            <w:tcW w:w="81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5195F961" w14:textId="587C06CE" w:rsidR="00E04715" w:rsidRPr="00E04715" w:rsidRDefault="00E04715" w:rsidP="00E04715">
            <w:pPr>
              <w:pStyle w:val="nrpsTablecell"/>
            </w:pPr>
            <w:r w:rsidRPr="00E04715">
              <w:t>2005</w:t>
            </w:r>
          </w:p>
        </w:tc>
        <w:tc>
          <w:tcPr>
            <w:tcW w:w="63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018CDCA7" w14:textId="291DF331" w:rsidR="00E04715" w:rsidRPr="00E04715" w:rsidRDefault="00E04715" w:rsidP="00E04715">
            <w:pPr>
              <w:pStyle w:val="nrpsTablecell"/>
            </w:pPr>
            <w:r w:rsidRPr="00E04715">
              <w:t> </w:t>
            </w:r>
          </w:p>
        </w:tc>
        <w:tc>
          <w:tcPr>
            <w:tcW w:w="99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13F9A10D" w14:textId="7D0756EB" w:rsidR="00E04715" w:rsidRPr="00E04715" w:rsidRDefault="00E04715" w:rsidP="00E04715">
            <w:pPr>
              <w:pStyle w:val="nrpsTablecell"/>
            </w:pPr>
            <w:r w:rsidRPr="00E04715">
              <w:t>19</w:t>
            </w:r>
          </w:p>
        </w:tc>
        <w:tc>
          <w:tcPr>
            <w:tcW w:w="90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6AA433E8" w14:textId="1D9E7773" w:rsidR="00E04715" w:rsidRPr="00E04715" w:rsidRDefault="00E04715" w:rsidP="00E04715">
            <w:pPr>
              <w:pStyle w:val="nrpsTablecell"/>
            </w:pPr>
            <w:r w:rsidRPr="00E04715">
              <w:t>yes</w:t>
            </w:r>
          </w:p>
        </w:tc>
        <w:tc>
          <w:tcPr>
            <w:tcW w:w="99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38683BDD" w14:textId="635936D7" w:rsidR="00E04715" w:rsidRPr="00E04715" w:rsidRDefault="00E04715" w:rsidP="00E04715">
            <w:pPr>
              <w:pStyle w:val="nrpsTablecell"/>
            </w:pPr>
            <w:r w:rsidRPr="00E04715">
              <w:t>1</w:t>
            </w:r>
          </w:p>
        </w:tc>
        <w:tc>
          <w:tcPr>
            <w:tcW w:w="108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11CD50B9" w14:textId="7099BB8E" w:rsidR="00E04715" w:rsidRPr="00E04715" w:rsidRDefault="00E04715" w:rsidP="00E04715">
            <w:pPr>
              <w:pStyle w:val="nrpsTablecell"/>
            </w:pPr>
            <w:r w:rsidRPr="00E04715">
              <w:t>0</w:t>
            </w:r>
          </w:p>
        </w:tc>
        <w:tc>
          <w:tcPr>
            <w:tcW w:w="117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0C9E8EF8" w14:textId="54BD348A" w:rsidR="00E04715" w:rsidRPr="00E04715" w:rsidRDefault="00E04715" w:rsidP="00E04715">
            <w:pPr>
              <w:pStyle w:val="nrpsTablecell"/>
            </w:pPr>
            <w:r w:rsidRPr="00E04715">
              <w:t>DataStore</w:t>
            </w:r>
          </w:p>
        </w:tc>
        <w:tc>
          <w:tcPr>
            <w:tcW w:w="63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39DF77B1" w14:textId="79957902" w:rsidR="00E04715" w:rsidRPr="00E04715" w:rsidRDefault="00E04715" w:rsidP="00E04715">
            <w:pPr>
              <w:pStyle w:val="nrpsTablecell"/>
            </w:pPr>
            <w:r w:rsidRPr="00E04715">
              <w:t>No</w:t>
            </w:r>
          </w:p>
        </w:tc>
        <w:tc>
          <w:tcPr>
            <w:tcW w:w="54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4CFF9299" w14:textId="76502AA0" w:rsidR="00E04715" w:rsidRPr="00E04715" w:rsidRDefault="00E04715" w:rsidP="00E04715">
            <w:pPr>
              <w:pStyle w:val="nrpsTablecell"/>
            </w:pPr>
            <w:r w:rsidRPr="00E04715">
              <w:t>1</w:t>
            </w:r>
          </w:p>
        </w:tc>
      </w:tr>
      <w:tr w:rsidR="007A103C" w:rsidRPr="00BD3715" w14:paraId="6C765C66" w14:textId="77777777" w:rsidTr="007A103C">
        <w:trPr>
          <w:cantSplit/>
        </w:trPr>
        <w:tc>
          <w:tcPr>
            <w:tcW w:w="2268" w:type="dxa"/>
            <w:tcBorders>
              <w:top w:val="nil"/>
              <w:left w:val="nil"/>
              <w:bottom w:val="nil"/>
              <w:right w:val="nil"/>
            </w:tcBorders>
            <w:shd w:val="clear" w:color="auto" w:fill="auto"/>
            <w:noWrap/>
            <w:tcMar>
              <w:top w:w="72" w:type="dxa"/>
              <w:left w:w="72" w:type="dxa"/>
              <w:bottom w:w="72" w:type="dxa"/>
              <w:right w:w="72" w:type="dxa"/>
            </w:tcMar>
          </w:tcPr>
          <w:p w14:paraId="2227AB65" w14:textId="7C80215A" w:rsidR="00E04715" w:rsidRPr="00E04715" w:rsidRDefault="00E04715" w:rsidP="00E04715">
            <w:pPr>
              <w:pStyle w:val="nrpsTablecell"/>
            </w:pPr>
            <w:r w:rsidRPr="00E04715">
              <w:t xml:space="preserve">White-tailed deer </w:t>
            </w:r>
          </w:p>
        </w:tc>
        <w:tc>
          <w:tcPr>
            <w:tcW w:w="2880" w:type="dxa"/>
            <w:tcBorders>
              <w:top w:val="nil"/>
              <w:left w:val="nil"/>
              <w:bottom w:val="nil"/>
              <w:right w:val="nil"/>
            </w:tcBorders>
            <w:shd w:val="clear" w:color="auto" w:fill="auto"/>
            <w:noWrap/>
            <w:tcMar>
              <w:top w:w="72" w:type="dxa"/>
              <w:left w:w="72" w:type="dxa"/>
              <w:bottom w:w="72" w:type="dxa"/>
              <w:right w:w="72" w:type="dxa"/>
            </w:tcMar>
          </w:tcPr>
          <w:p w14:paraId="66E6F77D" w14:textId="5A8C62D2" w:rsidR="00E04715" w:rsidRPr="00E04715" w:rsidRDefault="00E04715" w:rsidP="00E04715">
            <w:pPr>
              <w:pStyle w:val="nrpsTablecell"/>
            </w:pPr>
            <w:r w:rsidRPr="00E04715">
              <w:t>deer population data</w:t>
            </w:r>
          </w:p>
        </w:tc>
        <w:tc>
          <w:tcPr>
            <w:tcW w:w="810" w:type="dxa"/>
            <w:tcBorders>
              <w:top w:val="nil"/>
              <w:left w:val="nil"/>
              <w:bottom w:val="nil"/>
              <w:right w:val="nil"/>
            </w:tcBorders>
            <w:shd w:val="clear" w:color="auto" w:fill="auto"/>
            <w:noWrap/>
            <w:tcMar>
              <w:top w:w="72" w:type="dxa"/>
              <w:left w:w="72" w:type="dxa"/>
              <w:bottom w:w="72" w:type="dxa"/>
              <w:right w:w="72" w:type="dxa"/>
            </w:tcMar>
          </w:tcPr>
          <w:p w14:paraId="45B16049" w14:textId="56B7E622" w:rsidR="00E04715" w:rsidRPr="00E04715" w:rsidRDefault="00E04715" w:rsidP="00E04715">
            <w:pPr>
              <w:pStyle w:val="nrpsTablecell"/>
            </w:pPr>
            <w:r w:rsidRPr="00E04715">
              <w:t>2005</w:t>
            </w:r>
          </w:p>
        </w:tc>
        <w:tc>
          <w:tcPr>
            <w:tcW w:w="630" w:type="dxa"/>
            <w:tcBorders>
              <w:top w:val="nil"/>
              <w:left w:val="nil"/>
              <w:bottom w:val="nil"/>
              <w:right w:val="nil"/>
            </w:tcBorders>
            <w:shd w:val="clear" w:color="auto" w:fill="auto"/>
            <w:noWrap/>
            <w:tcMar>
              <w:top w:w="72" w:type="dxa"/>
              <w:left w:w="72" w:type="dxa"/>
              <w:bottom w:w="72" w:type="dxa"/>
              <w:right w:w="72" w:type="dxa"/>
            </w:tcMar>
          </w:tcPr>
          <w:p w14:paraId="40C79D3F" w14:textId="68048A01" w:rsidR="00E04715" w:rsidRPr="00E04715" w:rsidRDefault="00E04715" w:rsidP="00E04715">
            <w:pPr>
              <w:pStyle w:val="nrpsTablecell"/>
            </w:pPr>
            <w:r w:rsidRPr="00E04715">
              <w:t> </w:t>
            </w:r>
          </w:p>
        </w:tc>
        <w:tc>
          <w:tcPr>
            <w:tcW w:w="990" w:type="dxa"/>
            <w:tcBorders>
              <w:top w:val="nil"/>
              <w:left w:val="nil"/>
              <w:bottom w:val="nil"/>
              <w:right w:val="nil"/>
            </w:tcBorders>
            <w:shd w:val="clear" w:color="auto" w:fill="auto"/>
            <w:noWrap/>
            <w:tcMar>
              <w:top w:w="72" w:type="dxa"/>
              <w:left w:w="72" w:type="dxa"/>
              <w:bottom w:w="72" w:type="dxa"/>
              <w:right w:w="72" w:type="dxa"/>
            </w:tcMar>
          </w:tcPr>
          <w:p w14:paraId="44E853BA" w14:textId="112F3889" w:rsidR="00E04715" w:rsidRPr="00E04715" w:rsidRDefault="00E04715" w:rsidP="00E04715">
            <w:pPr>
              <w:pStyle w:val="nrpsTablecell"/>
            </w:pPr>
            <w:r w:rsidRPr="00E04715">
              <w:t>18</w:t>
            </w:r>
          </w:p>
        </w:tc>
        <w:tc>
          <w:tcPr>
            <w:tcW w:w="900" w:type="dxa"/>
            <w:tcBorders>
              <w:top w:val="nil"/>
              <w:left w:val="nil"/>
              <w:bottom w:val="nil"/>
              <w:right w:val="nil"/>
            </w:tcBorders>
            <w:shd w:val="clear" w:color="auto" w:fill="auto"/>
            <w:noWrap/>
            <w:tcMar>
              <w:top w:w="72" w:type="dxa"/>
              <w:left w:w="72" w:type="dxa"/>
              <w:bottom w:w="72" w:type="dxa"/>
              <w:right w:w="72" w:type="dxa"/>
            </w:tcMar>
          </w:tcPr>
          <w:p w14:paraId="1FE0D83F" w14:textId="5B989006" w:rsidR="00E04715" w:rsidRPr="00E04715" w:rsidRDefault="00E04715" w:rsidP="00E04715">
            <w:pPr>
              <w:pStyle w:val="nrpsTablecell"/>
            </w:pPr>
            <w:r w:rsidRPr="00E04715">
              <w:t>yes</w:t>
            </w:r>
          </w:p>
        </w:tc>
        <w:tc>
          <w:tcPr>
            <w:tcW w:w="990" w:type="dxa"/>
            <w:tcBorders>
              <w:top w:val="nil"/>
              <w:left w:val="nil"/>
              <w:bottom w:val="nil"/>
              <w:right w:val="nil"/>
            </w:tcBorders>
            <w:shd w:val="clear" w:color="auto" w:fill="auto"/>
            <w:noWrap/>
            <w:tcMar>
              <w:top w:w="72" w:type="dxa"/>
              <w:left w:w="72" w:type="dxa"/>
              <w:bottom w:w="72" w:type="dxa"/>
              <w:right w:w="72" w:type="dxa"/>
            </w:tcMar>
          </w:tcPr>
          <w:p w14:paraId="0FD49BEB" w14:textId="06DA0F20" w:rsidR="00E04715" w:rsidRPr="00E04715" w:rsidRDefault="00E04715" w:rsidP="00E04715">
            <w:pPr>
              <w:pStyle w:val="nrpsTablecell"/>
            </w:pPr>
            <w:r w:rsidRPr="00E04715">
              <w:t>0</w:t>
            </w:r>
          </w:p>
        </w:tc>
        <w:tc>
          <w:tcPr>
            <w:tcW w:w="1080" w:type="dxa"/>
            <w:tcBorders>
              <w:top w:val="nil"/>
              <w:left w:val="nil"/>
              <w:bottom w:val="nil"/>
              <w:right w:val="nil"/>
            </w:tcBorders>
            <w:shd w:val="clear" w:color="auto" w:fill="auto"/>
            <w:noWrap/>
            <w:tcMar>
              <w:top w:w="72" w:type="dxa"/>
              <w:left w:w="72" w:type="dxa"/>
              <w:bottom w:w="72" w:type="dxa"/>
              <w:right w:w="72" w:type="dxa"/>
            </w:tcMar>
          </w:tcPr>
          <w:p w14:paraId="6A6E2E3B" w14:textId="7682E30A" w:rsidR="00E04715" w:rsidRPr="00E04715" w:rsidRDefault="00E04715" w:rsidP="00E04715">
            <w:pPr>
              <w:pStyle w:val="nrpsTablecell"/>
            </w:pPr>
            <w:r w:rsidRPr="00E04715">
              <w:t>0</w:t>
            </w:r>
          </w:p>
        </w:tc>
        <w:tc>
          <w:tcPr>
            <w:tcW w:w="1170" w:type="dxa"/>
            <w:tcBorders>
              <w:top w:val="nil"/>
              <w:left w:val="nil"/>
              <w:bottom w:val="nil"/>
              <w:right w:val="nil"/>
            </w:tcBorders>
            <w:shd w:val="clear" w:color="auto" w:fill="auto"/>
            <w:noWrap/>
            <w:tcMar>
              <w:top w:w="72" w:type="dxa"/>
              <w:left w:w="72" w:type="dxa"/>
              <w:bottom w:w="72" w:type="dxa"/>
              <w:right w:w="72" w:type="dxa"/>
            </w:tcMar>
          </w:tcPr>
          <w:p w14:paraId="1FF07F8D" w14:textId="164CDB1D" w:rsidR="00E04715" w:rsidRPr="00E04715" w:rsidRDefault="00E04715" w:rsidP="00E04715">
            <w:pPr>
              <w:pStyle w:val="nrpsTablecell"/>
            </w:pPr>
            <w:r w:rsidRPr="00E04715">
              <w:t>DataStore</w:t>
            </w:r>
          </w:p>
        </w:tc>
        <w:tc>
          <w:tcPr>
            <w:tcW w:w="630" w:type="dxa"/>
            <w:tcBorders>
              <w:top w:val="nil"/>
              <w:left w:val="nil"/>
              <w:bottom w:val="nil"/>
              <w:right w:val="nil"/>
            </w:tcBorders>
            <w:shd w:val="clear" w:color="auto" w:fill="auto"/>
            <w:noWrap/>
            <w:tcMar>
              <w:top w:w="72" w:type="dxa"/>
              <w:left w:w="72" w:type="dxa"/>
              <w:bottom w:w="72" w:type="dxa"/>
              <w:right w:w="72" w:type="dxa"/>
            </w:tcMar>
          </w:tcPr>
          <w:p w14:paraId="685A1033" w14:textId="1D7EB158" w:rsidR="00E04715" w:rsidRPr="00E04715" w:rsidRDefault="00E04715" w:rsidP="00E04715">
            <w:pPr>
              <w:pStyle w:val="nrpsTablecell"/>
            </w:pPr>
            <w:r w:rsidRPr="00E04715">
              <w:t>No</w:t>
            </w:r>
          </w:p>
        </w:tc>
        <w:tc>
          <w:tcPr>
            <w:tcW w:w="540" w:type="dxa"/>
            <w:tcBorders>
              <w:top w:val="nil"/>
              <w:left w:val="nil"/>
              <w:bottom w:val="nil"/>
              <w:right w:val="nil"/>
            </w:tcBorders>
            <w:shd w:val="clear" w:color="auto" w:fill="auto"/>
            <w:noWrap/>
            <w:tcMar>
              <w:top w:w="72" w:type="dxa"/>
              <w:left w:w="72" w:type="dxa"/>
              <w:bottom w:w="72" w:type="dxa"/>
              <w:right w:w="72" w:type="dxa"/>
            </w:tcMar>
          </w:tcPr>
          <w:p w14:paraId="622C5568" w14:textId="20662D3A" w:rsidR="00E04715" w:rsidRPr="00E04715" w:rsidRDefault="00E04715" w:rsidP="00E04715">
            <w:pPr>
              <w:pStyle w:val="nrpsTablecell"/>
            </w:pPr>
            <w:r w:rsidRPr="00E04715">
              <w:t>1</w:t>
            </w:r>
          </w:p>
        </w:tc>
      </w:tr>
      <w:tr w:rsidR="007A103C" w:rsidRPr="00BD3715" w14:paraId="35DCFBE9" w14:textId="77777777" w:rsidTr="008A20E7">
        <w:trPr>
          <w:cantSplit/>
        </w:trPr>
        <w:tc>
          <w:tcPr>
            <w:tcW w:w="2268"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13C3A680" w14:textId="0AE1BCA7" w:rsidR="00E04715" w:rsidRPr="00E04715" w:rsidRDefault="00E04715" w:rsidP="00E04715">
            <w:pPr>
              <w:pStyle w:val="nrpsTablecell"/>
            </w:pPr>
            <w:r w:rsidRPr="00E04715">
              <w:t>Invasive plants</w:t>
            </w:r>
          </w:p>
        </w:tc>
        <w:tc>
          <w:tcPr>
            <w:tcW w:w="288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53D73046" w14:textId="110EF716" w:rsidR="00E04715" w:rsidRPr="00E04715" w:rsidRDefault="00E04715" w:rsidP="00E04715">
            <w:pPr>
              <w:pStyle w:val="nrpsTablecell"/>
            </w:pPr>
            <w:r w:rsidRPr="00E04715">
              <w:t>invasive plants</w:t>
            </w:r>
          </w:p>
        </w:tc>
        <w:tc>
          <w:tcPr>
            <w:tcW w:w="81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0163DAFB" w14:textId="0629C51D" w:rsidR="00E04715" w:rsidRPr="00E04715" w:rsidRDefault="00E04715" w:rsidP="00E04715">
            <w:pPr>
              <w:pStyle w:val="nrpsTablecell"/>
            </w:pPr>
            <w:r w:rsidRPr="00E04715">
              <w:t>2006</w:t>
            </w:r>
          </w:p>
        </w:tc>
        <w:tc>
          <w:tcPr>
            <w:tcW w:w="63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6ED471B9" w14:textId="0B7B8CE8" w:rsidR="00E04715" w:rsidRPr="00E04715" w:rsidRDefault="00E04715" w:rsidP="00E04715">
            <w:pPr>
              <w:pStyle w:val="nrpsTablecell"/>
            </w:pPr>
            <w:r w:rsidRPr="00E04715">
              <w:t> </w:t>
            </w:r>
          </w:p>
        </w:tc>
        <w:tc>
          <w:tcPr>
            <w:tcW w:w="99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671BBC4B" w14:textId="1DD94992" w:rsidR="00E04715" w:rsidRPr="00E04715" w:rsidRDefault="00E04715" w:rsidP="00E04715">
            <w:pPr>
              <w:pStyle w:val="nrpsTablecell"/>
            </w:pPr>
            <w:r w:rsidRPr="00E04715">
              <w:t>18</w:t>
            </w:r>
          </w:p>
        </w:tc>
        <w:tc>
          <w:tcPr>
            <w:tcW w:w="90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2E1378D1" w14:textId="33E81CBD" w:rsidR="00E04715" w:rsidRPr="00E04715" w:rsidRDefault="00E04715" w:rsidP="00E04715">
            <w:pPr>
              <w:pStyle w:val="nrpsTablecell"/>
            </w:pPr>
            <w:r w:rsidRPr="00E04715">
              <w:t>yes</w:t>
            </w:r>
          </w:p>
        </w:tc>
        <w:tc>
          <w:tcPr>
            <w:tcW w:w="99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3C0EAF29" w14:textId="6AA34910" w:rsidR="00E04715" w:rsidRPr="00E04715" w:rsidRDefault="00E04715" w:rsidP="00E04715">
            <w:pPr>
              <w:pStyle w:val="nrpsTablecell"/>
            </w:pPr>
            <w:r w:rsidRPr="00E04715">
              <w:t>1</w:t>
            </w:r>
          </w:p>
        </w:tc>
        <w:tc>
          <w:tcPr>
            <w:tcW w:w="108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1A628B71" w14:textId="1536D2D1" w:rsidR="00E04715" w:rsidRPr="00E04715" w:rsidRDefault="00E04715" w:rsidP="00E04715">
            <w:pPr>
              <w:pStyle w:val="nrpsTablecell"/>
            </w:pPr>
            <w:r w:rsidRPr="00E04715">
              <w:t>0</w:t>
            </w:r>
          </w:p>
        </w:tc>
        <w:tc>
          <w:tcPr>
            <w:tcW w:w="117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518C35D5" w14:textId="734253E5" w:rsidR="00E04715" w:rsidRPr="00E04715" w:rsidRDefault="00E04715" w:rsidP="00E04715">
            <w:pPr>
              <w:pStyle w:val="nrpsTablecell"/>
            </w:pPr>
            <w:r w:rsidRPr="00E04715">
              <w:t>DataStore</w:t>
            </w:r>
          </w:p>
        </w:tc>
        <w:tc>
          <w:tcPr>
            <w:tcW w:w="63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0AFA06AC" w14:textId="52996C54" w:rsidR="00E04715" w:rsidRPr="00E04715" w:rsidRDefault="00E04715" w:rsidP="00E04715">
            <w:pPr>
              <w:pStyle w:val="nrpsTablecell"/>
            </w:pPr>
            <w:r w:rsidRPr="00E04715">
              <w:t>No</w:t>
            </w:r>
          </w:p>
        </w:tc>
        <w:tc>
          <w:tcPr>
            <w:tcW w:w="54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34DEA33E" w14:textId="62DDC155" w:rsidR="00E04715" w:rsidRPr="00E04715" w:rsidRDefault="00E04715" w:rsidP="00E04715">
            <w:pPr>
              <w:pStyle w:val="nrpsTablecell"/>
            </w:pPr>
            <w:r w:rsidRPr="00E04715">
              <w:t>1</w:t>
            </w:r>
          </w:p>
        </w:tc>
      </w:tr>
      <w:tr w:rsidR="007A103C" w:rsidRPr="00BD3715" w14:paraId="17D75C05" w14:textId="77777777" w:rsidTr="007A103C">
        <w:trPr>
          <w:cantSplit/>
        </w:trPr>
        <w:tc>
          <w:tcPr>
            <w:tcW w:w="2268" w:type="dxa"/>
            <w:tcBorders>
              <w:top w:val="nil"/>
              <w:left w:val="nil"/>
              <w:bottom w:val="nil"/>
              <w:right w:val="nil"/>
            </w:tcBorders>
            <w:shd w:val="clear" w:color="auto" w:fill="auto"/>
            <w:noWrap/>
            <w:tcMar>
              <w:top w:w="72" w:type="dxa"/>
              <w:left w:w="72" w:type="dxa"/>
              <w:bottom w:w="72" w:type="dxa"/>
              <w:right w:w="72" w:type="dxa"/>
            </w:tcMar>
          </w:tcPr>
          <w:p w14:paraId="79B8F6A1" w14:textId="704ECC84" w:rsidR="00E04715" w:rsidRPr="00E04715" w:rsidRDefault="00E04715" w:rsidP="00E04715">
            <w:pPr>
              <w:pStyle w:val="nrpsTablecell"/>
            </w:pPr>
            <w:r w:rsidRPr="00E04715">
              <w:t>Western-prairie fringed orchid</w:t>
            </w:r>
          </w:p>
        </w:tc>
        <w:tc>
          <w:tcPr>
            <w:tcW w:w="2880" w:type="dxa"/>
            <w:tcBorders>
              <w:top w:val="nil"/>
              <w:left w:val="nil"/>
              <w:bottom w:val="nil"/>
              <w:right w:val="nil"/>
            </w:tcBorders>
            <w:shd w:val="clear" w:color="auto" w:fill="auto"/>
            <w:noWrap/>
            <w:tcMar>
              <w:top w:w="72" w:type="dxa"/>
              <w:left w:w="72" w:type="dxa"/>
              <w:bottom w:w="72" w:type="dxa"/>
              <w:right w:w="72" w:type="dxa"/>
            </w:tcMar>
          </w:tcPr>
          <w:p w14:paraId="47DA6849" w14:textId="1A08E0B6" w:rsidR="00E04715" w:rsidRPr="00E04715" w:rsidRDefault="00E04715" w:rsidP="00E04715">
            <w:pPr>
              <w:pStyle w:val="nrpsTablecell"/>
            </w:pPr>
            <w:r w:rsidRPr="00E04715">
              <w:t>orchid population data</w:t>
            </w:r>
          </w:p>
        </w:tc>
        <w:tc>
          <w:tcPr>
            <w:tcW w:w="810" w:type="dxa"/>
            <w:tcBorders>
              <w:top w:val="nil"/>
              <w:left w:val="nil"/>
              <w:bottom w:val="nil"/>
              <w:right w:val="nil"/>
            </w:tcBorders>
            <w:shd w:val="clear" w:color="auto" w:fill="auto"/>
            <w:noWrap/>
            <w:tcMar>
              <w:top w:w="72" w:type="dxa"/>
              <w:left w:w="72" w:type="dxa"/>
              <w:bottom w:w="72" w:type="dxa"/>
              <w:right w:w="72" w:type="dxa"/>
            </w:tcMar>
          </w:tcPr>
          <w:p w14:paraId="20DFA4A5" w14:textId="61A16A3A" w:rsidR="00E04715" w:rsidRPr="00E04715" w:rsidRDefault="00E04715" w:rsidP="00E04715">
            <w:pPr>
              <w:pStyle w:val="nrpsTablecell"/>
            </w:pPr>
            <w:r w:rsidRPr="00E04715">
              <w:t>1993</w:t>
            </w:r>
          </w:p>
        </w:tc>
        <w:tc>
          <w:tcPr>
            <w:tcW w:w="630" w:type="dxa"/>
            <w:tcBorders>
              <w:top w:val="nil"/>
              <w:left w:val="nil"/>
              <w:bottom w:val="nil"/>
              <w:right w:val="nil"/>
            </w:tcBorders>
            <w:shd w:val="clear" w:color="auto" w:fill="auto"/>
            <w:noWrap/>
            <w:tcMar>
              <w:top w:w="72" w:type="dxa"/>
              <w:left w:w="72" w:type="dxa"/>
              <w:bottom w:w="72" w:type="dxa"/>
              <w:right w:w="72" w:type="dxa"/>
            </w:tcMar>
          </w:tcPr>
          <w:p w14:paraId="3EBC058A" w14:textId="0875112F" w:rsidR="00E04715" w:rsidRPr="00E04715" w:rsidRDefault="00E04715" w:rsidP="00E04715">
            <w:pPr>
              <w:pStyle w:val="nrpsTablecell"/>
            </w:pPr>
            <w:r w:rsidRPr="00E04715">
              <w:t> </w:t>
            </w:r>
          </w:p>
        </w:tc>
        <w:tc>
          <w:tcPr>
            <w:tcW w:w="990" w:type="dxa"/>
            <w:tcBorders>
              <w:top w:val="nil"/>
              <w:left w:val="nil"/>
              <w:bottom w:val="nil"/>
              <w:right w:val="nil"/>
            </w:tcBorders>
            <w:shd w:val="clear" w:color="auto" w:fill="auto"/>
            <w:noWrap/>
            <w:tcMar>
              <w:top w:w="72" w:type="dxa"/>
              <w:left w:w="72" w:type="dxa"/>
              <w:bottom w:w="72" w:type="dxa"/>
              <w:right w:w="72" w:type="dxa"/>
            </w:tcMar>
          </w:tcPr>
          <w:p w14:paraId="4E2D506E" w14:textId="0E20F0F3" w:rsidR="00E04715" w:rsidRPr="00E04715" w:rsidRDefault="00E04715" w:rsidP="00E04715">
            <w:pPr>
              <w:pStyle w:val="nrpsTablecell"/>
            </w:pPr>
            <w:r w:rsidRPr="00E04715">
              <w:t>31</w:t>
            </w:r>
          </w:p>
        </w:tc>
        <w:tc>
          <w:tcPr>
            <w:tcW w:w="900" w:type="dxa"/>
            <w:tcBorders>
              <w:top w:val="nil"/>
              <w:left w:val="nil"/>
              <w:bottom w:val="nil"/>
              <w:right w:val="nil"/>
            </w:tcBorders>
            <w:shd w:val="clear" w:color="auto" w:fill="auto"/>
            <w:noWrap/>
            <w:tcMar>
              <w:top w:w="72" w:type="dxa"/>
              <w:left w:w="72" w:type="dxa"/>
              <w:bottom w:w="72" w:type="dxa"/>
              <w:right w:w="72" w:type="dxa"/>
            </w:tcMar>
          </w:tcPr>
          <w:p w14:paraId="3B7368DF" w14:textId="20C84896" w:rsidR="00E04715" w:rsidRPr="00E04715" w:rsidRDefault="00E04715" w:rsidP="00E04715">
            <w:pPr>
              <w:pStyle w:val="nrpsTablecell"/>
            </w:pPr>
            <w:r w:rsidRPr="00E04715">
              <w:t>yes</w:t>
            </w:r>
          </w:p>
        </w:tc>
        <w:tc>
          <w:tcPr>
            <w:tcW w:w="990" w:type="dxa"/>
            <w:tcBorders>
              <w:top w:val="nil"/>
              <w:left w:val="nil"/>
              <w:bottom w:val="nil"/>
              <w:right w:val="nil"/>
            </w:tcBorders>
            <w:shd w:val="clear" w:color="auto" w:fill="auto"/>
            <w:noWrap/>
            <w:tcMar>
              <w:top w:w="72" w:type="dxa"/>
              <w:left w:w="72" w:type="dxa"/>
              <w:bottom w:w="72" w:type="dxa"/>
              <w:right w:w="72" w:type="dxa"/>
            </w:tcMar>
          </w:tcPr>
          <w:p w14:paraId="558B15D7" w14:textId="3E955FB6" w:rsidR="00E04715" w:rsidRPr="00E04715" w:rsidRDefault="00E04715" w:rsidP="00E04715">
            <w:pPr>
              <w:pStyle w:val="nrpsTablecell"/>
            </w:pPr>
            <w:r w:rsidRPr="00E04715">
              <w:t>0</w:t>
            </w:r>
          </w:p>
        </w:tc>
        <w:tc>
          <w:tcPr>
            <w:tcW w:w="1080" w:type="dxa"/>
            <w:tcBorders>
              <w:top w:val="nil"/>
              <w:left w:val="nil"/>
              <w:bottom w:val="nil"/>
              <w:right w:val="nil"/>
            </w:tcBorders>
            <w:shd w:val="clear" w:color="auto" w:fill="auto"/>
            <w:noWrap/>
            <w:tcMar>
              <w:top w:w="72" w:type="dxa"/>
              <w:left w:w="72" w:type="dxa"/>
              <w:bottom w:w="72" w:type="dxa"/>
              <w:right w:w="72" w:type="dxa"/>
            </w:tcMar>
          </w:tcPr>
          <w:p w14:paraId="53D1C959" w14:textId="03858BF5" w:rsidR="00E04715" w:rsidRPr="00E04715" w:rsidRDefault="00E04715" w:rsidP="00E04715">
            <w:pPr>
              <w:pStyle w:val="nrpsTablecell"/>
            </w:pPr>
            <w:r w:rsidRPr="00E04715">
              <w:t>0</w:t>
            </w:r>
          </w:p>
        </w:tc>
        <w:tc>
          <w:tcPr>
            <w:tcW w:w="1170" w:type="dxa"/>
            <w:tcBorders>
              <w:top w:val="nil"/>
              <w:left w:val="nil"/>
              <w:bottom w:val="nil"/>
              <w:right w:val="nil"/>
            </w:tcBorders>
            <w:shd w:val="clear" w:color="auto" w:fill="auto"/>
            <w:noWrap/>
            <w:tcMar>
              <w:top w:w="72" w:type="dxa"/>
              <w:left w:w="72" w:type="dxa"/>
              <w:bottom w:w="72" w:type="dxa"/>
              <w:right w:w="72" w:type="dxa"/>
            </w:tcMar>
          </w:tcPr>
          <w:p w14:paraId="322638EB" w14:textId="3556EA61" w:rsidR="00E04715" w:rsidRPr="00E04715" w:rsidRDefault="00E04715" w:rsidP="00E04715">
            <w:pPr>
              <w:pStyle w:val="nrpsTablecell"/>
            </w:pPr>
            <w:r w:rsidRPr="00E04715">
              <w:t>DataStore</w:t>
            </w:r>
          </w:p>
        </w:tc>
        <w:tc>
          <w:tcPr>
            <w:tcW w:w="630" w:type="dxa"/>
            <w:tcBorders>
              <w:top w:val="nil"/>
              <w:left w:val="nil"/>
              <w:bottom w:val="nil"/>
              <w:right w:val="nil"/>
            </w:tcBorders>
            <w:shd w:val="clear" w:color="auto" w:fill="auto"/>
            <w:noWrap/>
            <w:tcMar>
              <w:top w:w="72" w:type="dxa"/>
              <w:left w:w="72" w:type="dxa"/>
              <w:bottom w:w="72" w:type="dxa"/>
              <w:right w:w="72" w:type="dxa"/>
            </w:tcMar>
          </w:tcPr>
          <w:p w14:paraId="7F626430" w14:textId="626A63CD" w:rsidR="00E04715" w:rsidRPr="00E04715" w:rsidRDefault="00E04715" w:rsidP="00E04715">
            <w:pPr>
              <w:pStyle w:val="nrpsTablecell"/>
            </w:pPr>
            <w:r w:rsidRPr="00E04715">
              <w:t>Yes</w:t>
            </w:r>
          </w:p>
        </w:tc>
        <w:tc>
          <w:tcPr>
            <w:tcW w:w="540" w:type="dxa"/>
            <w:tcBorders>
              <w:top w:val="nil"/>
              <w:left w:val="nil"/>
              <w:bottom w:val="nil"/>
              <w:right w:val="nil"/>
            </w:tcBorders>
            <w:shd w:val="clear" w:color="auto" w:fill="auto"/>
            <w:noWrap/>
            <w:tcMar>
              <w:top w:w="72" w:type="dxa"/>
              <w:left w:w="72" w:type="dxa"/>
              <w:bottom w:w="72" w:type="dxa"/>
              <w:right w:w="72" w:type="dxa"/>
            </w:tcMar>
          </w:tcPr>
          <w:p w14:paraId="7CAA76F3" w14:textId="2683A423" w:rsidR="00E04715" w:rsidRPr="00E04715" w:rsidRDefault="00E04715" w:rsidP="00E04715">
            <w:pPr>
              <w:pStyle w:val="nrpsTablecell"/>
            </w:pPr>
            <w:r w:rsidRPr="00E04715">
              <w:t>1</w:t>
            </w:r>
          </w:p>
        </w:tc>
      </w:tr>
      <w:tr w:rsidR="007A103C" w:rsidRPr="00BD3715" w14:paraId="65D38BAC" w14:textId="77777777" w:rsidTr="007A103C">
        <w:trPr>
          <w:cantSplit/>
        </w:trPr>
        <w:tc>
          <w:tcPr>
            <w:tcW w:w="2268" w:type="dxa"/>
            <w:tcBorders>
              <w:top w:val="nil"/>
              <w:left w:val="nil"/>
              <w:bottom w:val="nil"/>
              <w:right w:val="nil"/>
            </w:tcBorders>
            <w:shd w:val="clear" w:color="auto" w:fill="auto"/>
            <w:noWrap/>
            <w:tcMar>
              <w:top w:w="72" w:type="dxa"/>
              <w:left w:w="72" w:type="dxa"/>
              <w:bottom w:w="72" w:type="dxa"/>
              <w:right w:w="72" w:type="dxa"/>
            </w:tcMar>
          </w:tcPr>
          <w:p w14:paraId="3BF1D9D3" w14:textId="233CA570" w:rsidR="00E04715" w:rsidRPr="00E04715" w:rsidRDefault="00E04715" w:rsidP="00E04715">
            <w:pPr>
              <w:pStyle w:val="nrpsTablecell"/>
            </w:pPr>
            <w:r w:rsidRPr="00E04715">
              <w:t>Western-prairie fringed orchid</w:t>
            </w:r>
          </w:p>
        </w:tc>
        <w:tc>
          <w:tcPr>
            <w:tcW w:w="2880" w:type="dxa"/>
            <w:tcBorders>
              <w:top w:val="nil"/>
              <w:left w:val="nil"/>
              <w:bottom w:val="nil"/>
              <w:right w:val="nil"/>
            </w:tcBorders>
            <w:shd w:val="clear" w:color="auto" w:fill="auto"/>
            <w:noWrap/>
            <w:tcMar>
              <w:top w:w="72" w:type="dxa"/>
              <w:left w:w="72" w:type="dxa"/>
              <w:bottom w:w="72" w:type="dxa"/>
              <w:right w:w="72" w:type="dxa"/>
            </w:tcMar>
          </w:tcPr>
          <w:p w14:paraId="483E3B5C" w14:textId="68A3818B" w:rsidR="00E04715" w:rsidRPr="00E04715" w:rsidRDefault="00E04715" w:rsidP="00E04715">
            <w:pPr>
              <w:pStyle w:val="nrpsTablecell"/>
            </w:pPr>
            <w:r w:rsidRPr="00E04715">
              <w:t>soil moisture probe</w:t>
            </w:r>
          </w:p>
        </w:tc>
        <w:tc>
          <w:tcPr>
            <w:tcW w:w="810" w:type="dxa"/>
            <w:tcBorders>
              <w:top w:val="nil"/>
              <w:left w:val="nil"/>
              <w:bottom w:val="nil"/>
              <w:right w:val="nil"/>
            </w:tcBorders>
            <w:shd w:val="clear" w:color="auto" w:fill="auto"/>
            <w:noWrap/>
            <w:tcMar>
              <w:top w:w="72" w:type="dxa"/>
              <w:left w:w="72" w:type="dxa"/>
              <w:bottom w:w="72" w:type="dxa"/>
              <w:right w:w="72" w:type="dxa"/>
            </w:tcMar>
          </w:tcPr>
          <w:p w14:paraId="16780BBF" w14:textId="63AD92C0" w:rsidR="00E04715" w:rsidRPr="00E04715" w:rsidRDefault="00E04715" w:rsidP="00E04715">
            <w:pPr>
              <w:pStyle w:val="nrpsTablecell"/>
            </w:pPr>
            <w:r w:rsidRPr="00E04715">
              <w:t>2015</w:t>
            </w:r>
          </w:p>
        </w:tc>
        <w:tc>
          <w:tcPr>
            <w:tcW w:w="630" w:type="dxa"/>
            <w:tcBorders>
              <w:top w:val="nil"/>
              <w:left w:val="nil"/>
              <w:bottom w:val="nil"/>
              <w:right w:val="nil"/>
            </w:tcBorders>
            <w:shd w:val="clear" w:color="auto" w:fill="auto"/>
            <w:noWrap/>
            <w:tcMar>
              <w:top w:w="72" w:type="dxa"/>
              <w:left w:w="72" w:type="dxa"/>
              <w:bottom w:w="72" w:type="dxa"/>
              <w:right w:w="72" w:type="dxa"/>
            </w:tcMar>
          </w:tcPr>
          <w:p w14:paraId="16675144" w14:textId="14E3C71D" w:rsidR="00E04715" w:rsidRPr="00E04715" w:rsidRDefault="00E04715" w:rsidP="00E04715">
            <w:pPr>
              <w:pStyle w:val="nrpsTablecell"/>
            </w:pPr>
            <w:r w:rsidRPr="00E04715">
              <w:t> </w:t>
            </w:r>
          </w:p>
        </w:tc>
        <w:tc>
          <w:tcPr>
            <w:tcW w:w="990" w:type="dxa"/>
            <w:tcBorders>
              <w:top w:val="nil"/>
              <w:left w:val="nil"/>
              <w:bottom w:val="nil"/>
              <w:right w:val="nil"/>
            </w:tcBorders>
            <w:shd w:val="clear" w:color="auto" w:fill="auto"/>
            <w:noWrap/>
            <w:tcMar>
              <w:top w:w="72" w:type="dxa"/>
              <w:left w:w="72" w:type="dxa"/>
              <w:bottom w:w="72" w:type="dxa"/>
              <w:right w:w="72" w:type="dxa"/>
            </w:tcMar>
          </w:tcPr>
          <w:p w14:paraId="14A55DFF" w14:textId="015A6494" w:rsidR="00E04715" w:rsidRPr="00E04715" w:rsidRDefault="00E04715" w:rsidP="00E04715">
            <w:pPr>
              <w:pStyle w:val="nrpsTablecell"/>
            </w:pPr>
            <w:r w:rsidRPr="00E04715">
              <w:t>8</w:t>
            </w:r>
          </w:p>
        </w:tc>
        <w:tc>
          <w:tcPr>
            <w:tcW w:w="900" w:type="dxa"/>
            <w:tcBorders>
              <w:top w:val="nil"/>
              <w:left w:val="nil"/>
              <w:bottom w:val="nil"/>
              <w:right w:val="nil"/>
            </w:tcBorders>
            <w:shd w:val="clear" w:color="auto" w:fill="auto"/>
            <w:noWrap/>
            <w:tcMar>
              <w:top w:w="72" w:type="dxa"/>
              <w:left w:w="72" w:type="dxa"/>
              <w:bottom w:w="72" w:type="dxa"/>
              <w:right w:w="72" w:type="dxa"/>
            </w:tcMar>
          </w:tcPr>
          <w:p w14:paraId="2713AD45" w14:textId="03D1285C" w:rsidR="00E04715" w:rsidRPr="00E04715" w:rsidRDefault="00E04715" w:rsidP="00E04715">
            <w:pPr>
              <w:pStyle w:val="nrpsTablecell"/>
            </w:pPr>
            <w:r w:rsidRPr="00E04715">
              <w:t>yes</w:t>
            </w:r>
          </w:p>
        </w:tc>
        <w:tc>
          <w:tcPr>
            <w:tcW w:w="990" w:type="dxa"/>
            <w:tcBorders>
              <w:top w:val="nil"/>
              <w:left w:val="nil"/>
              <w:bottom w:val="nil"/>
              <w:right w:val="nil"/>
            </w:tcBorders>
            <w:shd w:val="clear" w:color="auto" w:fill="auto"/>
            <w:noWrap/>
            <w:tcMar>
              <w:top w:w="72" w:type="dxa"/>
              <w:left w:w="72" w:type="dxa"/>
              <w:bottom w:w="72" w:type="dxa"/>
              <w:right w:w="72" w:type="dxa"/>
            </w:tcMar>
          </w:tcPr>
          <w:p w14:paraId="38EAFB4C" w14:textId="0A05F372" w:rsidR="00E04715" w:rsidRPr="00E04715" w:rsidRDefault="00E04715" w:rsidP="00E04715">
            <w:pPr>
              <w:pStyle w:val="nrpsTablecell"/>
            </w:pPr>
            <w:r w:rsidRPr="00E04715">
              <w:t>0</w:t>
            </w:r>
          </w:p>
        </w:tc>
        <w:tc>
          <w:tcPr>
            <w:tcW w:w="1080" w:type="dxa"/>
            <w:tcBorders>
              <w:top w:val="nil"/>
              <w:left w:val="nil"/>
              <w:bottom w:val="nil"/>
              <w:right w:val="nil"/>
            </w:tcBorders>
            <w:shd w:val="clear" w:color="auto" w:fill="auto"/>
            <w:noWrap/>
            <w:tcMar>
              <w:top w:w="72" w:type="dxa"/>
              <w:left w:w="72" w:type="dxa"/>
              <w:bottom w:w="72" w:type="dxa"/>
              <w:right w:w="72" w:type="dxa"/>
            </w:tcMar>
          </w:tcPr>
          <w:p w14:paraId="29B7542C" w14:textId="215906DC" w:rsidR="00E04715" w:rsidRPr="00E04715" w:rsidRDefault="00E04715" w:rsidP="00E04715">
            <w:pPr>
              <w:pStyle w:val="nrpsTablecell"/>
            </w:pPr>
            <w:r w:rsidRPr="00E04715">
              <w:t>0</w:t>
            </w:r>
          </w:p>
        </w:tc>
        <w:tc>
          <w:tcPr>
            <w:tcW w:w="1170" w:type="dxa"/>
            <w:tcBorders>
              <w:top w:val="nil"/>
              <w:left w:val="nil"/>
              <w:bottom w:val="nil"/>
              <w:right w:val="nil"/>
            </w:tcBorders>
            <w:shd w:val="clear" w:color="auto" w:fill="auto"/>
            <w:noWrap/>
            <w:tcMar>
              <w:top w:w="72" w:type="dxa"/>
              <w:left w:w="72" w:type="dxa"/>
              <w:bottom w:w="72" w:type="dxa"/>
              <w:right w:w="72" w:type="dxa"/>
            </w:tcMar>
          </w:tcPr>
          <w:p w14:paraId="7924F359" w14:textId="6F68E118" w:rsidR="00E04715" w:rsidRPr="00E04715" w:rsidRDefault="00E04715" w:rsidP="00E04715">
            <w:pPr>
              <w:pStyle w:val="nrpsTablecell"/>
            </w:pPr>
            <w:r w:rsidRPr="00E04715">
              <w:t>DataStore</w:t>
            </w:r>
          </w:p>
        </w:tc>
        <w:tc>
          <w:tcPr>
            <w:tcW w:w="630" w:type="dxa"/>
            <w:tcBorders>
              <w:top w:val="nil"/>
              <w:left w:val="nil"/>
              <w:bottom w:val="nil"/>
              <w:right w:val="nil"/>
            </w:tcBorders>
            <w:shd w:val="clear" w:color="auto" w:fill="auto"/>
            <w:noWrap/>
            <w:tcMar>
              <w:top w:w="72" w:type="dxa"/>
              <w:left w:w="72" w:type="dxa"/>
              <w:bottom w:w="72" w:type="dxa"/>
              <w:right w:w="72" w:type="dxa"/>
            </w:tcMar>
          </w:tcPr>
          <w:p w14:paraId="19989598" w14:textId="25904A75" w:rsidR="00E04715" w:rsidRPr="00E04715" w:rsidRDefault="00E04715" w:rsidP="00E04715">
            <w:pPr>
              <w:pStyle w:val="nrpsTablecell"/>
            </w:pPr>
            <w:r w:rsidRPr="00E04715">
              <w:t>No</w:t>
            </w:r>
          </w:p>
        </w:tc>
        <w:tc>
          <w:tcPr>
            <w:tcW w:w="540" w:type="dxa"/>
            <w:tcBorders>
              <w:top w:val="nil"/>
              <w:left w:val="nil"/>
              <w:bottom w:val="nil"/>
              <w:right w:val="nil"/>
            </w:tcBorders>
            <w:shd w:val="clear" w:color="auto" w:fill="auto"/>
            <w:noWrap/>
            <w:tcMar>
              <w:top w:w="72" w:type="dxa"/>
              <w:left w:w="72" w:type="dxa"/>
              <w:bottom w:w="72" w:type="dxa"/>
              <w:right w:w="72" w:type="dxa"/>
            </w:tcMar>
          </w:tcPr>
          <w:p w14:paraId="0DAFB03A" w14:textId="2B854458" w:rsidR="00E04715" w:rsidRPr="00E04715" w:rsidRDefault="00E04715" w:rsidP="00E04715">
            <w:pPr>
              <w:pStyle w:val="nrpsTablecell"/>
            </w:pPr>
            <w:r w:rsidRPr="00E04715">
              <w:t>1</w:t>
            </w:r>
          </w:p>
        </w:tc>
      </w:tr>
      <w:tr w:rsidR="007A103C" w:rsidRPr="00BD3715" w14:paraId="7545D960" w14:textId="77777777" w:rsidTr="008A20E7">
        <w:trPr>
          <w:cantSplit/>
        </w:trPr>
        <w:tc>
          <w:tcPr>
            <w:tcW w:w="2268"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7FA22DA2" w14:textId="329BB5A4" w:rsidR="00E04715" w:rsidRPr="00E04715" w:rsidRDefault="00E04715" w:rsidP="00E04715">
            <w:pPr>
              <w:pStyle w:val="nrpsTablecell"/>
            </w:pPr>
            <w:r w:rsidRPr="00E04715">
              <w:t>Missouri bladderpod</w:t>
            </w:r>
          </w:p>
        </w:tc>
        <w:tc>
          <w:tcPr>
            <w:tcW w:w="288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0BBD8C20" w14:textId="1A942DF8" w:rsidR="00E04715" w:rsidRPr="00E04715" w:rsidRDefault="00E04715" w:rsidP="00E04715">
            <w:pPr>
              <w:pStyle w:val="nrpsTablecell"/>
            </w:pPr>
            <w:r w:rsidRPr="00E04715">
              <w:t>bladderpod population data</w:t>
            </w:r>
          </w:p>
        </w:tc>
        <w:tc>
          <w:tcPr>
            <w:tcW w:w="81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01B56D3D" w14:textId="41B45152" w:rsidR="00E04715" w:rsidRPr="00E04715" w:rsidRDefault="00E04715" w:rsidP="00E04715">
            <w:pPr>
              <w:pStyle w:val="nrpsTablecell"/>
            </w:pPr>
            <w:r w:rsidRPr="00E04715">
              <w:t>1997</w:t>
            </w:r>
          </w:p>
        </w:tc>
        <w:tc>
          <w:tcPr>
            <w:tcW w:w="63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282C66D2" w14:textId="3DA0828B" w:rsidR="00E04715" w:rsidRPr="00E04715" w:rsidRDefault="00E04715" w:rsidP="00E04715">
            <w:pPr>
              <w:pStyle w:val="nrpsTablecell"/>
            </w:pPr>
            <w:r w:rsidRPr="00E04715">
              <w:t> </w:t>
            </w:r>
          </w:p>
        </w:tc>
        <w:tc>
          <w:tcPr>
            <w:tcW w:w="99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4A715FD5" w14:textId="51BCDA79" w:rsidR="00E04715" w:rsidRPr="00E04715" w:rsidRDefault="00E04715" w:rsidP="00E04715">
            <w:pPr>
              <w:pStyle w:val="nrpsTablecell"/>
            </w:pPr>
            <w:r w:rsidRPr="00E04715">
              <w:t>27</w:t>
            </w:r>
          </w:p>
        </w:tc>
        <w:tc>
          <w:tcPr>
            <w:tcW w:w="90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7A763B2D" w14:textId="551634D7" w:rsidR="00E04715" w:rsidRPr="00E04715" w:rsidRDefault="00E04715" w:rsidP="00E04715">
            <w:pPr>
              <w:pStyle w:val="nrpsTablecell"/>
            </w:pPr>
            <w:r w:rsidRPr="00E04715">
              <w:t>yes</w:t>
            </w:r>
          </w:p>
        </w:tc>
        <w:tc>
          <w:tcPr>
            <w:tcW w:w="99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24C93485" w14:textId="4FF5F0A0" w:rsidR="00E04715" w:rsidRPr="00E04715" w:rsidRDefault="00E04715" w:rsidP="00E04715">
            <w:pPr>
              <w:pStyle w:val="nrpsTablecell"/>
            </w:pPr>
            <w:r w:rsidRPr="00E04715">
              <w:t>1</w:t>
            </w:r>
          </w:p>
        </w:tc>
        <w:tc>
          <w:tcPr>
            <w:tcW w:w="108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55F09FDE" w14:textId="291CFFC5" w:rsidR="00E04715" w:rsidRPr="00E04715" w:rsidRDefault="00E04715" w:rsidP="00E04715">
            <w:pPr>
              <w:pStyle w:val="nrpsTablecell"/>
            </w:pPr>
            <w:r w:rsidRPr="00E04715">
              <w:t>0</w:t>
            </w:r>
          </w:p>
        </w:tc>
        <w:tc>
          <w:tcPr>
            <w:tcW w:w="117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0B31E16B" w14:textId="588CF3A5" w:rsidR="00E04715" w:rsidRPr="00E04715" w:rsidRDefault="00E04715" w:rsidP="00E04715">
            <w:pPr>
              <w:pStyle w:val="nrpsTablecell"/>
            </w:pPr>
            <w:r w:rsidRPr="00E04715">
              <w:t>DataStore</w:t>
            </w:r>
          </w:p>
        </w:tc>
        <w:tc>
          <w:tcPr>
            <w:tcW w:w="63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13A16A37" w14:textId="326BDAEE" w:rsidR="00E04715" w:rsidRPr="00E04715" w:rsidRDefault="00E04715" w:rsidP="00E04715">
            <w:pPr>
              <w:pStyle w:val="nrpsTablecell"/>
            </w:pPr>
            <w:r w:rsidRPr="00E04715">
              <w:t>Yes</w:t>
            </w:r>
          </w:p>
        </w:tc>
        <w:tc>
          <w:tcPr>
            <w:tcW w:w="540" w:type="dxa"/>
            <w:tcBorders>
              <w:top w:val="nil"/>
              <w:left w:val="nil"/>
              <w:bottom w:val="nil"/>
              <w:right w:val="nil"/>
            </w:tcBorders>
            <w:shd w:val="clear" w:color="auto" w:fill="F2F2F2" w:themeFill="background1" w:themeFillShade="F2"/>
            <w:noWrap/>
            <w:tcMar>
              <w:top w:w="72" w:type="dxa"/>
              <w:left w:w="72" w:type="dxa"/>
              <w:bottom w:w="72" w:type="dxa"/>
              <w:right w:w="72" w:type="dxa"/>
            </w:tcMar>
          </w:tcPr>
          <w:p w14:paraId="32747721" w14:textId="6EBABC11" w:rsidR="00E04715" w:rsidRPr="00E04715" w:rsidRDefault="00E04715" w:rsidP="00E04715">
            <w:pPr>
              <w:pStyle w:val="nrpsTablecell"/>
            </w:pPr>
            <w:r w:rsidRPr="00E04715">
              <w:t>1</w:t>
            </w:r>
          </w:p>
        </w:tc>
      </w:tr>
      <w:tr w:rsidR="007A103C" w:rsidRPr="00BD3715" w14:paraId="126E07A3" w14:textId="77777777" w:rsidTr="007A103C">
        <w:trPr>
          <w:cantSplit/>
        </w:trPr>
        <w:tc>
          <w:tcPr>
            <w:tcW w:w="2268" w:type="dxa"/>
            <w:tcBorders>
              <w:top w:val="nil"/>
              <w:left w:val="nil"/>
              <w:bottom w:val="nil"/>
              <w:right w:val="nil"/>
            </w:tcBorders>
            <w:shd w:val="clear" w:color="auto" w:fill="auto"/>
            <w:noWrap/>
            <w:tcMar>
              <w:top w:w="72" w:type="dxa"/>
              <w:left w:w="72" w:type="dxa"/>
              <w:bottom w:w="72" w:type="dxa"/>
              <w:right w:w="72" w:type="dxa"/>
            </w:tcMar>
          </w:tcPr>
          <w:p w14:paraId="08C007B6" w14:textId="0CCDCFB1" w:rsidR="00E04715" w:rsidRPr="00E04715" w:rsidRDefault="00E04715" w:rsidP="00E04715">
            <w:pPr>
              <w:pStyle w:val="nrpsTablecell"/>
            </w:pPr>
            <w:r w:rsidRPr="00E04715">
              <w:t>CUVA well depth</w:t>
            </w:r>
          </w:p>
        </w:tc>
        <w:tc>
          <w:tcPr>
            <w:tcW w:w="2880" w:type="dxa"/>
            <w:tcBorders>
              <w:top w:val="nil"/>
              <w:left w:val="nil"/>
              <w:bottom w:val="nil"/>
              <w:right w:val="nil"/>
            </w:tcBorders>
            <w:shd w:val="clear" w:color="auto" w:fill="auto"/>
            <w:noWrap/>
            <w:tcMar>
              <w:top w:w="72" w:type="dxa"/>
              <w:left w:w="72" w:type="dxa"/>
              <w:bottom w:w="72" w:type="dxa"/>
              <w:right w:w="72" w:type="dxa"/>
            </w:tcMar>
          </w:tcPr>
          <w:p w14:paraId="49F479CE" w14:textId="33D7C653" w:rsidR="00E04715" w:rsidRPr="00E04715" w:rsidRDefault="00A254DB" w:rsidP="00E04715">
            <w:pPr>
              <w:pStyle w:val="nrpsTablecell"/>
            </w:pPr>
            <w:r>
              <w:t>C</w:t>
            </w:r>
            <w:r w:rsidR="00E04715" w:rsidRPr="00E04715">
              <w:t>ontin</w:t>
            </w:r>
            <w:r>
              <w:t>u</w:t>
            </w:r>
            <w:r w:rsidR="00E04715" w:rsidRPr="00E04715">
              <w:t>ous well loggers</w:t>
            </w:r>
          </w:p>
        </w:tc>
        <w:tc>
          <w:tcPr>
            <w:tcW w:w="810" w:type="dxa"/>
            <w:tcBorders>
              <w:top w:val="nil"/>
              <w:left w:val="nil"/>
              <w:bottom w:val="nil"/>
              <w:right w:val="nil"/>
            </w:tcBorders>
            <w:shd w:val="clear" w:color="auto" w:fill="auto"/>
            <w:noWrap/>
            <w:tcMar>
              <w:top w:w="72" w:type="dxa"/>
              <w:left w:w="72" w:type="dxa"/>
              <w:bottom w:w="72" w:type="dxa"/>
              <w:right w:w="72" w:type="dxa"/>
            </w:tcMar>
          </w:tcPr>
          <w:p w14:paraId="42F19F83" w14:textId="39ACF297" w:rsidR="00E04715" w:rsidRPr="00E04715" w:rsidRDefault="00E04715" w:rsidP="00E04715">
            <w:pPr>
              <w:pStyle w:val="nrpsTablecell"/>
            </w:pPr>
            <w:r w:rsidRPr="00E04715">
              <w:t>2008</w:t>
            </w:r>
          </w:p>
        </w:tc>
        <w:tc>
          <w:tcPr>
            <w:tcW w:w="630" w:type="dxa"/>
            <w:tcBorders>
              <w:top w:val="nil"/>
              <w:left w:val="nil"/>
              <w:bottom w:val="nil"/>
              <w:right w:val="nil"/>
            </w:tcBorders>
            <w:shd w:val="clear" w:color="auto" w:fill="auto"/>
            <w:noWrap/>
            <w:tcMar>
              <w:top w:w="72" w:type="dxa"/>
              <w:left w:w="72" w:type="dxa"/>
              <w:bottom w:w="72" w:type="dxa"/>
              <w:right w:w="72" w:type="dxa"/>
            </w:tcMar>
          </w:tcPr>
          <w:p w14:paraId="4A814FF6" w14:textId="3AE34FDD" w:rsidR="00E04715" w:rsidRPr="00E04715" w:rsidRDefault="00E04715" w:rsidP="00E04715">
            <w:pPr>
              <w:pStyle w:val="nrpsTablecell"/>
            </w:pPr>
            <w:r w:rsidRPr="00E04715">
              <w:t> </w:t>
            </w:r>
          </w:p>
        </w:tc>
        <w:tc>
          <w:tcPr>
            <w:tcW w:w="990" w:type="dxa"/>
            <w:tcBorders>
              <w:top w:val="nil"/>
              <w:left w:val="nil"/>
              <w:bottom w:val="nil"/>
              <w:right w:val="nil"/>
            </w:tcBorders>
            <w:shd w:val="clear" w:color="auto" w:fill="auto"/>
            <w:noWrap/>
            <w:tcMar>
              <w:top w:w="72" w:type="dxa"/>
              <w:left w:w="72" w:type="dxa"/>
              <w:bottom w:w="72" w:type="dxa"/>
              <w:right w:w="72" w:type="dxa"/>
            </w:tcMar>
          </w:tcPr>
          <w:p w14:paraId="5DE5755E" w14:textId="3D7BB64A" w:rsidR="00E04715" w:rsidRPr="00E04715" w:rsidRDefault="00E04715" w:rsidP="00E04715">
            <w:pPr>
              <w:pStyle w:val="nrpsTablecell"/>
            </w:pPr>
            <w:r w:rsidRPr="00E04715">
              <w:t>14</w:t>
            </w:r>
          </w:p>
        </w:tc>
        <w:tc>
          <w:tcPr>
            <w:tcW w:w="900" w:type="dxa"/>
            <w:tcBorders>
              <w:top w:val="nil"/>
              <w:left w:val="nil"/>
              <w:bottom w:val="nil"/>
              <w:right w:val="nil"/>
            </w:tcBorders>
            <w:shd w:val="clear" w:color="auto" w:fill="auto"/>
            <w:noWrap/>
            <w:tcMar>
              <w:top w:w="72" w:type="dxa"/>
              <w:left w:w="72" w:type="dxa"/>
              <w:bottom w:w="72" w:type="dxa"/>
              <w:right w:w="72" w:type="dxa"/>
            </w:tcMar>
          </w:tcPr>
          <w:p w14:paraId="46D491A8" w14:textId="4E0D0907" w:rsidR="00E04715" w:rsidRPr="00E04715" w:rsidRDefault="00E04715" w:rsidP="00E04715">
            <w:pPr>
              <w:pStyle w:val="nrpsTablecell"/>
            </w:pPr>
            <w:r w:rsidRPr="00E04715">
              <w:t>yes</w:t>
            </w:r>
          </w:p>
        </w:tc>
        <w:tc>
          <w:tcPr>
            <w:tcW w:w="990" w:type="dxa"/>
            <w:tcBorders>
              <w:top w:val="nil"/>
              <w:left w:val="nil"/>
              <w:bottom w:val="nil"/>
              <w:right w:val="nil"/>
            </w:tcBorders>
            <w:shd w:val="clear" w:color="auto" w:fill="auto"/>
            <w:noWrap/>
            <w:tcMar>
              <w:top w:w="72" w:type="dxa"/>
              <w:left w:w="72" w:type="dxa"/>
              <w:bottom w:w="72" w:type="dxa"/>
              <w:right w:w="72" w:type="dxa"/>
            </w:tcMar>
          </w:tcPr>
          <w:p w14:paraId="63E4B332" w14:textId="65202AB5" w:rsidR="00E04715" w:rsidRPr="00E04715" w:rsidRDefault="00E04715" w:rsidP="00E04715">
            <w:pPr>
              <w:pStyle w:val="nrpsTablecell"/>
            </w:pPr>
            <w:r w:rsidRPr="00E04715">
              <w:t>2</w:t>
            </w:r>
          </w:p>
        </w:tc>
        <w:tc>
          <w:tcPr>
            <w:tcW w:w="1080" w:type="dxa"/>
            <w:tcBorders>
              <w:top w:val="nil"/>
              <w:left w:val="nil"/>
              <w:bottom w:val="nil"/>
              <w:right w:val="nil"/>
            </w:tcBorders>
            <w:shd w:val="clear" w:color="auto" w:fill="auto"/>
            <w:noWrap/>
            <w:tcMar>
              <w:top w:w="72" w:type="dxa"/>
              <w:left w:w="72" w:type="dxa"/>
              <w:bottom w:w="72" w:type="dxa"/>
              <w:right w:w="72" w:type="dxa"/>
            </w:tcMar>
          </w:tcPr>
          <w:p w14:paraId="57BB64D9" w14:textId="1E134171" w:rsidR="00E04715" w:rsidRPr="00E04715" w:rsidRDefault="00E04715" w:rsidP="00E04715">
            <w:pPr>
              <w:pStyle w:val="nrpsTablecell"/>
            </w:pPr>
            <w:r w:rsidRPr="00E04715">
              <w:t>0</w:t>
            </w:r>
          </w:p>
        </w:tc>
        <w:tc>
          <w:tcPr>
            <w:tcW w:w="1170" w:type="dxa"/>
            <w:tcBorders>
              <w:top w:val="nil"/>
              <w:left w:val="nil"/>
              <w:bottom w:val="nil"/>
              <w:right w:val="nil"/>
            </w:tcBorders>
            <w:shd w:val="clear" w:color="auto" w:fill="auto"/>
            <w:noWrap/>
            <w:tcMar>
              <w:top w:w="72" w:type="dxa"/>
              <w:left w:w="72" w:type="dxa"/>
              <w:bottom w:w="72" w:type="dxa"/>
              <w:right w:w="72" w:type="dxa"/>
            </w:tcMar>
          </w:tcPr>
          <w:p w14:paraId="4B18B0F3" w14:textId="63C23DCD" w:rsidR="00E04715" w:rsidRPr="00E04715" w:rsidRDefault="00E04715" w:rsidP="00E04715">
            <w:pPr>
              <w:pStyle w:val="nrpsTablecell"/>
            </w:pPr>
            <w:r w:rsidRPr="00E04715">
              <w:t>Aquarius</w:t>
            </w:r>
          </w:p>
        </w:tc>
        <w:tc>
          <w:tcPr>
            <w:tcW w:w="630" w:type="dxa"/>
            <w:tcBorders>
              <w:top w:val="nil"/>
              <w:left w:val="nil"/>
              <w:bottom w:val="nil"/>
              <w:right w:val="nil"/>
            </w:tcBorders>
            <w:shd w:val="clear" w:color="auto" w:fill="auto"/>
            <w:noWrap/>
            <w:tcMar>
              <w:top w:w="72" w:type="dxa"/>
              <w:left w:w="72" w:type="dxa"/>
              <w:bottom w:w="72" w:type="dxa"/>
              <w:right w:w="72" w:type="dxa"/>
            </w:tcMar>
          </w:tcPr>
          <w:p w14:paraId="0D492522" w14:textId="2DC9D2B1" w:rsidR="00E04715" w:rsidRPr="00E04715" w:rsidRDefault="00E04715" w:rsidP="00E04715">
            <w:pPr>
              <w:pStyle w:val="nrpsTablecell"/>
            </w:pPr>
            <w:r w:rsidRPr="00E04715">
              <w:t>No</w:t>
            </w:r>
          </w:p>
        </w:tc>
        <w:tc>
          <w:tcPr>
            <w:tcW w:w="540" w:type="dxa"/>
            <w:tcBorders>
              <w:top w:val="nil"/>
              <w:left w:val="nil"/>
              <w:bottom w:val="nil"/>
              <w:right w:val="nil"/>
            </w:tcBorders>
            <w:shd w:val="clear" w:color="auto" w:fill="auto"/>
            <w:noWrap/>
            <w:tcMar>
              <w:top w:w="72" w:type="dxa"/>
              <w:left w:w="72" w:type="dxa"/>
              <w:bottom w:w="72" w:type="dxa"/>
              <w:right w:w="72" w:type="dxa"/>
            </w:tcMar>
          </w:tcPr>
          <w:p w14:paraId="4A224E6F" w14:textId="32A49563" w:rsidR="00E04715" w:rsidRPr="00E04715" w:rsidRDefault="00E04715" w:rsidP="00E04715">
            <w:pPr>
              <w:pStyle w:val="nrpsTablecell"/>
            </w:pPr>
            <w:r w:rsidRPr="00E04715">
              <w:t>1</w:t>
            </w:r>
          </w:p>
        </w:tc>
      </w:tr>
      <w:tr w:rsidR="007A103C" w:rsidRPr="00BD3715" w14:paraId="37D16358" w14:textId="77777777" w:rsidTr="008A20E7">
        <w:trPr>
          <w:cantSplit/>
        </w:trPr>
        <w:tc>
          <w:tcPr>
            <w:tcW w:w="2268" w:type="dxa"/>
            <w:tcBorders>
              <w:top w:val="nil"/>
              <w:left w:val="nil"/>
              <w:right w:val="nil"/>
            </w:tcBorders>
            <w:shd w:val="clear" w:color="auto" w:fill="F2F2F2" w:themeFill="background1" w:themeFillShade="F2"/>
            <w:noWrap/>
            <w:tcMar>
              <w:top w:w="72" w:type="dxa"/>
              <w:left w:w="72" w:type="dxa"/>
              <w:bottom w:w="72" w:type="dxa"/>
              <w:right w:w="72" w:type="dxa"/>
            </w:tcMar>
          </w:tcPr>
          <w:p w14:paraId="35B6DFAA" w14:textId="6F03BC92" w:rsidR="00E04715" w:rsidRPr="00E04715" w:rsidRDefault="00E04715" w:rsidP="00E04715">
            <w:pPr>
              <w:pStyle w:val="nrpsTablecell"/>
            </w:pPr>
            <w:r w:rsidRPr="00E04715">
              <w:t>Water quality</w:t>
            </w:r>
          </w:p>
        </w:tc>
        <w:tc>
          <w:tcPr>
            <w:tcW w:w="2880" w:type="dxa"/>
            <w:tcBorders>
              <w:top w:val="nil"/>
              <w:left w:val="nil"/>
              <w:right w:val="nil"/>
            </w:tcBorders>
            <w:shd w:val="clear" w:color="auto" w:fill="F2F2F2" w:themeFill="background1" w:themeFillShade="F2"/>
            <w:noWrap/>
            <w:tcMar>
              <w:top w:w="72" w:type="dxa"/>
              <w:left w:w="72" w:type="dxa"/>
              <w:bottom w:w="72" w:type="dxa"/>
              <w:right w:w="72" w:type="dxa"/>
            </w:tcMar>
          </w:tcPr>
          <w:p w14:paraId="43AF431E" w14:textId="4A927402" w:rsidR="00E04715" w:rsidRPr="00E04715" w:rsidRDefault="00A254DB" w:rsidP="00E04715">
            <w:pPr>
              <w:pStyle w:val="nrpsTablecell"/>
            </w:pPr>
            <w:r>
              <w:t>D</w:t>
            </w:r>
            <w:r w:rsidR="00E04715" w:rsidRPr="00E04715">
              <w:t>iscrete sondes</w:t>
            </w:r>
          </w:p>
        </w:tc>
        <w:tc>
          <w:tcPr>
            <w:tcW w:w="810" w:type="dxa"/>
            <w:tcBorders>
              <w:top w:val="nil"/>
              <w:left w:val="nil"/>
              <w:right w:val="nil"/>
            </w:tcBorders>
            <w:shd w:val="clear" w:color="auto" w:fill="F2F2F2" w:themeFill="background1" w:themeFillShade="F2"/>
            <w:noWrap/>
            <w:tcMar>
              <w:top w:w="72" w:type="dxa"/>
              <w:left w:w="72" w:type="dxa"/>
              <w:bottom w:w="72" w:type="dxa"/>
              <w:right w:w="72" w:type="dxa"/>
            </w:tcMar>
          </w:tcPr>
          <w:p w14:paraId="35AE9EE1" w14:textId="5269E623" w:rsidR="00E04715" w:rsidRPr="00E04715" w:rsidRDefault="00E04715" w:rsidP="00E04715">
            <w:pPr>
              <w:pStyle w:val="nrpsTablecell"/>
            </w:pPr>
            <w:r w:rsidRPr="00E04715">
              <w:t>2005</w:t>
            </w:r>
          </w:p>
        </w:tc>
        <w:tc>
          <w:tcPr>
            <w:tcW w:w="630" w:type="dxa"/>
            <w:tcBorders>
              <w:top w:val="nil"/>
              <w:left w:val="nil"/>
              <w:right w:val="nil"/>
            </w:tcBorders>
            <w:shd w:val="clear" w:color="auto" w:fill="F2F2F2" w:themeFill="background1" w:themeFillShade="F2"/>
            <w:noWrap/>
            <w:tcMar>
              <w:top w:w="72" w:type="dxa"/>
              <w:left w:w="72" w:type="dxa"/>
              <w:bottom w:w="72" w:type="dxa"/>
              <w:right w:w="72" w:type="dxa"/>
            </w:tcMar>
          </w:tcPr>
          <w:p w14:paraId="0711F46F" w14:textId="43AEA8F4" w:rsidR="00E04715" w:rsidRPr="00E04715" w:rsidRDefault="00E04715" w:rsidP="00E04715">
            <w:pPr>
              <w:pStyle w:val="nrpsTablecell"/>
            </w:pPr>
            <w:r w:rsidRPr="00E04715">
              <w:t> </w:t>
            </w:r>
          </w:p>
        </w:tc>
        <w:tc>
          <w:tcPr>
            <w:tcW w:w="990" w:type="dxa"/>
            <w:tcBorders>
              <w:top w:val="nil"/>
              <w:left w:val="nil"/>
              <w:right w:val="nil"/>
            </w:tcBorders>
            <w:shd w:val="clear" w:color="auto" w:fill="F2F2F2" w:themeFill="background1" w:themeFillShade="F2"/>
            <w:noWrap/>
            <w:tcMar>
              <w:top w:w="72" w:type="dxa"/>
              <w:left w:w="72" w:type="dxa"/>
              <w:bottom w:w="72" w:type="dxa"/>
              <w:right w:w="72" w:type="dxa"/>
            </w:tcMar>
          </w:tcPr>
          <w:p w14:paraId="56DAFFDE" w14:textId="1E94631F" w:rsidR="00E04715" w:rsidRPr="00E04715" w:rsidRDefault="00E04715" w:rsidP="00E04715">
            <w:pPr>
              <w:pStyle w:val="nrpsTablecell"/>
            </w:pPr>
            <w:r w:rsidRPr="00E04715">
              <w:t>19</w:t>
            </w:r>
          </w:p>
        </w:tc>
        <w:tc>
          <w:tcPr>
            <w:tcW w:w="900" w:type="dxa"/>
            <w:tcBorders>
              <w:top w:val="nil"/>
              <w:left w:val="nil"/>
              <w:right w:val="nil"/>
            </w:tcBorders>
            <w:shd w:val="clear" w:color="auto" w:fill="F2F2F2" w:themeFill="background1" w:themeFillShade="F2"/>
            <w:noWrap/>
            <w:tcMar>
              <w:top w:w="72" w:type="dxa"/>
              <w:left w:w="72" w:type="dxa"/>
              <w:bottom w:w="72" w:type="dxa"/>
              <w:right w:w="72" w:type="dxa"/>
            </w:tcMar>
          </w:tcPr>
          <w:p w14:paraId="2A96D4AC" w14:textId="3DAB64DE" w:rsidR="00E04715" w:rsidRPr="00E04715" w:rsidRDefault="00E04715" w:rsidP="00E04715">
            <w:pPr>
              <w:pStyle w:val="nrpsTablecell"/>
            </w:pPr>
            <w:r w:rsidRPr="00E04715">
              <w:t>yes</w:t>
            </w:r>
          </w:p>
        </w:tc>
        <w:tc>
          <w:tcPr>
            <w:tcW w:w="990" w:type="dxa"/>
            <w:tcBorders>
              <w:top w:val="nil"/>
              <w:left w:val="nil"/>
              <w:right w:val="nil"/>
            </w:tcBorders>
            <w:shd w:val="clear" w:color="auto" w:fill="F2F2F2" w:themeFill="background1" w:themeFillShade="F2"/>
            <w:noWrap/>
            <w:tcMar>
              <w:top w:w="72" w:type="dxa"/>
              <w:left w:w="72" w:type="dxa"/>
              <w:bottom w:w="72" w:type="dxa"/>
              <w:right w:w="72" w:type="dxa"/>
            </w:tcMar>
          </w:tcPr>
          <w:p w14:paraId="776988F9" w14:textId="734972DC" w:rsidR="00E04715" w:rsidRPr="00E04715" w:rsidRDefault="00E04715" w:rsidP="00E04715">
            <w:pPr>
              <w:pStyle w:val="nrpsTablecell"/>
            </w:pPr>
            <w:r w:rsidRPr="00E04715">
              <w:t>1</w:t>
            </w:r>
          </w:p>
        </w:tc>
        <w:tc>
          <w:tcPr>
            <w:tcW w:w="1080" w:type="dxa"/>
            <w:tcBorders>
              <w:top w:val="nil"/>
              <w:left w:val="nil"/>
              <w:right w:val="nil"/>
            </w:tcBorders>
            <w:shd w:val="clear" w:color="auto" w:fill="F2F2F2" w:themeFill="background1" w:themeFillShade="F2"/>
            <w:noWrap/>
            <w:tcMar>
              <w:top w:w="72" w:type="dxa"/>
              <w:left w:w="72" w:type="dxa"/>
              <w:bottom w:w="72" w:type="dxa"/>
              <w:right w:w="72" w:type="dxa"/>
            </w:tcMar>
          </w:tcPr>
          <w:p w14:paraId="26B8A508" w14:textId="63C8566F" w:rsidR="00E04715" w:rsidRPr="00E04715" w:rsidRDefault="00E04715" w:rsidP="00E04715">
            <w:pPr>
              <w:pStyle w:val="nrpsTablecell"/>
            </w:pPr>
            <w:r w:rsidRPr="00E04715">
              <w:t>18</w:t>
            </w:r>
          </w:p>
        </w:tc>
        <w:tc>
          <w:tcPr>
            <w:tcW w:w="1170" w:type="dxa"/>
            <w:tcBorders>
              <w:top w:val="nil"/>
              <w:left w:val="nil"/>
              <w:right w:val="nil"/>
            </w:tcBorders>
            <w:shd w:val="clear" w:color="auto" w:fill="F2F2F2" w:themeFill="background1" w:themeFillShade="F2"/>
            <w:noWrap/>
            <w:tcMar>
              <w:top w:w="72" w:type="dxa"/>
              <w:left w:w="72" w:type="dxa"/>
              <w:bottom w:w="72" w:type="dxa"/>
              <w:right w:w="72" w:type="dxa"/>
            </w:tcMar>
          </w:tcPr>
          <w:p w14:paraId="149FDF07" w14:textId="17A8CB8D" w:rsidR="00E04715" w:rsidRPr="00E04715" w:rsidRDefault="00E04715" w:rsidP="00E04715">
            <w:pPr>
              <w:pStyle w:val="nrpsTablecell"/>
            </w:pPr>
            <w:r w:rsidRPr="00E04715">
              <w:t>EPA Storet</w:t>
            </w:r>
          </w:p>
        </w:tc>
        <w:tc>
          <w:tcPr>
            <w:tcW w:w="630" w:type="dxa"/>
            <w:tcBorders>
              <w:top w:val="nil"/>
              <w:left w:val="nil"/>
              <w:right w:val="nil"/>
            </w:tcBorders>
            <w:shd w:val="clear" w:color="auto" w:fill="F2F2F2" w:themeFill="background1" w:themeFillShade="F2"/>
            <w:noWrap/>
            <w:tcMar>
              <w:top w:w="72" w:type="dxa"/>
              <w:left w:w="72" w:type="dxa"/>
              <w:bottom w:w="72" w:type="dxa"/>
              <w:right w:w="72" w:type="dxa"/>
            </w:tcMar>
          </w:tcPr>
          <w:p w14:paraId="543BCF15" w14:textId="419590ED" w:rsidR="00E04715" w:rsidRPr="00E04715" w:rsidRDefault="00E04715" w:rsidP="00E04715">
            <w:pPr>
              <w:pStyle w:val="nrpsTablecell"/>
            </w:pPr>
            <w:r w:rsidRPr="00E04715">
              <w:t>No</w:t>
            </w:r>
          </w:p>
        </w:tc>
        <w:tc>
          <w:tcPr>
            <w:tcW w:w="540" w:type="dxa"/>
            <w:tcBorders>
              <w:top w:val="nil"/>
              <w:left w:val="nil"/>
              <w:right w:val="nil"/>
            </w:tcBorders>
            <w:shd w:val="clear" w:color="auto" w:fill="F2F2F2" w:themeFill="background1" w:themeFillShade="F2"/>
            <w:noWrap/>
            <w:tcMar>
              <w:top w:w="72" w:type="dxa"/>
              <w:left w:w="72" w:type="dxa"/>
              <w:bottom w:w="72" w:type="dxa"/>
              <w:right w:w="72" w:type="dxa"/>
            </w:tcMar>
          </w:tcPr>
          <w:p w14:paraId="158433AB" w14:textId="21E5B07D" w:rsidR="00E04715" w:rsidRPr="00E04715" w:rsidRDefault="00E04715" w:rsidP="00E04715">
            <w:pPr>
              <w:pStyle w:val="nrpsTablecell"/>
            </w:pPr>
            <w:r w:rsidRPr="00E04715">
              <w:t>1</w:t>
            </w:r>
          </w:p>
        </w:tc>
      </w:tr>
      <w:tr w:rsidR="007A103C" w:rsidRPr="00BD3715" w14:paraId="0B2AFC38" w14:textId="77777777" w:rsidTr="007A103C">
        <w:trPr>
          <w:cantSplit/>
        </w:trPr>
        <w:tc>
          <w:tcPr>
            <w:tcW w:w="2268" w:type="dxa"/>
            <w:tcBorders>
              <w:top w:val="nil"/>
              <w:left w:val="nil"/>
              <w:right w:val="nil"/>
            </w:tcBorders>
            <w:shd w:val="clear" w:color="auto" w:fill="auto"/>
            <w:noWrap/>
            <w:tcMar>
              <w:top w:w="72" w:type="dxa"/>
              <w:left w:w="72" w:type="dxa"/>
              <w:bottom w:w="72" w:type="dxa"/>
              <w:right w:w="72" w:type="dxa"/>
            </w:tcMar>
          </w:tcPr>
          <w:p w14:paraId="76DCFB2F" w14:textId="6F795DF8" w:rsidR="00E04715" w:rsidRPr="00E04715" w:rsidRDefault="00E04715" w:rsidP="00E04715">
            <w:pPr>
              <w:pStyle w:val="nrpsTablecell"/>
            </w:pPr>
            <w:r w:rsidRPr="00E04715">
              <w:t>Fire Ecology / FFI</w:t>
            </w:r>
          </w:p>
        </w:tc>
        <w:tc>
          <w:tcPr>
            <w:tcW w:w="2880" w:type="dxa"/>
            <w:tcBorders>
              <w:top w:val="nil"/>
              <w:left w:val="nil"/>
              <w:right w:val="nil"/>
            </w:tcBorders>
            <w:shd w:val="clear" w:color="auto" w:fill="auto"/>
            <w:noWrap/>
            <w:tcMar>
              <w:top w:w="72" w:type="dxa"/>
              <w:left w:w="72" w:type="dxa"/>
              <w:bottom w:w="72" w:type="dxa"/>
              <w:right w:w="72" w:type="dxa"/>
            </w:tcMar>
          </w:tcPr>
          <w:p w14:paraId="169D4093" w14:textId="1FFE5E99" w:rsidR="00E04715" w:rsidRPr="00E04715" w:rsidRDefault="00E04715" w:rsidP="00E04715">
            <w:pPr>
              <w:pStyle w:val="nrpsTablecell"/>
            </w:pPr>
            <w:r w:rsidRPr="00E04715">
              <w:t>USGS FFI server</w:t>
            </w:r>
          </w:p>
        </w:tc>
        <w:tc>
          <w:tcPr>
            <w:tcW w:w="810" w:type="dxa"/>
            <w:tcBorders>
              <w:top w:val="nil"/>
              <w:left w:val="nil"/>
              <w:right w:val="nil"/>
            </w:tcBorders>
            <w:shd w:val="clear" w:color="auto" w:fill="auto"/>
            <w:noWrap/>
            <w:tcMar>
              <w:top w:w="72" w:type="dxa"/>
              <w:left w:w="72" w:type="dxa"/>
              <w:bottom w:w="72" w:type="dxa"/>
              <w:right w:w="72" w:type="dxa"/>
            </w:tcMar>
          </w:tcPr>
          <w:p w14:paraId="29C2FCAE" w14:textId="7C7FC82E" w:rsidR="00E04715" w:rsidRPr="00E04715" w:rsidRDefault="00E04715" w:rsidP="00E04715">
            <w:pPr>
              <w:pStyle w:val="nrpsTablecell"/>
            </w:pPr>
            <w:r w:rsidRPr="00E04715">
              <w:t> </w:t>
            </w:r>
          </w:p>
        </w:tc>
        <w:tc>
          <w:tcPr>
            <w:tcW w:w="630" w:type="dxa"/>
            <w:tcBorders>
              <w:top w:val="nil"/>
              <w:left w:val="nil"/>
              <w:right w:val="nil"/>
            </w:tcBorders>
            <w:shd w:val="clear" w:color="auto" w:fill="auto"/>
            <w:noWrap/>
            <w:tcMar>
              <w:top w:w="72" w:type="dxa"/>
              <w:left w:w="72" w:type="dxa"/>
              <w:bottom w:w="72" w:type="dxa"/>
              <w:right w:w="72" w:type="dxa"/>
            </w:tcMar>
          </w:tcPr>
          <w:p w14:paraId="3864584F" w14:textId="4D2F7A2E" w:rsidR="00E04715" w:rsidRPr="00E04715" w:rsidRDefault="00E04715" w:rsidP="00E04715">
            <w:pPr>
              <w:pStyle w:val="nrpsTablecell"/>
            </w:pPr>
            <w:r w:rsidRPr="00E04715">
              <w:t> </w:t>
            </w:r>
          </w:p>
        </w:tc>
        <w:tc>
          <w:tcPr>
            <w:tcW w:w="990" w:type="dxa"/>
            <w:tcBorders>
              <w:top w:val="nil"/>
              <w:left w:val="nil"/>
              <w:right w:val="nil"/>
            </w:tcBorders>
            <w:shd w:val="clear" w:color="auto" w:fill="auto"/>
            <w:noWrap/>
            <w:tcMar>
              <w:top w:w="72" w:type="dxa"/>
              <w:left w:w="72" w:type="dxa"/>
              <w:bottom w:w="72" w:type="dxa"/>
              <w:right w:w="72" w:type="dxa"/>
            </w:tcMar>
          </w:tcPr>
          <w:p w14:paraId="7C9C91E8" w14:textId="316F1F16" w:rsidR="00E04715" w:rsidRPr="00E04715" w:rsidRDefault="00E04715" w:rsidP="00E04715">
            <w:pPr>
              <w:pStyle w:val="nrpsTablecell"/>
            </w:pPr>
            <w:r w:rsidRPr="00E04715">
              <w:t> </w:t>
            </w:r>
          </w:p>
        </w:tc>
        <w:tc>
          <w:tcPr>
            <w:tcW w:w="900" w:type="dxa"/>
            <w:tcBorders>
              <w:top w:val="nil"/>
              <w:left w:val="nil"/>
              <w:right w:val="nil"/>
            </w:tcBorders>
            <w:shd w:val="clear" w:color="auto" w:fill="auto"/>
            <w:noWrap/>
            <w:tcMar>
              <w:top w:w="72" w:type="dxa"/>
              <w:left w:w="72" w:type="dxa"/>
              <w:bottom w:w="72" w:type="dxa"/>
              <w:right w:w="72" w:type="dxa"/>
            </w:tcMar>
          </w:tcPr>
          <w:p w14:paraId="1D966EDD" w14:textId="0F0869CF" w:rsidR="00E04715" w:rsidRPr="00E04715" w:rsidRDefault="00E04715" w:rsidP="00E04715">
            <w:pPr>
              <w:pStyle w:val="nrpsTablecell"/>
            </w:pPr>
            <w:r w:rsidRPr="00E04715">
              <w:t> </w:t>
            </w:r>
          </w:p>
        </w:tc>
        <w:tc>
          <w:tcPr>
            <w:tcW w:w="990" w:type="dxa"/>
            <w:tcBorders>
              <w:top w:val="nil"/>
              <w:left w:val="nil"/>
              <w:right w:val="nil"/>
            </w:tcBorders>
            <w:shd w:val="clear" w:color="auto" w:fill="auto"/>
            <w:noWrap/>
            <w:tcMar>
              <w:top w:w="72" w:type="dxa"/>
              <w:left w:w="72" w:type="dxa"/>
              <w:bottom w:w="72" w:type="dxa"/>
              <w:right w:w="72" w:type="dxa"/>
            </w:tcMar>
          </w:tcPr>
          <w:p w14:paraId="2F27D83F" w14:textId="50CFE35E" w:rsidR="00E04715" w:rsidRPr="00E04715" w:rsidRDefault="00E04715" w:rsidP="00E04715">
            <w:pPr>
              <w:pStyle w:val="nrpsTablecell"/>
            </w:pPr>
            <w:r w:rsidRPr="00E04715">
              <w:t> </w:t>
            </w:r>
          </w:p>
        </w:tc>
        <w:tc>
          <w:tcPr>
            <w:tcW w:w="1080" w:type="dxa"/>
            <w:tcBorders>
              <w:top w:val="nil"/>
              <w:left w:val="nil"/>
              <w:right w:val="nil"/>
            </w:tcBorders>
            <w:shd w:val="clear" w:color="auto" w:fill="auto"/>
            <w:noWrap/>
            <w:tcMar>
              <w:top w:w="72" w:type="dxa"/>
              <w:left w:w="72" w:type="dxa"/>
              <w:bottom w:w="72" w:type="dxa"/>
              <w:right w:w="72" w:type="dxa"/>
            </w:tcMar>
          </w:tcPr>
          <w:p w14:paraId="269FB910" w14:textId="52527DB1" w:rsidR="00E04715" w:rsidRPr="00E04715" w:rsidRDefault="00E04715" w:rsidP="00E04715">
            <w:pPr>
              <w:pStyle w:val="nrpsTablecell"/>
            </w:pPr>
            <w:r w:rsidRPr="00E04715">
              <w:t> </w:t>
            </w:r>
          </w:p>
        </w:tc>
        <w:tc>
          <w:tcPr>
            <w:tcW w:w="1170" w:type="dxa"/>
            <w:tcBorders>
              <w:top w:val="nil"/>
              <w:left w:val="nil"/>
              <w:right w:val="nil"/>
            </w:tcBorders>
            <w:shd w:val="clear" w:color="auto" w:fill="auto"/>
            <w:noWrap/>
            <w:tcMar>
              <w:top w:w="72" w:type="dxa"/>
              <w:left w:w="72" w:type="dxa"/>
              <w:bottom w:w="72" w:type="dxa"/>
              <w:right w:w="72" w:type="dxa"/>
            </w:tcMar>
          </w:tcPr>
          <w:p w14:paraId="588B5BED" w14:textId="41ACC265" w:rsidR="00E04715" w:rsidRPr="00E04715" w:rsidRDefault="00E04715" w:rsidP="00E04715">
            <w:pPr>
              <w:pStyle w:val="nrpsTablecell"/>
            </w:pPr>
            <w:r w:rsidRPr="00E04715">
              <w:t> </w:t>
            </w:r>
          </w:p>
        </w:tc>
        <w:tc>
          <w:tcPr>
            <w:tcW w:w="630" w:type="dxa"/>
            <w:tcBorders>
              <w:top w:val="nil"/>
              <w:left w:val="nil"/>
              <w:right w:val="nil"/>
            </w:tcBorders>
            <w:shd w:val="clear" w:color="auto" w:fill="auto"/>
            <w:noWrap/>
            <w:tcMar>
              <w:top w:w="72" w:type="dxa"/>
              <w:left w:w="72" w:type="dxa"/>
              <w:bottom w:w="72" w:type="dxa"/>
              <w:right w:w="72" w:type="dxa"/>
            </w:tcMar>
          </w:tcPr>
          <w:p w14:paraId="75526704" w14:textId="1BAA8764" w:rsidR="00E04715" w:rsidRPr="00E04715" w:rsidRDefault="00E04715" w:rsidP="00E04715">
            <w:pPr>
              <w:pStyle w:val="nrpsTablecell"/>
            </w:pPr>
            <w:r w:rsidRPr="00E04715">
              <w:t> </w:t>
            </w:r>
          </w:p>
        </w:tc>
        <w:tc>
          <w:tcPr>
            <w:tcW w:w="540" w:type="dxa"/>
            <w:tcBorders>
              <w:top w:val="nil"/>
              <w:left w:val="nil"/>
              <w:right w:val="nil"/>
            </w:tcBorders>
            <w:shd w:val="clear" w:color="auto" w:fill="auto"/>
            <w:noWrap/>
            <w:tcMar>
              <w:top w:w="72" w:type="dxa"/>
              <w:left w:w="72" w:type="dxa"/>
              <w:bottom w:w="72" w:type="dxa"/>
              <w:right w:w="72" w:type="dxa"/>
            </w:tcMar>
          </w:tcPr>
          <w:p w14:paraId="7546EF13" w14:textId="7818D3FA" w:rsidR="00E04715" w:rsidRPr="00E04715" w:rsidRDefault="00E04715" w:rsidP="00E04715">
            <w:pPr>
              <w:pStyle w:val="nrpsTablecell"/>
            </w:pPr>
            <w:r w:rsidRPr="00E04715">
              <w:t> </w:t>
            </w:r>
          </w:p>
        </w:tc>
      </w:tr>
      <w:tr w:rsidR="007A103C" w:rsidRPr="00BD3715" w14:paraId="5E970178" w14:textId="77777777" w:rsidTr="008A20E7">
        <w:trPr>
          <w:cantSplit/>
        </w:trPr>
        <w:tc>
          <w:tcPr>
            <w:tcW w:w="2268" w:type="dxa"/>
            <w:tcBorders>
              <w:top w:val="nil"/>
              <w:left w:val="nil"/>
              <w:bottom w:val="single" w:sz="4" w:space="0" w:color="auto"/>
              <w:right w:val="nil"/>
            </w:tcBorders>
            <w:shd w:val="clear" w:color="auto" w:fill="F2F2F2" w:themeFill="background1" w:themeFillShade="F2"/>
            <w:noWrap/>
            <w:tcMar>
              <w:top w:w="72" w:type="dxa"/>
              <w:left w:w="72" w:type="dxa"/>
              <w:bottom w:w="72" w:type="dxa"/>
              <w:right w:w="72" w:type="dxa"/>
            </w:tcMar>
          </w:tcPr>
          <w:p w14:paraId="29978C43" w14:textId="34C939C0" w:rsidR="00E04715" w:rsidRPr="00E04715" w:rsidRDefault="00E04715" w:rsidP="00E04715">
            <w:pPr>
              <w:pStyle w:val="nrpsTablecell"/>
            </w:pPr>
            <w:r w:rsidRPr="00E04715">
              <w:t>Metal contaminants</w:t>
            </w:r>
          </w:p>
        </w:tc>
        <w:tc>
          <w:tcPr>
            <w:tcW w:w="2880" w:type="dxa"/>
            <w:tcBorders>
              <w:top w:val="nil"/>
              <w:left w:val="nil"/>
              <w:bottom w:val="single" w:sz="4" w:space="0" w:color="auto"/>
              <w:right w:val="nil"/>
            </w:tcBorders>
            <w:shd w:val="clear" w:color="auto" w:fill="F2F2F2" w:themeFill="background1" w:themeFillShade="F2"/>
            <w:noWrap/>
            <w:tcMar>
              <w:top w:w="72" w:type="dxa"/>
              <w:left w:w="72" w:type="dxa"/>
              <w:bottom w:w="72" w:type="dxa"/>
              <w:right w:w="72" w:type="dxa"/>
            </w:tcMar>
          </w:tcPr>
          <w:p w14:paraId="35ECB4F1" w14:textId="26B94E39" w:rsidR="00E04715" w:rsidRPr="00E04715" w:rsidRDefault="00E04715" w:rsidP="00E04715">
            <w:pPr>
              <w:pStyle w:val="nrpsTablecell"/>
            </w:pPr>
            <w:r w:rsidRPr="00E04715">
              <w:t>Inactive</w:t>
            </w:r>
          </w:p>
        </w:tc>
        <w:tc>
          <w:tcPr>
            <w:tcW w:w="810" w:type="dxa"/>
            <w:tcBorders>
              <w:top w:val="nil"/>
              <w:left w:val="nil"/>
              <w:bottom w:val="single" w:sz="4" w:space="0" w:color="auto"/>
              <w:right w:val="nil"/>
            </w:tcBorders>
            <w:shd w:val="clear" w:color="auto" w:fill="F2F2F2" w:themeFill="background1" w:themeFillShade="F2"/>
            <w:noWrap/>
            <w:tcMar>
              <w:top w:w="72" w:type="dxa"/>
              <w:left w:w="72" w:type="dxa"/>
              <w:bottom w:w="72" w:type="dxa"/>
              <w:right w:w="72" w:type="dxa"/>
            </w:tcMar>
          </w:tcPr>
          <w:p w14:paraId="54E649C8" w14:textId="2DFAA185" w:rsidR="00E04715" w:rsidRPr="00E04715" w:rsidRDefault="00E04715" w:rsidP="00E04715">
            <w:pPr>
              <w:pStyle w:val="nrpsTablecell"/>
            </w:pPr>
            <w:r w:rsidRPr="00E04715">
              <w:t> </w:t>
            </w:r>
          </w:p>
        </w:tc>
        <w:tc>
          <w:tcPr>
            <w:tcW w:w="630" w:type="dxa"/>
            <w:tcBorders>
              <w:top w:val="nil"/>
              <w:left w:val="nil"/>
              <w:bottom w:val="single" w:sz="4" w:space="0" w:color="auto"/>
              <w:right w:val="nil"/>
            </w:tcBorders>
            <w:shd w:val="clear" w:color="auto" w:fill="F2F2F2" w:themeFill="background1" w:themeFillShade="F2"/>
            <w:noWrap/>
            <w:tcMar>
              <w:top w:w="72" w:type="dxa"/>
              <w:left w:w="72" w:type="dxa"/>
              <w:bottom w:w="72" w:type="dxa"/>
              <w:right w:w="72" w:type="dxa"/>
            </w:tcMar>
          </w:tcPr>
          <w:p w14:paraId="21A95B65" w14:textId="031349BB" w:rsidR="00E04715" w:rsidRPr="00E04715" w:rsidRDefault="00E04715" w:rsidP="00E04715">
            <w:pPr>
              <w:pStyle w:val="nrpsTablecell"/>
            </w:pPr>
            <w:r w:rsidRPr="00E04715">
              <w:t> </w:t>
            </w:r>
          </w:p>
        </w:tc>
        <w:tc>
          <w:tcPr>
            <w:tcW w:w="990" w:type="dxa"/>
            <w:tcBorders>
              <w:top w:val="nil"/>
              <w:left w:val="nil"/>
              <w:bottom w:val="single" w:sz="4" w:space="0" w:color="auto"/>
              <w:right w:val="nil"/>
            </w:tcBorders>
            <w:shd w:val="clear" w:color="auto" w:fill="F2F2F2" w:themeFill="background1" w:themeFillShade="F2"/>
            <w:noWrap/>
            <w:tcMar>
              <w:top w:w="72" w:type="dxa"/>
              <w:left w:w="72" w:type="dxa"/>
              <w:bottom w:w="72" w:type="dxa"/>
              <w:right w:w="72" w:type="dxa"/>
            </w:tcMar>
          </w:tcPr>
          <w:p w14:paraId="7923EE15" w14:textId="16003951" w:rsidR="00E04715" w:rsidRPr="00E04715" w:rsidRDefault="00E04715" w:rsidP="00E04715">
            <w:pPr>
              <w:pStyle w:val="nrpsTablecell"/>
            </w:pPr>
            <w:r w:rsidRPr="00E04715">
              <w:t> </w:t>
            </w:r>
          </w:p>
        </w:tc>
        <w:tc>
          <w:tcPr>
            <w:tcW w:w="900" w:type="dxa"/>
            <w:tcBorders>
              <w:top w:val="nil"/>
              <w:left w:val="nil"/>
              <w:bottom w:val="single" w:sz="4" w:space="0" w:color="auto"/>
              <w:right w:val="nil"/>
            </w:tcBorders>
            <w:shd w:val="clear" w:color="auto" w:fill="F2F2F2" w:themeFill="background1" w:themeFillShade="F2"/>
            <w:noWrap/>
            <w:tcMar>
              <w:top w:w="72" w:type="dxa"/>
              <w:left w:w="72" w:type="dxa"/>
              <w:bottom w:w="72" w:type="dxa"/>
              <w:right w:w="72" w:type="dxa"/>
            </w:tcMar>
          </w:tcPr>
          <w:p w14:paraId="727184E7" w14:textId="21A39C9D" w:rsidR="00E04715" w:rsidRPr="00E04715" w:rsidRDefault="00E04715" w:rsidP="00E04715">
            <w:pPr>
              <w:pStyle w:val="nrpsTablecell"/>
            </w:pPr>
            <w:r w:rsidRPr="00E04715">
              <w:t> </w:t>
            </w:r>
          </w:p>
        </w:tc>
        <w:tc>
          <w:tcPr>
            <w:tcW w:w="990" w:type="dxa"/>
            <w:tcBorders>
              <w:top w:val="nil"/>
              <w:left w:val="nil"/>
              <w:bottom w:val="single" w:sz="4" w:space="0" w:color="auto"/>
              <w:right w:val="nil"/>
            </w:tcBorders>
            <w:shd w:val="clear" w:color="auto" w:fill="F2F2F2" w:themeFill="background1" w:themeFillShade="F2"/>
            <w:noWrap/>
            <w:tcMar>
              <w:top w:w="72" w:type="dxa"/>
              <w:left w:w="72" w:type="dxa"/>
              <w:bottom w:w="72" w:type="dxa"/>
              <w:right w:w="72" w:type="dxa"/>
            </w:tcMar>
          </w:tcPr>
          <w:p w14:paraId="080473B4" w14:textId="1CBC08C1" w:rsidR="00E04715" w:rsidRPr="00E04715" w:rsidRDefault="00E04715" w:rsidP="00E04715">
            <w:pPr>
              <w:pStyle w:val="nrpsTablecell"/>
            </w:pPr>
            <w:r w:rsidRPr="00E04715">
              <w:t> </w:t>
            </w:r>
          </w:p>
        </w:tc>
        <w:tc>
          <w:tcPr>
            <w:tcW w:w="1080" w:type="dxa"/>
            <w:tcBorders>
              <w:top w:val="nil"/>
              <w:left w:val="nil"/>
              <w:bottom w:val="single" w:sz="4" w:space="0" w:color="auto"/>
              <w:right w:val="nil"/>
            </w:tcBorders>
            <w:shd w:val="clear" w:color="auto" w:fill="F2F2F2" w:themeFill="background1" w:themeFillShade="F2"/>
            <w:noWrap/>
            <w:tcMar>
              <w:top w:w="72" w:type="dxa"/>
              <w:left w:w="72" w:type="dxa"/>
              <w:bottom w:w="72" w:type="dxa"/>
              <w:right w:w="72" w:type="dxa"/>
            </w:tcMar>
          </w:tcPr>
          <w:p w14:paraId="2DD77584" w14:textId="74A8A628" w:rsidR="00E04715" w:rsidRPr="00E04715" w:rsidRDefault="00E04715" w:rsidP="00E04715">
            <w:pPr>
              <w:pStyle w:val="nrpsTablecell"/>
            </w:pPr>
            <w:r w:rsidRPr="00E04715">
              <w:t> </w:t>
            </w:r>
          </w:p>
        </w:tc>
        <w:tc>
          <w:tcPr>
            <w:tcW w:w="1170" w:type="dxa"/>
            <w:tcBorders>
              <w:top w:val="nil"/>
              <w:left w:val="nil"/>
              <w:bottom w:val="single" w:sz="4" w:space="0" w:color="auto"/>
              <w:right w:val="nil"/>
            </w:tcBorders>
            <w:shd w:val="clear" w:color="auto" w:fill="F2F2F2" w:themeFill="background1" w:themeFillShade="F2"/>
            <w:noWrap/>
            <w:tcMar>
              <w:top w:w="72" w:type="dxa"/>
              <w:left w:w="72" w:type="dxa"/>
              <w:bottom w:w="72" w:type="dxa"/>
              <w:right w:w="72" w:type="dxa"/>
            </w:tcMar>
          </w:tcPr>
          <w:p w14:paraId="3DC41A7A" w14:textId="04FB48C4" w:rsidR="00E04715" w:rsidRPr="00E04715" w:rsidRDefault="00E04715" w:rsidP="00E04715">
            <w:pPr>
              <w:pStyle w:val="nrpsTablecell"/>
            </w:pPr>
            <w:r w:rsidRPr="00E04715">
              <w:t> </w:t>
            </w:r>
          </w:p>
        </w:tc>
        <w:tc>
          <w:tcPr>
            <w:tcW w:w="630" w:type="dxa"/>
            <w:tcBorders>
              <w:top w:val="nil"/>
              <w:left w:val="nil"/>
              <w:bottom w:val="single" w:sz="4" w:space="0" w:color="auto"/>
              <w:right w:val="nil"/>
            </w:tcBorders>
            <w:shd w:val="clear" w:color="auto" w:fill="F2F2F2" w:themeFill="background1" w:themeFillShade="F2"/>
            <w:noWrap/>
            <w:tcMar>
              <w:top w:w="72" w:type="dxa"/>
              <w:left w:w="72" w:type="dxa"/>
              <w:bottom w:w="72" w:type="dxa"/>
              <w:right w:w="72" w:type="dxa"/>
            </w:tcMar>
          </w:tcPr>
          <w:p w14:paraId="273885C6" w14:textId="372340F9" w:rsidR="00E04715" w:rsidRPr="00E04715" w:rsidRDefault="00E04715" w:rsidP="00E04715">
            <w:pPr>
              <w:pStyle w:val="nrpsTablecell"/>
            </w:pPr>
            <w:r w:rsidRPr="00E04715">
              <w:t> </w:t>
            </w:r>
          </w:p>
        </w:tc>
        <w:tc>
          <w:tcPr>
            <w:tcW w:w="540" w:type="dxa"/>
            <w:tcBorders>
              <w:top w:val="nil"/>
              <w:left w:val="nil"/>
              <w:bottom w:val="single" w:sz="4" w:space="0" w:color="auto"/>
              <w:right w:val="nil"/>
            </w:tcBorders>
            <w:shd w:val="clear" w:color="auto" w:fill="F2F2F2" w:themeFill="background1" w:themeFillShade="F2"/>
            <w:noWrap/>
            <w:tcMar>
              <w:top w:w="72" w:type="dxa"/>
              <w:left w:w="72" w:type="dxa"/>
              <w:bottom w:w="72" w:type="dxa"/>
              <w:right w:w="72" w:type="dxa"/>
            </w:tcMar>
          </w:tcPr>
          <w:p w14:paraId="3E70D366" w14:textId="5E806C05" w:rsidR="00E04715" w:rsidRPr="00E04715" w:rsidRDefault="00E04715" w:rsidP="00E04715">
            <w:pPr>
              <w:pStyle w:val="nrpsTablecell"/>
            </w:pPr>
            <w:r w:rsidRPr="00E04715">
              <w:t> </w:t>
            </w:r>
          </w:p>
        </w:tc>
      </w:tr>
    </w:tbl>
    <w:p w14:paraId="56BE0D3D" w14:textId="77777777" w:rsidR="00734C34" w:rsidRDefault="00734C34" w:rsidP="00734C34">
      <w:pPr>
        <w:pStyle w:val="nrpsHeading2"/>
        <w:sectPr w:rsidR="00734C34">
          <w:pgSz w:w="15840" w:h="12240" w:orient="landscape" w:code="1"/>
          <w:pgMar w:top="1440" w:right="1440" w:bottom="1440" w:left="1440" w:header="720" w:footer="720" w:gutter="0"/>
          <w:cols w:space="720"/>
          <w:titlePg/>
          <w:docGrid w:linePitch="360"/>
        </w:sectPr>
      </w:pPr>
    </w:p>
    <w:p w14:paraId="6099C983" w14:textId="64DFA012" w:rsidR="006230C5" w:rsidRDefault="006230C5" w:rsidP="00E44B1B">
      <w:pPr>
        <w:pStyle w:val="nrpsHeading3"/>
      </w:pPr>
      <w:r w:rsidRPr="00212E9F">
        <w:lastRenderedPageBreak/>
        <w:t xml:space="preserve">Aquatics: </w:t>
      </w:r>
      <w:r w:rsidR="00B76FCF" w:rsidRPr="00212E9F">
        <w:t xml:space="preserve">Macroinvertebrates </w:t>
      </w:r>
      <w:r w:rsidR="00B76FCF">
        <w:t>C</w:t>
      </w:r>
      <w:r w:rsidRPr="00212E9F">
        <w:t xml:space="preserve">ommunities </w:t>
      </w:r>
    </w:p>
    <w:p w14:paraId="7DC97AF2" w14:textId="64640A65" w:rsidR="00B76FCF" w:rsidRDefault="00B76FCF" w:rsidP="00B76FCF">
      <w:pPr>
        <w:pStyle w:val="nrpsNormal"/>
      </w:pPr>
      <w:r>
        <w:t>Macroinvertebrate community monitoring is implemented across two protocols</w:t>
      </w:r>
      <w:r w:rsidR="00044B02">
        <w:t xml:space="preserve">: </w:t>
      </w:r>
      <w:hyperlink r:id="rId8" w:history="1">
        <w:r w:rsidR="00044B02" w:rsidRPr="00044B02">
          <w:rPr>
            <w:rStyle w:val="Hyperlink"/>
          </w:rPr>
          <w:t>Aquatic Invertebrates of Small Streams</w:t>
        </w:r>
      </w:hyperlink>
      <w:r w:rsidR="003429D3">
        <w:rPr>
          <w:rStyle w:val="nrpsNormalChar"/>
        </w:rPr>
        <w:t xml:space="preserve"> (</w:t>
      </w:r>
      <w:r w:rsidR="00F8415D">
        <w:rPr>
          <w:rStyle w:val="nrpsNormalChar"/>
        </w:rPr>
        <w:t xml:space="preserve">2021) </w:t>
      </w:r>
      <w:r w:rsidR="00044B02">
        <w:rPr>
          <w:rStyle w:val="nrpsNormalChar"/>
        </w:rPr>
        <w:t xml:space="preserve">and </w:t>
      </w:r>
      <w:hyperlink r:id="rId9" w:history="1">
        <w:r w:rsidR="00044B02" w:rsidRPr="00044B02">
          <w:rPr>
            <w:rStyle w:val="Hyperlink"/>
          </w:rPr>
          <w:t>Aquatic Invertebrates of Buffalo National River and Ozark National Scenic Riverways</w:t>
        </w:r>
      </w:hyperlink>
      <w:r>
        <w:rPr>
          <w:rStyle w:val="nrpsNormalChar"/>
        </w:rPr>
        <w:t xml:space="preserve"> (2</w:t>
      </w:r>
      <w:r w:rsidR="00044B02">
        <w:rPr>
          <w:rStyle w:val="nrpsNormalChar"/>
        </w:rPr>
        <w:t>020</w:t>
      </w:r>
      <w:r>
        <w:rPr>
          <w:rStyle w:val="nrpsNormalChar"/>
        </w:rPr>
        <w:t xml:space="preserve">). Data for both protocols is processed and stored together. </w:t>
      </w:r>
      <w:r>
        <w:t>Data collection began in 2005, and 1</w:t>
      </w:r>
      <w:r w:rsidR="003E63B6">
        <w:t>8</w:t>
      </w:r>
      <w:r>
        <w:t xml:space="preserve"> years data have been collected. </w:t>
      </w:r>
      <w:r w:rsidR="00B100D2">
        <w:t>Both</w:t>
      </w:r>
      <w:r>
        <w:t xml:space="preserve"> data streams are in one database. </w:t>
      </w:r>
      <w:r w:rsidR="00673EF5">
        <w:t>There is legacy data collected in 1988</w:t>
      </w:r>
      <w:r w:rsidR="00154AA8">
        <w:t xml:space="preserve"> to the </w:t>
      </w:r>
      <w:r w:rsidR="00673EF5">
        <w:t xml:space="preserve">early 90s and again in 96 that has been archived. </w:t>
      </w:r>
      <w:r>
        <w:t xml:space="preserve">No sensitive data are collected. There is not a QAP or DQS published for this protocol. All data collected are statistical. </w:t>
      </w:r>
    </w:p>
    <w:p w14:paraId="357E8914" w14:textId="068DF74F" w:rsidR="00B76FCF" w:rsidRDefault="00B76FCF" w:rsidP="00B76FCF">
      <w:pPr>
        <w:pStyle w:val="nrpsNormal"/>
      </w:pPr>
      <w:r>
        <w:t>Data is managed in an Access/Access database system. Data entry and processing are current</w:t>
      </w:r>
      <w:r w:rsidR="00154AA8">
        <w:t xml:space="preserve"> up to 2022</w:t>
      </w:r>
      <w:r>
        <w:t>. Data export and metadata creation scripts have not been created yet.</w:t>
      </w:r>
      <w:r w:rsidR="009462B3">
        <w:t xml:space="preserve"> The network is anticipating taxonomy issues due to the necessity of GBIF.</w:t>
      </w:r>
    </w:p>
    <w:p w14:paraId="21106D3F" w14:textId="289B0217" w:rsidR="00577A70" w:rsidRDefault="007B78DF" w:rsidP="00673EF5">
      <w:pPr>
        <w:pStyle w:val="nrpsNormal"/>
      </w:pPr>
      <w:r>
        <w:t>Two</w:t>
      </w:r>
      <w:r w:rsidR="00B76FCF">
        <w:t xml:space="preserve"> data package</w:t>
      </w:r>
      <w:r>
        <w:t xml:space="preserve">s </w:t>
      </w:r>
      <w:r w:rsidR="002730EA">
        <w:t>are</w:t>
      </w:r>
      <w:r w:rsidR="00B76FCF">
        <w:t xml:space="preserve"> expected for the two protocols</w:t>
      </w:r>
      <w:r>
        <w:t>, one for pre</w:t>
      </w:r>
      <w:r w:rsidR="002730EA">
        <w:t>-</w:t>
      </w:r>
      <w:r>
        <w:t>2005 legacy data and one for the ongoing data</w:t>
      </w:r>
      <w:r w:rsidR="002730EA">
        <w:t xml:space="preserve"> </w:t>
      </w:r>
      <w:r>
        <w:t>set.</w:t>
      </w:r>
      <w:r w:rsidR="00B76FCF">
        <w:t xml:space="preserve"> This is estimated as a </w:t>
      </w:r>
      <w:r w:rsidR="002730EA">
        <w:t>heavy</w:t>
      </w:r>
      <w:r w:rsidR="00B76FCF">
        <w:t xml:space="preserve"> lift (</w:t>
      </w:r>
      <w:r w:rsidR="002730EA">
        <w:t>5</w:t>
      </w:r>
      <w:r w:rsidR="00B76FCF">
        <w:t xml:space="preserve">/5/). </w:t>
      </w:r>
    </w:p>
    <w:p w14:paraId="4B7EB52B" w14:textId="30F13AFC" w:rsidR="00BA12EC" w:rsidRDefault="00BA12EC" w:rsidP="00E44B1B">
      <w:pPr>
        <w:pStyle w:val="nrpsHeading3"/>
      </w:pPr>
      <w:r>
        <w:t xml:space="preserve">Aquatics: </w:t>
      </w:r>
      <w:r w:rsidR="00655DF5">
        <w:t>Vegetation</w:t>
      </w:r>
    </w:p>
    <w:p w14:paraId="56F91274" w14:textId="6A240112" w:rsidR="00BA12EC" w:rsidRDefault="00BA12EC" w:rsidP="00BA12EC">
      <w:pPr>
        <w:pStyle w:val="nrpsNormal"/>
      </w:pPr>
      <w:r>
        <w:t xml:space="preserve">The </w:t>
      </w:r>
      <w:hyperlink r:id="rId10" w:history="1">
        <w:r w:rsidR="00990748" w:rsidRPr="00990748">
          <w:rPr>
            <w:rStyle w:val="Hyperlink"/>
          </w:rPr>
          <w:t>Spring Communities</w:t>
        </w:r>
      </w:hyperlink>
      <w:r>
        <w:t xml:space="preserve"> protocol was published in 20</w:t>
      </w:r>
      <w:r w:rsidR="001B444D">
        <w:t>21</w:t>
      </w:r>
      <w:r>
        <w:t xml:space="preserve"> and is listed as a primary protocol in protocol tracker. Data collection began in </w:t>
      </w:r>
      <w:r w:rsidR="00460F6E">
        <w:t>2007</w:t>
      </w:r>
      <w:r>
        <w:t xml:space="preserve">, and </w:t>
      </w:r>
      <w:r w:rsidR="006D19FC">
        <w:t>17</w:t>
      </w:r>
      <w:r>
        <w:t xml:space="preserve"> years data have been collected. No sensitive data are collected. There is not a QAP or DQS published for this protocol. All data collected are statistical. </w:t>
      </w:r>
    </w:p>
    <w:p w14:paraId="7BA76D2C" w14:textId="61B6D381" w:rsidR="006D19FC" w:rsidRDefault="006D19FC" w:rsidP="00BA12EC">
      <w:pPr>
        <w:pStyle w:val="nrpsNormal"/>
      </w:pPr>
      <w:r>
        <w:t>Data is managed in an Access/Access database system. Data entry and processing are current</w:t>
      </w:r>
      <w:r w:rsidR="00A71F23">
        <w:t>.</w:t>
      </w:r>
      <w:r>
        <w:t xml:space="preserve"> Data export and metadata creation scripts have not been created yet</w:t>
      </w:r>
      <w:r w:rsidR="004B5C97">
        <w:t>.</w:t>
      </w:r>
    </w:p>
    <w:p w14:paraId="47E28DAB" w14:textId="08C7C4D8" w:rsidR="004B5C97" w:rsidRDefault="004B5C97" w:rsidP="004B5C97">
      <w:pPr>
        <w:pStyle w:val="nrpsNormal"/>
      </w:pPr>
      <w:r>
        <w:t>One data package is expected for this protocol</w:t>
      </w:r>
      <w:r w:rsidR="002A2C6D">
        <w:t xml:space="preserve">. </w:t>
      </w:r>
      <w:r>
        <w:t xml:space="preserve">This is estimated as a </w:t>
      </w:r>
      <w:r w:rsidR="002A2C6D">
        <w:t>moderate</w:t>
      </w:r>
      <w:r>
        <w:t xml:space="preserve"> lift (</w:t>
      </w:r>
      <w:r w:rsidR="002A2C6D">
        <w:t>3</w:t>
      </w:r>
      <w:r>
        <w:t>/5/)</w:t>
      </w:r>
      <w:r w:rsidR="002A2C6D">
        <w:t xml:space="preserve"> due to a taxonomy component</w:t>
      </w:r>
      <w:r>
        <w:t xml:space="preserve">. </w:t>
      </w:r>
    </w:p>
    <w:p w14:paraId="189AEC2F" w14:textId="67C0B3F0" w:rsidR="007C1715" w:rsidRPr="00AC08CF" w:rsidRDefault="00227BC5" w:rsidP="00E44B1B">
      <w:pPr>
        <w:pStyle w:val="nrpsHeading3"/>
      </w:pPr>
      <w:r w:rsidRPr="00AC08CF">
        <w:t xml:space="preserve">Breeding </w:t>
      </w:r>
      <w:r w:rsidR="00AC08CF" w:rsidRPr="00AC08CF">
        <w:t>L</w:t>
      </w:r>
      <w:r w:rsidRPr="00AC08CF">
        <w:t>andbirds</w:t>
      </w:r>
    </w:p>
    <w:p w14:paraId="321AE7A0" w14:textId="4A507837" w:rsidR="001F5C6D" w:rsidRDefault="00127348" w:rsidP="001F5C6D">
      <w:pPr>
        <w:pStyle w:val="nrpsNormal"/>
      </w:pPr>
      <w:r>
        <w:t xml:space="preserve">The </w:t>
      </w:r>
      <w:hyperlink r:id="rId11" w:history="1">
        <w:r w:rsidR="0073113D">
          <w:rPr>
            <w:rStyle w:val="Hyperlink"/>
          </w:rPr>
          <w:t>Breeding Landbirds</w:t>
        </w:r>
      </w:hyperlink>
      <w:r>
        <w:t xml:space="preserve"> protocol was </w:t>
      </w:r>
      <w:r w:rsidR="0093574A">
        <w:t xml:space="preserve">implemented in 2001 and </w:t>
      </w:r>
      <w:r w:rsidR="0073113D">
        <w:t xml:space="preserve">revised </w:t>
      </w:r>
      <w:r>
        <w:t>in 20</w:t>
      </w:r>
      <w:r w:rsidR="0093574A">
        <w:t xml:space="preserve">23.  It </w:t>
      </w:r>
      <w:r>
        <w:t xml:space="preserve">is listed as a primary protocol in protocol tracker. Data collection began in </w:t>
      </w:r>
      <w:r w:rsidR="0093574A">
        <w:t>2001</w:t>
      </w:r>
      <w:r>
        <w:t xml:space="preserve">, and </w:t>
      </w:r>
      <w:r w:rsidR="0093574A">
        <w:t>23</w:t>
      </w:r>
      <w:r>
        <w:t xml:space="preserve"> years data have been collected. </w:t>
      </w:r>
      <w:r w:rsidR="0093574A">
        <w:t>No data were collected in 2020</w:t>
      </w:r>
      <w:r w:rsidR="009C4BDC">
        <w:t xml:space="preserve"> due to Covid restrictions. </w:t>
      </w:r>
      <w:r w:rsidR="000E3AD6">
        <w:t>No sensitive data are collected.</w:t>
      </w:r>
      <w:r w:rsidR="0056726F">
        <w:t xml:space="preserve"> </w:t>
      </w:r>
      <w:r w:rsidR="001F5C6D">
        <w:t xml:space="preserve">There is a </w:t>
      </w:r>
      <w:r w:rsidR="00083289">
        <w:t xml:space="preserve">draft </w:t>
      </w:r>
      <w:r w:rsidR="001F5C6D">
        <w:t xml:space="preserve">QAP for this protocol. All data collected are statistical. </w:t>
      </w:r>
      <w:r w:rsidR="005119C5">
        <w:t xml:space="preserve">Data </w:t>
      </w:r>
      <w:r w:rsidR="00E56979">
        <w:t xml:space="preserve">storage was started </w:t>
      </w:r>
      <w:r w:rsidR="007171CE">
        <w:t>with the Avian Knowledge Network (AKN) but was moved to internal management.</w:t>
      </w:r>
    </w:p>
    <w:p w14:paraId="55130C76" w14:textId="515523EF" w:rsidR="000E3AD6" w:rsidRDefault="0056726F" w:rsidP="000E3AD6">
      <w:pPr>
        <w:pStyle w:val="nrpsNormal"/>
      </w:pPr>
      <w:r>
        <w:t xml:space="preserve">There is a small subset of data for a habitat component.  </w:t>
      </w:r>
      <w:r w:rsidR="0074571A">
        <w:t>Point counts and habitat a</w:t>
      </w:r>
      <w:r w:rsidR="00475CE2">
        <w:t>r</w:t>
      </w:r>
      <w:r w:rsidR="0074571A">
        <w:t xml:space="preserve">e on a four-year panel, with volunteers </w:t>
      </w:r>
      <w:r w:rsidR="00E148EE">
        <w:t xml:space="preserve">doing observation data in interim years. Data </w:t>
      </w:r>
      <w:r w:rsidR="00083289">
        <w:t>entry and storage is managed using a web-based (IRMA) application with a SQL back end.</w:t>
      </w:r>
      <w:r w:rsidR="007D5A38">
        <w:t xml:space="preserve"> Data entry is current, and processing is </w:t>
      </w:r>
      <w:r w:rsidR="00630B30">
        <w:t>up to date</w:t>
      </w:r>
      <w:r w:rsidR="007D5A38">
        <w:t xml:space="preserve"> except for the </w:t>
      </w:r>
      <w:r w:rsidR="00630B30">
        <w:t>current year (2023).</w:t>
      </w:r>
    </w:p>
    <w:p w14:paraId="1F18191A" w14:textId="63D2F21B" w:rsidR="00227BC5" w:rsidRDefault="00630B30" w:rsidP="00127348">
      <w:pPr>
        <w:pStyle w:val="nrpsNormal"/>
      </w:pPr>
      <w:r>
        <w:t xml:space="preserve">Scripts have been written to </w:t>
      </w:r>
      <w:r w:rsidR="009B4C7C">
        <w:t xml:space="preserve">export data in flat files, and metadata creation has been completed. </w:t>
      </w:r>
      <w:r w:rsidR="00227BC5">
        <w:t>A</w:t>
      </w:r>
      <w:r w:rsidR="00E148EE">
        <w:t>n</w:t>
      </w:r>
      <w:r w:rsidR="00227BC5">
        <w:t xml:space="preserve"> open data package is currently in review and should be published in October 2023.</w:t>
      </w:r>
      <w:r w:rsidR="009B4C7C">
        <w:t xml:space="preserve"> One cumulative data package is expected annually.</w:t>
      </w:r>
    </w:p>
    <w:p w14:paraId="0EEAA21C" w14:textId="75B620C2" w:rsidR="00655DF5" w:rsidRDefault="00655DF5" w:rsidP="00E44B1B">
      <w:pPr>
        <w:pStyle w:val="nrpsHeading3"/>
      </w:pPr>
      <w:r w:rsidRPr="00037981">
        <w:lastRenderedPageBreak/>
        <w:t xml:space="preserve">Fish Communities </w:t>
      </w:r>
    </w:p>
    <w:p w14:paraId="11D789D1" w14:textId="17535394" w:rsidR="00B91145" w:rsidRDefault="008268B0" w:rsidP="00B91145">
      <w:pPr>
        <w:pStyle w:val="nrpsNormal"/>
      </w:pPr>
      <w:r>
        <w:t>Fish com</w:t>
      </w:r>
      <w:r w:rsidR="000D5C0D">
        <w:t xml:space="preserve">munity monitoring </w:t>
      </w:r>
      <w:r w:rsidR="002B6F27">
        <w:t xml:space="preserve">is implemented across two protocols: </w:t>
      </w:r>
      <w:hyperlink r:id="rId12" w:history="1">
        <w:r w:rsidR="00572B7B" w:rsidRPr="0056588E">
          <w:rPr>
            <w:rStyle w:val="Hyperlink"/>
          </w:rPr>
          <w:t>Fish Communities in Small Streams</w:t>
        </w:r>
        <w:r w:rsidR="00572B7B" w:rsidRPr="0056588E">
          <w:rPr>
            <w:rStyle w:val="Hyperlink"/>
            <w:color w:val="000000" w:themeColor="text1"/>
            <w:u w:val="none"/>
          </w:rPr>
          <w:t xml:space="preserve"> </w:t>
        </w:r>
        <w:r w:rsidR="005A53EF">
          <w:rPr>
            <w:rStyle w:val="Hyperlink"/>
            <w:color w:val="000000" w:themeColor="text1"/>
            <w:u w:val="none"/>
          </w:rPr>
          <w:t xml:space="preserve">(2021) </w:t>
        </w:r>
        <w:r w:rsidR="00572B7B" w:rsidRPr="0056588E">
          <w:rPr>
            <w:rStyle w:val="Hyperlink"/>
            <w:color w:val="000000" w:themeColor="text1"/>
            <w:u w:val="none"/>
          </w:rPr>
          <w:t>a</w:t>
        </w:r>
      </w:hyperlink>
      <w:r w:rsidR="00572B7B" w:rsidRPr="0056588E">
        <w:rPr>
          <w:rStyle w:val="nrpsNormalChar"/>
        </w:rPr>
        <w:t xml:space="preserve">nd </w:t>
      </w:r>
      <w:hyperlink r:id="rId13" w:history="1">
        <w:r w:rsidR="00E27731" w:rsidRPr="0036614C">
          <w:rPr>
            <w:rStyle w:val="Hyperlink"/>
          </w:rPr>
          <w:t xml:space="preserve">Fish Communities of </w:t>
        </w:r>
        <w:r w:rsidR="0056588E" w:rsidRPr="0036614C">
          <w:rPr>
            <w:rStyle w:val="Hyperlink"/>
          </w:rPr>
          <w:t>Buffalo National River and Ozark National Scenic Riverways</w:t>
        </w:r>
      </w:hyperlink>
      <w:r w:rsidR="005A53EF">
        <w:rPr>
          <w:rStyle w:val="nrpsNormalChar"/>
        </w:rPr>
        <w:t xml:space="preserve"> (2018)</w:t>
      </w:r>
      <w:r w:rsidR="0036614C">
        <w:rPr>
          <w:rStyle w:val="nrpsNormalChar"/>
        </w:rPr>
        <w:t>.</w:t>
      </w:r>
      <w:r w:rsidR="00093A92">
        <w:rPr>
          <w:rStyle w:val="nrpsNormalChar"/>
        </w:rPr>
        <w:t xml:space="preserve"> Data for both protocols is processed and stored together. </w:t>
      </w:r>
      <w:r w:rsidR="00B91145">
        <w:t xml:space="preserve">Data collection began in 2005, and 19 years data have been collected. </w:t>
      </w:r>
      <w:r w:rsidR="008D44C3">
        <w:t>There is a legacy dataset 2001–2005 for stream fish</w:t>
      </w:r>
      <w:r w:rsidR="00DB0DC7">
        <w:t xml:space="preserve">. All three data streams are in one database. </w:t>
      </w:r>
      <w:r w:rsidR="00B91145">
        <w:t xml:space="preserve">No sensitive data are collected. There is not a QAP or DQS published for this protocol. All data collected are statistical. </w:t>
      </w:r>
    </w:p>
    <w:p w14:paraId="3E81265E" w14:textId="220D0860" w:rsidR="00F33FA6" w:rsidRDefault="00F33FA6" w:rsidP="00B91145">
      <w:pPr>
        <w:pStyle w:val="nrpsNormal"/>
      </w:pPr>
      <w:r>
        <w:t>Data is managed in an Access/Access database system. Data entry and processing are current. Data export and metadata creation scripts have not been created yet.</w:t>
      </w:r>
    </w:p>
    <w:p w14:paraId="65988B48" w14:textId="211E65D8" w:rsidR="00F33FA6" w:rsidRDefault="00F33FA6" w:rsidP="00B91145">
      <w:pPr>
        <w:pStyle w:val="nrpsNormal"/>
      </w:pPr>
      <w:r>
        <w:t>One data package for all three data streams is expected for the two protocols. This is estimated as a moderate lift (3/5/). The network wants to handle this data package in house.</w:t>
      </w:r>
    </w:p>
    <w:p w14:paraId="3115FA41" w14:textId="77777777" w:rsidR="0013378D" w:rsidRDefault="0013378D" w:rsidP="00E44B1B">
      <w:pPr>
        <w:pStyle w:val="nrpsHeading3"/>
      </w:pPr>
      <w:r>
        <w:t>Cuyahoga Valley National Park W</w:t>
      </w:r>
      <w:r w:rsidRPr="00D453BF">
        <w:t xml:space="preserve">etland </w:t>
      </w:r>
      <w:r>
        <w:t>C</w:t>
      </w:r>
      <w:r w:rsidRPr="00D453BF">
        <w:t>ommunities</w:t>
      </w:r>
      <w:r>
        <w:t xml:space="preserve"> and Well Depth</w:t>
      </w:r>
    </w:p>
    <w:p w14:paraId="332E5BF7" w14:textId="77777777" w:rsidR="0013378D" w:rsidRDefault="0013378D" w:rsidP="0013378D">
      <w:pPr>
        <w:pStyle w:val="nrpsNormal"/>
      </w:pPr>
      <w:r>
        <w:t xml:space="preserve">The </w:t>
      </w:r>
      <w:hyperlink r:id="rId14" w:history="1">
        <w:r>
          <w:rPr>
            <w:rStyle w:val="Hyperlink"/>
          </w:rPr>
          <w:t>Cuyahoga Valley National Park Wetland Monitoring</w:t>
        </w:r>
      </w:hyperlink>
      <w:r>
        <w:t xml:space="preserve"> protocol was published in 2016 and is listed as a primary protocol in protocol tracker. Data collection began in 2008, and 15 years data have been collected. Well depth data was not collected in 2016, so there are 14 years of well data. No sensitive data are collected. There is not a QAP or DQS published for this protocol. Statistical and geospatial data are collected under this effort. There is an extensive geodatabase. The protocol is extensively documented with 22 Standard operating Procedures. There is a dedicated staff person at CUVA that manages the project.  </w:t>
      </w:r>
    </w:p>
    <w:p w14:paraId="148AF018" w14:textId="77777777" w:rsidR="0013378D" w:rsidRDefault="0013378D" w:rsidP="0013378D">
      <w:pPr>
        <w:pStyle w:val="nrpsNormal"/>
      </w:pPr>
      <w:r>
        <w:t>Data is stored in a geodatabase for spatial data and Aquarius for logger data. Data entry is current, and processing is complete except for the current season (2023). There is a two-year backlog for well data.</w:t>
      </w:r>
    </w:p>
    <w:p w14:paraId="312988A2" w14:textId="77777777" w:rsidR="0013378D" w:rsidRDefault="0013378D" w:rsidP="0013378D">
      <w:pPr>
        <w:pStyle w:val="nrpsNormal"/>
      </w:pPr>
      <w:r>
        <w:t xml:space="preserve">Scripts have not been completed for data export and metadata creation, but this is a relatively simple dataset and is next on the priority list, so completion is planned for 2024. There will be one data package for tabular wetland data and one geo package for spatial data. Well data in Aquarius will be published once export tools have been developed by WRD. </w:t>
      </w:r>
    </w:p>
    <w:p w14:paraId="216B865F" w14:textId="796E3DEB" w:rsidR="0013378D" w:rsidRDefault="0013378D" w:rsidP="0013378D">
      <w:pPr>
        <w:pStyle w:val="nrpsNormal"/>
      </w:pPr>
      <w:r>
        <w:t>This is estimated to be a light lift (1/5).</w:t>
      </w:r>
    </w:p>
    <w:p w14:paraId="1F017FE2" w14:textId="7C2CE765" w:rsidR="000D3C11" w:rsidRDefault="000D3C11" w:rsidP="00E44B1B">
      <w:pPr>
        <w:pStyle w:val="nrpsHeading3"/>
      </w:pPr>
      <w:r w:rsidRPr="00037981">
        <w:t>Fire Ecology</w:t>
      </w:r>
      <w:r w:rsidR="00475195">
        <w:t xml:space="preserve"> FFI</w:t>
      </w:r>
    </w:p>
    <w:p w14:paraId="346503A3" w14:textId="6AE8064F" w:rsidR="00217F2C" w:rsidRDefault="00217F2C" w:rsidP="00217F2C">
      <w:pPr>
        <w:pStyle w:val="nrpsNormal"/>
      </w:pPr>
      <w:r>
        <w:t xml:space="preserve">The </w:t>
      </w:r>
      <w:hyperlink r:id="rId15" w:history="1">
        <w:r w:rsidR="005934CE" w:rsidRPr="28CC32D5">
          <w:rPr>
            <w:rStyle w:val="Hyperlink"/>
          </w:rPr>
          <w:t>Fire Ecology</w:t>
        </w:r>
        <w:r w:rsidRPr="28CC32D5">
          <w:rPr>
            <w:rStyle w:val="Hyperlink"/>
          </w:rPr>
          <w:t xml:space="preserve"> protocol</w:t>
        </w:r>
      </w:hyperlink>
      <w:r>
        <w:t xml:space="preserve"> was published in </w:t>
      </w:r>
      <w:r w:rsidR="00B04D0B">
        <w:t xml:space="preserve">2011 </w:t>
      </w:r>
      <w:r>
        <w:t xml:space="preserve">and is listed as a primary protocol in protocol tracker. No sensitive data are collected. There is not a QAP or DQS published for this protocol. All data collected are statistical. </w:t>
      </w:r>
      <w:r w:rsidR="00697C6E">
        <w:t xml:space="preserve">There is a legacy dataset for this protocol. The mapping component </w:t>
      </w:r>
      <w:r w:rsidR="00245E08">
        <w:t>was retained but burn data and weather data were not carried forward.</w:t>
      </w:r>
    </w:p>
    <w:p w14:paraId="6B3A299C" w14:textId="412C64BF" w:rsidR="00245E08" w:rsidRDefault="00245E08" w:rsidP="00217F2C">
      <w:pPr>
        <w:pStyle w:val="nrpsNormal"/>
      </w:pPr>
      <w:r>
        <w:t>Data is stored in the USGS version of FFI</w:t>
      </w:r>
      <w:r w:rsidR="00963E4D">
        <w:t>.</w:t>
      </w:r>
    </w:p>
    <w:p w14:paraId="2B8E0157" w14:textId="77777777" w:rsidR="00A2570C" w:rsidRDefault="00A2570C" w:rsidP="000D3C11">
      <w:pPr>
        <w:pStyle w:val="nrpsHeading2"/>
        <w:keepNext w:val="0"/>
        <w:widowControl w:val="0"/>
      </w:pPr>
      <w:r>
        <w:br w:type="page"/>
      </w:r>
    </w:p>
    <w:p w14:paraId="59A33489" w14:textId="241A99E1" w:rsidR="000D3C11" w:rsidRDefault="000D3C11" w:rsidP="00E44B1B">
      <w:pPr>
        <w:pStyle w:val="nrpsHeading3"/>
      </w:pPr>
      <w:r w:rsidRPr="00037981">
        <w:lastRenderedPageBreak/>
        <w:t>Invasive Plants</w:t>
      </w:r>
    </w:p>
    <w:p w14:paraId="50D20073" w14:textId="43B6A2B2" w:rsidR="00217F2C" w:rsidRDefault="00217F2C" w:rsidP="00217F2C">
      <w:pPr>
        <w:pStyle w:val="nrpsNormal"/>
      </w:pPr>
      <w:r>
        <w:t xml:space="preserve">The </w:t>
      </w:r>
      <w:hyperlink r:id="rId16" w:history="1">
        <w:r w:rsidR="00AD57B7" w:rsidRPr="00B25821">
          <w:rPr>
            <w:rStyle w:val="Hyperlink"/>
          </w:rPr>
          <w:t>Invasive Plants</w:t>
        </w:r>
        <w:r w:rsidRPr="00B25821">
          <w:rPr>
            <w:rStyle w:val="Hyperlink"/>
          </w:rPr>
          <w:t xml:space="preserve"> protocol</w:t>
        </w:r>
      </w:hyperlink>
      <w:r>
        <w:t xml:space="preserve"> was published in </w:t>
      </w:r>
      <w:r w:rsidR="00D26E7F">
        <w:t>2014</w:t>
      </w:r>
      <w:r>
        <w:t xml:space="preserve"> and is listed as a primary protocol in protocol tracker. Data collection began in </w:t>
      </w:r>
      <w:r w:rsidR="00DF1CA3">
        <w:t>2006</w:t>
      </w:r>
      <w:r>
        <w:t xml:space="preserve">, and </w:t>
      </w:r>
      <w:r w:rsidR="00DF1CA3">
        <w:t>18</w:t>
      </w:r>
      <w:r>
        <w:t xml:space="preserve"> years data have been collected. No sensitive data are collected. There is not a QAP or DQS published for this protocol. All data collected are statistical. </w:t>
      </w:r>
    </w:p>
    <w:p w14:paraId="0BB0D81C" w14:textId="0ACBCC15" w:rsidR="00CC490F" w:rsidRDefault="00DF1CA3" w:rsidP="00CC490F">
      <w:pPr>
        <w:pStyle w:val="nrpsNormal"/>
      </w:pPr>
      <w:r>
        <w:t>Data are managed in an Access/Access database system.</w:t>
      </w:r>
      <w:r w:rsidR="00AD57B7">
        <w:t xml:space="preserve"> Data entry and processing are current. </w:t>
      </w:r>
      <w:r w:rsidR="00137E89">
        <w:t xml:space="preserve">Data exports are complete, but metadata creation has not been done yet. One data package is expected for this protocol. </w:t>
      </w:r>
      <w:r w:rsidR="00CC490F">
        <w:t>This effort is estimated as a light lift (</w:t>
      </w:r>
      <w:r w:rsidR="00393A80">
        <w:t>1</w:t>
      </w:r>
      <w:r w:rsidR="00CC490F">
        <w:t>/5).</w:t>
      </w:r>
    </w:p>
    <w:p w14:paraId="1A5F5BED" w14:textId="7F958B61" w:rsidR="00CC490F" w:rsidRDefault="00CC490F" w:rsidP="00CC490F">
      <w:pPr>
        <w:pStyle w:val="nrpsNormal"/>
      </w:pPr>
      <w:r>
        <w:t>Opportunities for CSO support: Metadata creation and templates with existing definitions</w:t>
      </w:r>
      <w:r w:rsidR="00393A80">
        <w:t xml:space="preserve"> and a small taxonomy</w:t>
      </w:r>
      <w:r>
        <w:t>.</w:t>
      </w:r>
    </w:p>
    <w:p w14:paraId="00DBB56A" w14:textId="77777777" w:rsidR="000D3C11" w:rsidRDefault="000D3C11" w:rsidP="00E44B1B">
      <w:pPr>
        <w:pStyle w:val="nrpsHeading3"/>
      </w:pPr>
      <w:r w:rsidRPr="00037981">
        <w:t>Metal Contaminants</w:t>
      </w:r>
    </w:p>
    <w:p w14:paraId="0DB6A7B2" w14:textId="44D8E30B" w:rsidR="00217F2C" w:rsidRDefault="00217F2C" w:rsidP="00217F2C">
      <w:pPr>
        <w:pStyle w:val="nrpsNormal"/>
      </w:pPr>
      <w:r>
        <w:t xml:space="preserve">The </w:t>
      </w:r>
      <w:hyperlink r:id="rId17">
        <w:r w:rsidR="00D14DDC" w:rsidRPr="73EBD080">
          <w:rPr>
            <w:rStyle w:val="Hyperlink"/>
          </w:rPr>
          <w:t>Monitoring Metals in Ozark National Scenic Riverways</w:t>
        </w:r>
      </w:hyperlink>
      <w:r>
        <w:t xml:space="preserve"> protocol was published in 2010 and is listed as a primary protocol in protocol tracker. Data collection began in </w:t>
      </w:r>
      <w:r w:rsidR="0022461B">
        <w:t>2008</w:t>
      </w:r>
      <w:r>
        <w:t xml:space="preserve"> and </w:t>
      </w:r>
      <w:r w:rsidR="00B256CA">
        <w:t>two</w:t>
      </w:r>
      <w:r>
        <w:t xml:space="preserve"> years data </w:t>
      </w:r>
      <w:r w:rsidR="00B256CA">
        <w:t>were</w:t>
      </w:r>
      <w:r>
        <w:t xml:space="preserve"> collected. No sensitive data are collected. There is not a QAP or DQS published for this protocol. All data collected are statistical. </w:t>
      </w:r>
      <w:r w:rsidR="00C435A9">
        <w:t>The protocol was abandoned after two years. Data has not been published.</w:t>
      </w:r>
    </w:p>
    <w:p w14:paraId="41BE5E23" w14:textId="77777777" w:rsidR="006230C5" w:rsidRDefault="006230C5" w:rsidP="00E44B1B">
      <w:pPr>
        <w:pStyle w:val="nrpsHeading3"/>
      </w:pPr>
      <w:r w:rsidRPr="00037981">
        <w:t>Missouri Bladderpod</w:t>
      </w:r>
    </w:p>
    <w:p w14:paraId="56B70654" w14:textId="77777777" w:rsidR="00B20E1F" w:rsidRDefault="00217F2C" w:rsidP="00217F2C">
      <w:pPr>
        <w:pStyle w:val="nrpsNormal"/>
      </w:pPr>
      <w:r>
        <w:t xml:space="preserve">The </w:t>
      </w:r>
      <w:hyperlink r:id="rId18" w:history="1">
        <w:r w:rsidR="00713BB9">
          <w:rPr>
            <w:rStyle w:val="Hyperlink"/>
          </w:rPr>
          <w:t>Missouri Bladderpod Monitoring</w:t>
        </w:r>
      </w:hyperlink>
      <w:r>
        <w:t xml:space="preserve"> protocol was published in </w:t>
      </w:r>
      <w:r w:rsidR="005330EA">
        <w:t>2008</w:t>
      </w:r>
      <w:r>
        <w:t xml:space="preserve"> and is listed as a primary protocol in protocol tracker. </w:t>
      </w:r>
      <w:r w:rsidR="00867D3D">
        <w:t xml:space="preserve">This was an LTEM pilot protocol. </w:t>
      </w:r>
      <w:r>
        <w:t xml:space="preserve">Data collection began in </w:t>
      </w:r>
      <w:r w:rsidR="00C605BC">
        <w:t>1997</w:t>
      </w:r>
      <w:r>
        <w:t xml:space="preserve">, and </w:t>
      </w:r>
      <w:r w:rsidR="00C605BC">
        <w:t>27</w:t>
      </w:r>
      <w:r>
        <w:t xml:space="preserve"> years data have been collected. </w:t>
      </w:r>
      <w:r w:rsidR="00AC08CF">
        <w:t>Some data collected may be sensitive and require special handling</w:t>
      </w:r>
      <w:r w:rsidR="00CC2ADE">
        <w:t xml:space="preserve"> federally listed as threatened)</w:t>
      </w:r>
      <w:r w:rsidR="00AC08CF">
        <w:t>.</w:t>
      </w:r>
      <w:r>
        <w:t xml:space="preserve"> There is not a QAP or DQS published for this protocol. </w:t>
      </w:r>
      <w:r w:rsidR="00CC2ADE">
        <w:t>D</w:t>
      </w:r>
      <w:r>
        <w:t>ata collected are statistical</w:t>
      </w:r>
      <w:r w:rsidR="00CC2ADE">
        <w:t xml:space="preserve"> and </w:t>
      </w:r>
      <w:r w:rsidR="00B20E1F">
        <w:t>spatial</w:t>
      </w:r>
      <w:r>
        <w:t>.</w:t>
      </w:r>
    </w:p>
    <w:p w14:paraId="66A42ADC" w14:textId="1D35A563" w:rsidR="00217F2C" w:rsidRDefault="00B20E1F" w:rsidP="00217F2C">
      <w:pPr>
        <w:pStyle w:val="nrpsNormal"/>
      </w:pPr>
      <w:r>
        <w:t>Tabular data are stored in an Access database, and spatial data is in geodatabases.</w:t>
      </w:r>
      <w:r w:rsidR="00217F2C">
        <w:t xml:space="preserve"> </w:t>
      </w:r>
      <w:r w:rsidR="00836C13">
        <w:t>Data entry and processing are current</w:t>
      </w:r>
      <w:r w:rsidR="00C0032F">
        <w:t xml:space="preserve">. </w:t>
      </w:r>
    </w:p>
    <w:p w14:paraId="3A6DB3EB" w14:textId="41A62112" w:rsidR="000E087F" w:rsidRDefault="00C0032F" w:rsidP="00217F2C">
      <w:pPr>
        <w:pStyle w:val="nrpsNormal"/>
      </w:pPr>
      <w:r>
        <w:t xml:space="preserve">Two data packages are expected, one with tabular data, and one restricted spatial dataset. </w:t>
      </w:r>
      <w:r w:rsidR="000E087F">
        <w:t>Data would be partially redacted for publication, using park boundaries instead of coordinates.</w:t>
      </w:r>
      <w:r>
        <w:t xml:space="preserve"> Spatial data are too specific to </w:t>
      </w:r>
      <w:r w:rsidR="00EF5993">
        <w:t>redact,</w:t>
      </w:r>
      <w:r>
        <w:t xml:space="preserve"> and the ge</w:t>
      </w:r>
      <w:r w:rsidR="00EF5993">
        <w:t>o package</w:t>
      </w:r>
      <w:r>
        <w:t xml:space="preserve"> would not be published publicly.</w:t>
      </w:r>
      <w:r w:rsidR="00EF5993">
        <w:t xml:space="preserve"> This effort is estimated as a light lift (2/5).</w:t>
      </w:r>
    </w:p>
    <w:p w14:paraId="1DAD0B80" w14:textId="77777777" w:rsidR="00C0032F" w:rsidRDefault="00C0032F" w:rsidP="00C0032F">
      <w:pPr>
        <w:pStyle w:val="nrpsNormal"/>
      </w:pPr>
      <w:r>
        <w:t>Opportunities for CSO support: Metadata creation and templates with existing definitions.</w:t>
      </w:r>
    </w:p>
    <w:p w14:paraId="63C0713E" w14:textId="77777777" w:rsidR="002D57D9" w:rsidRDefault="002D57D9" w:rsidP="007C1715">
      <w:pPr>
        <w:pStyle w:val="nrpsHeading2"/>
        <w:keepNext w:val="0"/>
        <w:widowControl w:val="0"/>
      </w:pPr>
      <w:r>
        <w:br w:type="page"/>
      </w:r>
    </w:p>
    <w:p w14:paraId="321F3637" w14:textId="25FFDCA5" w:rsidR="007C1715" w:rsidRDefault="007C1715" w:rsidP="00E44B1B">
      <w:pPr>
        <w:pStyle w:val="nrpsHeading3"/>
      </w:pPr>
      <w:r w:rsidRPr="00037981">
        <w:lastRenderedPageBreak/>
        <w:t>Vegetation Communities</w:t>
      </w:r>
    </w:p>
    <w:p w14:paraId="5EE2ED7F" w14:textId="020DFA51" w:rsidR="00AC08CF" w:rsidRDefault="00AC08CF" w:rsidP="00AC08CF">
      <w:pPr>
        <w:pStyle w:val="nrpsNormal"/>
      </w:pPr>
      <w:r>
        <w:t xml:space="preserve">The </w:t>
      </w:r>
      <w:hyperlink r:id="rId19" w:history="1">
        <w:r w:rsidR="005C6C4C">
          <w:rPr>
            <w:rStyle w:val="Hyperlink"/>
          </w:rPr>
          <w:t>Vegetation Community Monitoring</w:t>
        </w:r>
      </w:hyperlink>
      <w:r>
        <w:t xml:space="preserve"> protocol </w:t>
      </w:r>
      <w:r w:rsidR="005C6C4C">
        <w:t xml:space="preserve">revision </w:t>
      </w:r>
      <w:r>
        <w:t xml:space="preserve">was published in </w:t>
      </w:r>
      <w:r w:rsidR="005C6C4C">
        <w:t>2022</w:t>
      </w:r>
      <w:r>
        <w:t xml:space="preserve"> and is listed as a primary protocol in protocol tracker. Data collection began in </w:t>
      </w:r>
      <w:r w:rsidR="005C6C4C">
        <w:t>1996</w:t>
      </w:r>
      <w:r>
        <w:t xml:space="preserve">, and </w:t>
      </w:r>
      <w:r w:rsidR="005C6C4C">
        <w:t>28</w:t>
      </w:r>
      <w:r>
        <w:t xml:space="preserve"> years data have been collected. </w:t>
      </w:r>
      <w:r w:rsidR="00385583">
        <w:t xml:space="preserve">This was an LTEM prototype protocol. </w:t>
      </w:r>
      <w:r>
        <w:t>No sensitive data are collected. There is a</w:t>
      </w:r>
      <w:r w:rsidR="00ED06E3">
        <w:t xml:space="preserve"> draft</w:t>
      </w:r>
      <w:r>
        <w:t xml:space="preserve"> QAP or DQS </w:t>
      </w:r>
      <w:r w:rsidR="00ED06E3">
        <w:t>(un</w:t>
      </w:r>
      <w:r>
        <w:t>published</w:t>
      </w:r>
      <w:r w:rsidR="00ED06E3">
        <w:t>)</w:t>
      </w:r>
      <w:r>
        <w:t xml:space="preserve"> for this protocol. All data collected are statistical. </w:t>
      </w:r>
      <w:r w:rsidR="000344C9">
        <w:t xml:space="preserve">A geodatabase is used for storage only. </w:t>
      </w:r>
      <w:r w:rsidR="00517B21">
        <w:t>Points are published as centroids.</w:t>
      </w:r>
    </w:p>
    <w:p w14:paraId="73E530ED" w14:textId="3C53EB19" w:rsidR="00206A10" w:rsidRDefault="00ED06E3" w:rsidP="00206A10">
      <w:pPr>
        <w:pStyle w:val="nrpsNormal"/>
      </w:pPr>
      <w:r>
        <w:t xml:space="preserve">Data are managed using an Access/Access database system. </w:t>
      </w:r>
      <w:r w:rsidR="00036B0B">
        <w:t xml:space="preserve">Data entry is </w:t>
      </w:r>
      <w:r w:rsidR="005072F0">
        <w:t>current,</w:t>
      </w:r>
      <w:r w:rsidR="00036B0B">
        <w:t xml:space="preserve"> and processing is complete up to 2023.</w:t>
      </w:r>
      <w:r w:rsidR="00206A10">
        <w:t xml:space="preserve"> This effort is estimated as a heavy lift (4/5) due to taxonomy.</w:t>
      </w:r>
      <w:r w:rsidR="005072F0">
        <w:t xml:space="preserve"> Fire data has been added to this protocol and will be published as a geodatabase. Scripts are in progress for data export</w:t>
      </w:r>
      <w:r w:rsidR="00861BB6">
        <w:t>. Metadata creation has not been started yet. This dataset is a lower priority for the network because other datasets are closer to publication.</w:t>
      </w:r>
    </w:p>
    <w:p w14:paraId="0ECFDF12" w14:textId="2C67F5DB" w:rsidR="005072F0" w:rsidRDefault="005072F0" w:rsidP="00206A10">
      <w:pPr>
        <w:pStyle w:val="nrpsNormal"/>
      </w:pPr>
      <w:r>
        <w:t>One tabular data package and one geodatabase for fire is expected for this protocol.</w:t>
      </w:r>
    </w:p>
    <w:p w14:paraId="20AEA0E9" w14:textId="77777777" w:rsidR="006230C5" w:rsidRDefault="006230C5" w:rsidP="00E44B1B">
      <w:pPr>
        <w:pStyle w:val="nrpsHeading3"/>
      </w:pPr>
      <w:r w:rsidRPr="00037981">
        <w:t>Western Prairie Fringed Orchid</w:t>
      </w:r>
    </w:p>
    <w:p w14:paraId="3F19EF9F" w14:textId="3EDC40F6" w:rsidR="00AC08CF" w:rsidRDefault="00AC08CF" w:rsidP="00AC08CF">
      <w:pPr>
        <w:pStyle w:val="nrpsNormal"/>
      </w:pPr>
      <w:r>
        <w:t xml:space="preserve">The </w:t>
      </w:r>
      <w:hyperlink r:id="rId20" w:history="1">
        <w:r w:rsidR="007C4696">
          <w:rPr>
            <w:rStyle w:val="Hyperlink"/>
          </w:rPr>
          <w:t xml:space="preserve">Western Prairie Fringed Orchid Monitoring Protocol for Pipestone National Monument </w:t>
        </w:r>
      </w:hyperlink>
      <w:r>
        <w:t xml:space="preserve">protocol was published in 2010 and is listed as a primary protocol in protocol tracker. Data collection began in </w:t>
      </w:r>
      <w:r w:rsidR="00E41B02">
        <w:t>1993</w:t>
      </w:r>
      <w:r>
        <w:t xml:space="preserve"> and </w:t>
      </w:r>
      <w:r w:rsidR="00E41B02">
        <w:t>31</w:t>
      </w:r>
      <w:r>
        <w:t xml:space="preserve"> years data have been collected. </w:t>
      </w:r>
      <w:r w:rsidR="00E41B02">
        <w:t xml:space="preserve">A second data stream to monitor soil moisture was added in 2015, and eight years data have been collected. </w:t>
      </w:r>
      <w:r>
        <w:t>Some data collected may be sensitive</w:t>
      </w:r>
      <w:r w:rsidR="002E2634">
        <w:t xml:space="preserve"> (Federally listed as threatened)</w:t>
      </w:r>
      <w:r>
        <w:t xml:space="preserve"> and require special handling. There is not a QAP or DQS published for this protocol. All data collected are statistical. </w:t>
      </w:r>
    </w:p>
    <w:p w14:paraId="2CEE7417" w14:textId="77777777" w:rsidR="00985B23" w:rsidRDefault="00963491" w:rsidP="00985B23">
      <w:pPr>
        <w:pStyle w:val="nrpsNormal"/>
      </w:pPr>
      <w:r>
        <w:t xml:space="preserve">Data are entered and stored using an Access/Access database system. Data entry is </w:t>
      </w:r>
      <w:r w:rsidR="000C261A">
        <w:t>current, and processing is complete up to 2023.</w:t>
      </w:r>
      <w:r w:rsidR="00985B23">
        <w:t xml:space="preserve"> Scripts have not been completed for data export and metadata creation. </w:t>
      </w:r>
    </w:p>
    <w:p w14:paraId="266F4A2E" w14:textId="24857662" w:rsidR="00985B23" w:rsidRDefault="00985B23" w:rsidP="00985B23">
      <w:pPr>
        <w:pStyle w:val="nrpsNormal"/>
      </w:pPr>
      <w:r>
        <w:t>One tabular data package is expected for this protocol. This effort is estimated as a light lift (2/5).</w:t>
      </w:r>
    </w:p>
    <w:p w14:paraId="167D9C5B" w14:textId="77777777" w:rsidR="00985B23" w:rsidRDefault="00985B23" w:rsidP="00985B23">
      <w:pPr>
        <w:pStyle w:val="nrpsNormal"/>
      </w:pPr>
      <w:r>
        <w:t>Opportunities for CSO support: Metadata creation and templates with existing definitions.</w:t>
      </w:r>
    </w:p>
    <w:p w14:paraId="1EA0853E" w14:textId="77777777" w:rsidR="00D307E3" w:rsidRDefault="00D307E3" w:rsidP="007C1715">
      <w:pPr>
        <w:pStyle w:val="nrpsHeading2"/>
        <w:keepNext w:val="0"/>
        <w:widowControl w:val="0"/>
      </w:pPr>
      <w:r>
        <w:br w:type="page"/>
      </w:r>
    </w:p>
    <w:p w14:paraId="69A2FBE4" w14:textId="39F59D4E" w:rsidR="007C1715" w:rsidRDefault="007C1715" w:rsidP="00E44B1B">
      <w:pPr>
        <w:pStyle w:val="nrpsHeading3"/>
      </w:pPr>
      <w:r w:rsidRPr="00037981">
        <w:lastRenderedPageBreak/>
        <w:t>White-tailed Deer</w:t>
      </w:r>
    </w:p>
    <w:p w14:paraId="1512DEE8" w14:textId="72D6C4C5" w:rsidR="00AC08CF" w:rsidRDefault="00AC08CF" w:rsidP="00AC08CF">
      <w:pPr>
        <w:pStyle w:val="nrpsNormal"/>
      </w:pPr>
      <w:r>
        <w:t xml:space="preserve">The </w:t>
      </w:r>
      <w:hyperlink r:id="rId21" w:history="1">
        <w:r w:rsidR="00B85CFB">
          <w:rPr>
            <w:rStyle w:val="Hyperlink"/>
          </w:rPr>
          <w:t>White-tailed Deer Monitoring</w:t>
        </w:r>
      </w:hyperlink>
      <w:r>
        <w:t xml:space="preserve"> protocol was published in 201</w:t>
      </w:r>
      <w:r w:rsidR="00643529">
        <w:t>8</w:t>
      </w:r>
      <w:r w:rsidR="00B85CFB">
        <w:t xml:space="preserve"> </w:t>
      </w:r>
      <w:r>
        <w:t xml:space="preserve">and is listed as a primary protocol in protocol tracker. Data collection began in </w:t>
      </w:r>
      <w:r w:rsidR="005A2674">
        <w:t>2005</w:t>
      </w:r>
      <w:r>
        <w:t xml:space="preserve">, and </w:t>
      </w:r>
      <w:r w:rsidR="005A2674">
        <w:t>18</w:t>
      </w:r>
      <w:r>
        <w:t xml:space="preserve"> years data have been collected.</w:t>
      </w:r>
      <w:r w:rsidR="006D4A31">
        <w:t xml:space="preserve"> Data was not collected during years with Covid restrictions. </w:t>
      </w:r>
      <w:r>
        <w:t xml:space="preserve">No sensitive data are collected. </w:t>
      </w:r>
      <w:r w:rsidR="00561388">
        <w:t xml:space="preserve">A </w:t>
      </w:r>
      <w:hyperlink r:id="rId22" w:history="1">
        <w:r w:rsidR="00561388" w:rsidRPr="00E97776">
          <w:rPr>
            <w:rStyle w:val="Hyperlink"/>
          </w:rPr>
          <w:t>Quality A</w:t>
        </w:r>
        <w:r w:rsidR="00211CB5" w:rsidRPr="00E97776">
          <w:rPr>
            <w:rStyle w:val="Hyperlink"/>
          </w:rPr>
          <w:t>s</w:t>
        </w:r>
        <w:r w:rsidR="00561388" w:rsidRPr="00E97776">
          <w:rPr>
            <w:rStyle w:val="Hyperlink"/>
          </w:rPr>
          <w:t>surance Plan</w:t>
        </w:r>
      </w:hyperlink>
      <w:r w:rsidR="00561388">
        <w:t xml:space="preserve"> was</w:t>
      </w:r>
      <w:r>
        <w:t xml:space="preserve"> published for this protocol</w:t>
      </w:r>
      <w:r w:rsidR="00561388">
        <w:t xml:space="preserve"> </w:t>
      </w:r>
      <w:r w:rsidR="00211CB5">
        <w:t>in 2018</w:t>
      </w:r>
      <w:r>
        <w:t xml:space="preserve">. </w:t>
      </w:r>
      <w:r w:rsidR="005A2674">
        <w:t>Data is primarily spatial</w:t>
      </w:r>
      <w:r w:rsidR="00836671">
        <w:t>, using GNSS in the field, which is processed into geodatabases</w:t>
      </w:r>
      <w:r w:rsidR="005A2674">
        <w:t>.</w:t>
      </w:r>
      <w:r w:rsidR="00F90BA5">
        <w:t xml:space="preserve"> Sampling is done annually in three parks.</w:t>
      </w:r>
    </w:p>
    <w:p w14:paraId="196C26B9" w14:textId="4DA7E67E" w:rsidR="00394806" w:rsidRDefault="00394806" w:rsidP="00AC08CF">
      <w:pPr>
        <w:pStyle w:val="nrpsNormal"/>
      </w:pPr>
      <w:r>
        <w:t>Spatial data is stored in a geodatabase, and tabular data is stored in Access. Data entry and processing is current</w:t>
      </w:r>
      <w:r w:rsidR="00356F01">
        <w:t xml:space="preserve">. </w:t>
      </w:r>
      <w:r w:rsidR="005F5313">
        <w:t>One tabular data package is expected.</w:t>
      </w:r>
      <w:r w:rsidR="00F3766B">
        <w:t xml:space="preserve"> Scripts have not been written yet for data export but could be done in a few hours.</w:t>
      </w:r>
      <w:r w:rsidR="00634597">
        <w:t xml:space="preserve"> There are definitions in place.</w:t>
      </w:r>
      <w:r w:rsidR="004A2FD4">
        <w:t xml:space="preserve"> This effort is estimated as a light lift (2/5) with no taxonomy </w:t>
      </w:r>
      <w:r w:rsidR="00AB1367">
        <w:t>and</w:t>
      </w:r>
      <w:r w:rsidR="004A2FD4">
        <w:t xml:space="preserve"> a singl</w:t>
      </w:r>
      <w:r w:rsidR="00C0032F">
        <w:t>e</w:t>
      </w:r>
      <w:r w:rsidR="004A2FD4">
        <w:t xml:space="preserve"> species</w:t>
      </w:r>
      <w:r w:rsidR="00AB1367">
        <w:t>.</w:t>
      </w:r>
    </w:p>
    <w:p w14:paraId="2B525783" w14:textId="093E824D" w:rsidR="00634597" w:rsidRDefault="00634597" w:rsidP="00AC08CF">
      <w:pPr>
        <w:pStyle w:val="nrpsNormal"/>
      </w:pPr>
      <w:r>
        <w:t>Opportunities for CSO support: Metadata creation and templates with existing definitions.</w:t>
      </w:r>
    </w:p>
    <w:sectPr w:rsidR="00634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ress Rmn 12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LT Std 45 Light">
    <w:panose1 w:val="00000000000000000000"/>
    <w:charset w:val="00"/>
    <w:family w:val="swiss"/>
    <w:notTrueType/>
    <w:pitch w:val="variable"/>
    <w:sig w:usb0="800000AF" w:usb1="4000204A" w:usb2="00000000" w:usb3="00000000" w:csb0="00000001"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C66D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828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C94729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1A30B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462C2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3A7AC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6A0C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1A6B6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6CFF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90AFB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F61B45"/>
    <w:multiLevelType w:val="hybridMultilevel"/>
    <w:tmpl w:val="285A5998"/>
    <w:lvl w:ilvl="0" w:tplc="75B042AA">
      <w:start w:val="1"/>
      <w:numFmt w:val="decimal"/>
      <w:pStyle w:val="NRPSresponse"/>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E164F6"/>
    <w:multiLevelType w:val="hybridMultilevel"/>
    <w:tmpl w:val="11900D16"/>
    <w:lvl w:ilvl="0" w:tplc="D3E8E55A">
      <w:start w:val="1"/>
      <w:numFmt w:val="bullet"/>
      <w:lvlText w:val="*"/>
      <w:lvlJc w:val="left"/>
      <w:pPr>
        <w:ind w:left="108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B51B3"/>
    <w:multiLevelType w:val="hybridMultilevel"/>
    <w:tmpl w:val="9A8ED4AA"/>
    <w:lvl w:ilvl="0" w:tplc="03F669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80279"/>
    <w:multiLevelType w:val="hybridMultilevel"/>
    <w:tmpl w:val="5F46980A"/>
    <w:lvl w:ilvl="0" w:tplc="2B862918">
      <w:start w:val="1"/>
      <w:numFmt w:val="bullet"/>
      <w:pStyle w:val="nrps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7626E"/>
    <w:multiLevelType w:val="multilevel"/>
    <w:tmpl w:val="33A218A4"/>
    <w:styleLink w:val="nrpsNumlist"/>
    <w:lvl w:ilvl="0">
      <w:start w:val="1"/>
      <w:numFmt w:val="decimal"/>
      <w:lvlText w:val="%1."/>
      <w:lvlJc w:val="left"/>
      <w:pPr>
        <w:ind w:left="720" w:hanging="360"/>
      </w:pPr>
      <w:rPr>
        <w:i/>
        <w:iCs/>
        <w:color w:val="0000FF"/>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8C4997"/>
    <w:multiLevelType w:val="multilevel"/>
    <w:tmpl w:val="AFFAA484"/>
    <w:styleLink w:val="Bulleted"/>
    <w:lvl w:ilvl="0">
      <w:start w:val="1"/>
      <w:numFmt w:val="bullet"/>
      <w:lvlText w:val=""/>
      <w:lvlJc w:val="left"/>
      <w:pPr>
        <w:tabs>
          <w:tab w:val="num" w:pos="720"/>
        </w:tabs>
        <w:ind w:left="36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6F47A6"/>
    <w:multiLevelType w:val="multilevel"/>
    <w:tmpl w:val="C4987208"/>
    <w:lvl w:ilvl="0">
      <w:start w:val="1"/>
      <w:numFmt w:val="decimal"/>
      <w:lvlText w:val="%1)"/>
      <w:lvlJc w:val="left"/>
      <w:pPr>
        <w:ind w:left="360" w:hanging="360"/>
      </w:pPr>
      <w:rPr>
        <w:rFonts w:ascii="Arial" w:hAnsi="Arial" w:cs="Arial" w:hint="default"/>
        <w:b w:val="0"/>
        <w:color w:val="8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8E567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A4A7897"/>
    <w:multiLevelType w:val="hybridMultilevel"/>
    <w:tmpl w:val="35903B7A"/>
    <w:lvl w:ilvl="0" w:tplc="C598F6A6">
      <w:start w:val="1"/>
      <w:numFmt w:val="upperLetter"/>
      <w:lvlText w:val="%1"/>
      <w:lvlJc w:val="left"/>
      <w:pPr>
        <w:ind w:left="1080" w:hanging="360"/>
      </w:pPr>
      <w:rPr>
        <w:rFonts w:hint="default"/>
        <w:vertAlign w:val="superscrip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09A1CF2"/>
    <w:multiLevelType w:val="hybridMultilevel"/>
    <w:tmpl w:val="8C38AD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B2A3F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33691674">
    <w:abstractNumId w:val="15"/>
  </w:num>
  <w:num w:numId="2" w16cid:durableId="482697595">
    <w:abstractNumId w:val="9"/>
  </w:num>
  <w:num w:numId="3" w16cid:durableId="1997490972">
    <w:abstractNumId w:val="7"/>
  </w:num>
  <w:num w:numId="4" w16cid:durableId="872957340">
    <w:abstractNumId w:val="6"/>
  </w:num>
  <w:num w:numId="5" w16cid:durableId="767120488">
    <w:abstractNumId w:val="5"/>
  </w:num>
  <w:num w:numId="6" w16cid:durableId="1621952544">
    <w:abstractNumId w:val="4"/>
  </w:num>
  <w:num w:numId="7" w16cid:durableId="1861433272">
    <w:abstractNumId w:val="8"/>
  </w:num>
  <w:num w:numId="8" w16cid:durableId="1151022005">
    <w:abstractNumId w:val="3"/>
  </w:num>
  <w:num w:numId="9" w16cid:durableId="1745450484">
    <w:abstractNumId w:val="2"/>
  </w:num>
  <w:num w:numId="10" w16cid:durableId="1363482862">
    <w:abstractNumId w:val="1"/>
  </w:num>
  <w:num w:numId="11" w16cid:durableId="467867000">
    <w:abstractNumId w:val="0"/>
  </w:num>
  <w:num w:numId="12" w16cid:durableId="1349063240">
    <w:abstractNumId w:val="13"/>
  </w:num>
  <w:num w:numId="13" w16cid:durableId="193886463">
    <w:abstractNumId w:val="14"/>
  </w:num>
  <w:num w:numId="14" w16cid:durableId="1638559814">
    <w:abstractNumId w:val="10"/>
  </w:num>
  <w:num w:numId="15" w16cid:durableId="208687833">
    <w:abstractNumId w:val="16"/>
  </w:num>
  <w:num w:numId="16" w16cid:durableId="475805619">
    <w:abstractNumId w:val="11"/>
  </w:num>
  <w:num w:numId="17" w16cid:durableId="523787896">
    <w:abstractNumId w:val="18"/>
  </w:num>
  <w:num w:numId="18" w16cid:durableId="2098287313">
    <w:abstractNumId w:val="17"/>
  </w:num>
  <w:num w:numId="19" w16cid:durableId="1486781487">
    <w:abstractNumId w:val="19"/>
  </w:num>
  <w:num w:numId="20" w16cid:durableId="1905066348">
    <w:abstractNumId w:val="20"/>
  </w:num>
  <w:num w:numId="21" w16cid:durableId="120671798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34"/>
    <w:rsid w:val="00000C4C"/>
    <w:rsid w:val="0001032F"/>
    <w:rsid w:val="00010B0C"/>
    <w:rsid w:val="000112F4"/>
    <w:rsid w:val="0001589F"/>
    <w:rsid w:val="000165BD"/>
    <w:rsid w:val="00020D74"/>
    <w:rsid w:val="00025967"/>
    <w:rsid w:val="000343B9"/>
    <w:rsid w:val="000344C9"/>
    <w:rsid w:val="00036B0B"/>
    <w:rsid w:val="00043235"/>
    <w:rsid w:val="00044B02"/>
    <w:rsid w:val="000454D2"/>
    <w:rsid w:val="00047305"/>
    <w:rsid w:val="00055E3F"/>
    <w:rsid w:val="00063171"/>
    <w:rsid w:val="00066D9E"/>
    <w:rsid w:val="000766B0"/>
    <w:rsid w:val="00083289"/>
    <w:rsid w:val="00084511"/>
    <w:rsid w:val="0008473C"/>
    <w:rsid w:val="00084BF4"/>
    <w:rsid w:val="00093A92"/>
    <w:rsid w:val="00096A21"/>
    <w:rsid w:val="000A0416"/>
    <w:rsid w:val="000A1BAA"/>
    <w:rsid w:val="000A4349"/>
    <w:rsid w:val="000A5911"/>
    <w:rsid w:val="000A5EC9"/>
    <w:rsid w:val="000A7669"/>
    <w:rsid w:val="000B56A8"/>
    <w:rsid w:val="000C261A"/>
    <w:rsid w:val="000C2C86"/>
    <w:rsid w:val="000C3727"/>
    <w:rsid w:val="000C4FD8"/>
    <w:rsid w:val="000D0961"/>
    <w:rsid w:val="000D3C11"/>
    <w:rsid w:val="000D4172"/>
    <w:rsid w:val="000D4939"/>
    <w:rsid w:val="000D5C0D"/>
    <w:rsid w:val="000D62F0"/>
    <w:rsid w:val="000E087F"/>
    <w:rsid w:val="000E2E38"/>
    <w:rsid w:val="000E3AD6"/>
    <w:rsid w:val="000E58B9"/>
    <w:rsid w:val="000E7000"/>
    <w:rsid w:val="000E7A4D"/>
    <w:rsid w:val="000F0E3D"/>
    <w:rsid w:val="000F100E"/>
    <w:rsid w:val="000F3FC9"/>
    <w:rsid w:val="000F4E69"/>
    <w:rsid w:val="000F5C33"/>
    <w:rsid w:val="000F6176"/>
    <w:rsid w:val="00113D51"/>
    <w:rsid w:val="0011765B"/>
    <w:rsid w:val="00126056"/>
    <w:rsid w:val="00127348"/>
    <w:rsid w:val="0013034A"/>
    <w:rsid w:val="00130407"/>
    <w:rsid w:val="0013146F"/>
    <w:rsid w:val="00131515"/>
    <w:rsid w:val="0013378D"/>
    <w:rsid w:val="001363EA"/>
    <w:rsid w:val="00137E89"/>
    <w:rsid w:val="001454D5"/>
    <w:rsid w:val="00145974"/>
    <w:rsid w:val="00154AA8"/>
    <w:rsid w:val="00155083"/>
    <w:rsid w:val="0016165F"/>
    <w:rsid w:val="001732C2"/>
    <w:rsid w:val="001A092A"/>
    <w:rsid w:val="001B0799"/>
    <w:rsid w:val="001B31C8"/>
    <w:rsid w:val="001B444D"/>
    <w:rsid w:val="001B4905"/>
    <w:rsid w:val="001B6A37"/>
    <w:rsid w:val="001B6C41"/>
    <w:rsid w:val="001C4619"/>
    <w:rsid w:val="001C634B"/>
    <w:rsid w:val="001D2DCC"/>
    <w:rsid w:val="001E027E"/>
    <w:rsid w:val="001E4866"/>
    <w:rsid w:val="001F3A10"/>
    <w:rsid w:val="001F44F7"/>
    <w:rsid w:val="001F49BC"/>
    <w:rsid w:val="001F5C6D"/>
    <w:rsid w:val="0020023C"/>
    <w:rsid w:val="002007D4"/>
    <w:rsid w:val="00201817"/>
    <w:rsid w:val="00206A10"/>
    <w:rsid w:val="00206ACB"/>
    <w:rsid w:val="00210664"/>
    <w:rsid w:val="00211CB5"/>
    <w:rsid w:val="00217F2C"/>
    <w:rsid w:val="0022461B"/>
    <w:rsid w:val="00227BC5"/>
    <w:rsid w:val="00227C5A"/>
    <w:rsid w:val="002302CE"/>
    <w:rsid w:val="00230939"/>
    <w:rsid w:val="002353ED"/>
    <w:rsid w:val="002454E1"/>
    <w:rsid w:val="00245E08"/>
    <w:rsid w:val="0024700A"/>
    <w:rsid w:val="002528A4"/>
    <w:rsid w:val="002638CE"/>
    <w:rsid w:val="0027172A"/>
    <w:rsid w:val="0027304E"/>
    <w:rsid w:val="002730EA"/>
    <w:rsid w:val="00274FB3"/>
    <w:rsid w:val="00276329"/>
    <w:rsid w:val="0029660E"/>
    <w:rsid w:val="002A2C6D"/>
    <w:rsid w:val="002B6F27"/>
    <w:rsid w:val="002B7878"/>
    <w:rsid w:val="002C03AD"/>
    <w:rsid w:val="002C5811"/>
    <w:rsid w:val="002C644B"/>
    <w:rsid w:val="002D07C8"/>
    <w:rsid w:val="002D57D9"/>
    <w:rsid w:val="002E2634"/>
    <w:rsid w:val="002E4639"/>
    <w:rsid w:val="002E4C6F"/>
    <w:rsid w:val="00316D0D"/>
    <w:rsid w:val="003221E6"/>
    <w:rsid w:val="003429D3"/>
    <w:rsid w:val="00352478"/>
    <w:rsid w:val="00356F01"/>
    <w:rsid w:val="003621DF"/>
    <w:rsid w:val="0036614C"/>
    <w:rsid w:val="003661B4"/>
    <w:rsid w:val="003664E0"/>
    <w:rsid w:val="0037096E"/>
    <w:rsid w:val="00373BE1"/>
    <w:rsid w:val="00375173"/>
    <w:rsid w:val="00377456"/>
    <w:rsid w:val="00384750"/>
    <w:rsid w:val="00385583"/>
    <w:rsid w:val="00393658"/>
    <w:rsid w:val="00393A80"/>
    <w:rsid w:val="003945D9"/>
    <w:rsid w:val="00394806"/>
    <w:rsid w:val="00395CAE"/>
    <w:rsid w:val="00396429"/>
    <w:rsid w:val="003A1736"/>
    <w:rsid w:val="003A6168"/>
    <w:rsid w:val="003B1AA9"/>
    <w:rsid w:val="003B6C88"/>
    <w:rsid w:val="003B6F74"/>
    <w:rsid w:val="003C09FB"/>
    <w:rsid w:val="003C70DE"/>
    <w:rsid w:val="003C7E77"/>
    <w:rsid w:val="003D6670"/>
    <w:rsid w:val="003E4FA5"/>
    <w:rsid w:val="003E63B6"/>
    <w:rsid w:val="003E7F4F"/>
    <w:rsid w:val="003F0801"/>
    <w:rsid w:val="003F1D6B"/>
    <w:rsid w:val="003F246A"/>
    <w:rsid w:val="003F2849"/>
    <w:rsid w:val="003F3217"/>
    <w:rsid w:val="004001E0"/>
    <w:rsid w:val="004013EE"/>
    <w:rsid w:val="00410107"/>
    <w:rsid w:val="0041693E"/>
    <w:rsid w:val="00417D21"/>
    <w:rsid w:val="004278A0"/>
    <w:rsid w:val="004326AC"/>
    <w:rsid w:val="00452D1B"/>
    <w:rsid w:val="00454316"/>
    <w:rsid w:val="00455379"/>
    <w:rsid w:val="004575C9"/>
    <w:rsid w:val="00460F6E"/>
    <w:rsid w:val="00464BB5"/>
    <w:rsid w:val="00466CF0"/>
    <w:rsid w:val="00472CAC"/>
    <w:rsid w:val="00475195"/>
    <w:rsid w:val="00475CE2"/>
    <w:rsid w:val="00480E1B"/>
    <w:rsid w:val="00490C25"/>
    <w:rsid w:val="00491DBF"/>
    <w:rsid w:val="00493515"/>
    <w:rsid w:val="004A1331"/>
    <w:rsid w:val="004A2FD4"/>
    <w:rsid w:val="004A49ED"/>
    <w:rsid w:val="004A6765"/>
    <w:rsid w:val="004A6996"/>
    <w:rsid w:val="004B2DA0"/>
    <w:rsid w:val="004B405B"/>
    <w:rsid w:val="004B5C97"/>
    <w:rsid w:val="004C08AF"/>
    <w:rsid w:val="004C78AD"/>
    <w:rsid w:val="004D2078"/>
    <w:rsid w:val="005049F7"/>
    <w:rsid w:val="00504A38"/>
    <w:rsid w:val="005072F0"/>
    <w:rsid w:val="005119C5"/>
    <w:rsid w:val="00511DB2"/>
    <w:rsid w:val="00514362"/>
    <w:rsid w:val="00516D89"/>
    <w:rsid w:val="00517B21"/>
    <w:rsid w:val="00526621"/>
    <w:rsid w:val="005330EA"/>
    <w:rsid w:val="00533C82"/>
    <w:rsid w:val="00534272"/>
    <w:rsid w:val="00535CA5"/>
    <w:rsid w:val="00536A9E"/>
    <w:rsid w:val="0054212F"/>
    <w:rsid w:val="00544E50"/>
    <w:rsid w:val="00546F57"/>
    <w:rsid w:val="00561388"/>
    <w:rsid w:val="00563B63"/>
    <w:rsid w:val="0056588E"/>
    <w:rsid w:val="005667A9"/>
    <w:rsid w:val="00567186"/>
    <w:rsid w:val="0056726F"/>
    <w:rsid w:val="00571E69"/>
    <w:rsid w:val="00572B7B"/>
    <w:rsid w:val="00577A70"/>
    <w:rsid w:val="00592F7F"/>
    <w:rsid w:val="005934CE"/>
    <w:rsid w:val="0059483C"/>
    <w:rsid w:val="005A2674"/>
    <w:rsid w:val="005A53EF"/>
    <w:rsid w:val="005A560B"/>
    <w:rsid w:val="005B18CF"/>
    <w:rsid w:val="005B69A6"/>
    <w:rsid w:val="005C261E"/>
    <w:rsid w:val="005C4A4F"/>
    <w:rsid w:val="005C6C4C"/>
    <w:rsid w:val="005D285A"/>
    <w:rsid w:val="005D5BE8"/>
    <w:rsid w:val="005E047F"/>
    <w:rsid w:val="005E72BF"/>
    <w:rsid w:val="005F0AB2"/>
    <w:rsid w:val="005F5313"/>
    <w:rsid w:val="00612792"/>
    <w:rsid w:val="00617A5A"/>
    <w:rsid w:val="006230C5"/>
    <w:rsid w:val="00630B30"/>
    <w:rsid w:val="00630E60"/>
    <w:rsid w:val="00633C9E"/>
    <w:rsid w:val="00634597"/>
    <w:rsid w:val="00634929"/>
    <w:rsid w:val="00634987"/>
    <w:rsid w:val="00635211"/>
    <w:rsid w:val="00641D55"/>
    <w:rsid w:val="00643529"/>
    <w:rsid w:val="0065090A"/>
    <w:rsid w:val="00651ED9"/>
    <w:rsid w:val="006527E4"/>
    <w:rsid w:val="00652D9D"/>
    <w:rsid w:val="006534CD"/>
    <w:rsid w:val="00655DF5"/>
    <w:rsid w:val="00656EDD"/>
    <w:rsid w:val="0066123A"/>
    <w:rsid w:val="00661564"/>
    <w:rsid w:val="00673EF5"/>
    <w:rsid w:val="00674CD4"/>
    <w:rsid w:val="00675583"/>
    <w:rsid w:val="00684B5D"/>
    <w:rsid w:val="006915E9"/>
    <w:rsid w:val="00692BC8"/>
    <w:rsid w:val="00693021"/>
    <w:rsid w:val="00693076"/>
    <w:rsid w:val="00697C6E"/>
    <w:rsid w:val="006C1DDB"/>
    <w:rsid w:val="006D0FF4"/>
    <w:rsid w:val="006D19FC"/>
    <w:rsid w:val="006D3B16"/>
    <w:rsid w:val="006D4A31"/>
    <w:rsid w:val="006D57D0"/>
    <w:rsid w:val="006D5CDE"/>
    <w:rsid w:val="006E207B"/>
    <w:rsid w:val="006E6ACE"/>
    <w:rsid w:val="006F5290"/>
    <w:rsid w:val="006F574E"/>
    <w:rsid w:val="006F5F80"/>
    <w:rsid w:val="00702FE8"/>
    <w:rsid w:val="007057D7"/>
    <w:rsid w:val="00713BB9"/>
    <w:rsid w:val="007171CE"/>
    <w:rsid w:val="007271B0"/>
    <w:rsid w:val="0073113D"/>
    <w:rsid w:val="00734C34"/>
    <w:rsid w:val="00736726"/>
    <w:rsid w:val="0074059F"/>
    <w:rsid w:val="0074571A"/>
    <w:rsid w:val="00746FBB"/>
    <w:rsid w:val="00750E40"/>
    <w:rsid w:val="00763480"/>
    <w:rsid w:val="00764166"/>
    <w:rsid w:val="00771584"/>
    <w:rsid w:val="00775ACA"/>
    <w:rsid w:val="00775BD9"/>
    <w:rsid w:val="0078491A"/>
    <w:rsid w:val="00785433"/>
    <w:rsid w:val="00794D4F"/>
    <w:rsid w:val="0079509A"/>
    <w:rsid w:val="007A103C"/>
    <w:rsid w:val="007A7A86"/>
    <w:rsid w:val="007B0715"/>
    <w:rsid w:val="007B64DC"/>
    <w:rsid w:val="007B78DF"/>
    <w:rsid w:val="007C0692"/>
    <w:rsid w:val="007C1715"/>
    <w:rsid w:val="007C1D18"/>
    <w:rsid w:val="007C408F"/>
    <w:rsid w:val="007C4195"/>
    <w:rsid w:val="007C4696"/>
    <w:rsid w:val="007D5A38"/>
    <w:rsid w:val="007D5AFC"/>
    <w:rsid w:val="007D7EAD"/>
    <w:rsid w:val="007E0C72"/>
    <w:rsid w:val="007E2422"/>
    <w:rsid w:val="007E2A24"/>
    <w:rsid w:val="007E4AE9"/>
    <w:rsid w:val="007F6851"/>
    <w:rsid w:val="00804DE7"/>
    <w:rsid w:val="0081358C"/>
    <w:rsid w:val="0082066A"/>
    <w:rsid w:val="008268B0"/>
    <w:rsid w:val="00827637"/>
    <w:rsid w:val="00834BA9"/>
    <w:rsid w:val="00835905"/>
    <w:rsid w:val="00836671"/>
    <w:rsid w:val="00836C13"/>
    <w:rsid w:val="008378AC"/>
    <w:rsid w:val="00837D9D"/>
    <w:rsid w:val="008414E4"/>
    <w:rsid w:val="00851694"/>
    <w:rsid w:val="00860B38"/>
    <w:rsid w:val="00861BB6"/>
    <w:rsid w:val="0086485F"/>
    <w:rsid w:val="00867D3D"/>
    <w:rsid w:val="008773FE"/>
    <w:rsid w:val="00877C8F"/>
    <w:rsid w:val="0088304E"/>
    <w:rsid w:val="008919D3"/>
    <w:rsid w:val="008925D7"/>
    <w:rsid w:val="008977B8"/>
    <w:rsid w:val="008A0A8D"/>
    <w:rsid w:val="008A20E7"/>
    <w:rsid w:val="008A3F64"/>
    <w:rsid w:val="008A70E5"/>
    <w:rsid w:val="008A761D"/>
    <w:rsid w:val="008C1D2D"/>
    <w:rsid w:val="008D0B2C"/>
    <w:rsid w:val="008D44C3"/>
    <w:rsid w:val="008E0468"/>
    <w:rsid w:val="008E4C9D"/>
    <w:rsid w:val="008E5737"/>
    <w:rsid w:val="008E7842"/>
    <w:rsid w:val="008F2AFB"/>
    <w:rsid w:val="009032DB"/>
    <w:rsid w:val="00910829"/>
    <w:rsid w:val="0091617C"/>
    <w:rsid w:val="0091645B"/>
    <w:rsid w:val="00916D21"/>
    <w:rsid w:val="00933686"/>
    <w:rsid w:val="0093469C"/>
    <w:rsid w:val="0093574A"/>
    <w:rsid w:val="009373AF"/>
    <w:rsid w:val="009449C9"/>
    <w:rsid w:val="00945C9B"/>
    <w:rsid w:val="009462B3"/>
    <w:rsid w:val="0094648B"/>
    <w:rsid w:val="00953B7F"/>
    <w:rsid w:val="00954DBE"/>
    <w:rsid w:val="0095614A"/>
    <w:rsid w:val="00963491"/>
    <w:rsid w:val="00963E4D"/>
    <w:rsid w:val="00970AB4"/>
    <w:rsid w:val="00975515"/>
    <w:rsid w:val="00976055"/>
    <w:rsid w:val="00985AED"/>
    <w:rsid w:val="00985B23"/>
    <w:rsid w:val="00986581"/>
    <w:rsid w:val="00986D30"/>
    <w:rsid w:val="00990748"/>
    <w:rsid w:val="00990A92"/>
    <w:rsid w:val="0099694C"/>
    <w:rsid w:val="009A71EA"/>
    <w:rsid w:val="009B018E"/>
    <w:rsid w:val="009B13FE"/>
    <w:rsid w:val="009B14FE"/>
    <w:rsid w:val="009B4C7C"/>
    <w:rsid w:val="009C1B87"/>
    <w:rsid w:val="009C4BDC"/>
    <w:rsid w:val="009C74C8"/>
    <w:rsid w:val="009C75C8"/>
    <w:rsid w:val="009E04D3"/>
    <w:rsid w:val="009E3598"/>
    <w:rsid w:val="009F1429"/>
    <w:rsid w:val="00A0258E"/>
    <w:rsid w:val="00A04D1E"/>
    <w:rsid w:val="00A21210"/>
    <w:rsid w:val="00A254DB"/>
    <w:rsid w:val="00A2570C"/>
    <w:rsid w:val="00A30A08"/>
    <w:rsid w:val="00A30F31"/>
    <w:rsid w:val="00A312DA"/>
    <w:rsid w:val="00A36AEA"/>
    <w:rsid w:val="00A416EB"/>
    <w:rsid w:val="00A54B39"/>
    <w:rsid w:val="00A62E4D"/>
    <w:rsid w:val="00A67673"/>
    <w:rsid w:val="00A71CED"/>
    <w:rsid w:val="00A71F23"/>
    <w:rsid w:val="00A75C13"/>
    <w:rsid w:val="00AA28CF"/>
    <w:rsid w:val="00AA668E"/>
    <w:rsid w:val="00AB1367"/>
    <w:rsid w:val="00AB3336"/>
    <w:rsid w:val="00AC0110"/>
    <w:rsid w:val="00AC08CF"/>
    <w:rsid w:val="00AC7262"/>
    <w:rsid w:val="00AD57B7"/>
    <w:rsid w:val="00AD7623"/>
    <w:rsid w:val="00AD78D6"/>
    <w:rsid w:val="00AE49CB"/>
    <w:rsid w:val="00AF0A05"/>
    <w:rsid w:val="00AF2179"/>
    <w:rsid w:val="00AF35C5"/>
    <w:rsid w:val="00B02363"/>
    <w:rsid w:val="00B04D0B"/>
    <w:rsid w:val="00B100D2"/>
    <w:rsid w:val="00B20E1F"/>
    <w:rsid w:val="00B22FEE"/>
    <w:rsid w:val="00B256CA"/>
    <w:rsid w:val="00B25821"/>
    <w:rsid w:val="00B27B2C"/>
    <w:rsid w:val="00B30E5A"/>
    <w:rsid w:val="00B425D3"/>
    <w:rsid w:val="00B429EE"/>
    <w:rsid w:val="00B43B86"/>
    <w:rsid w:val="00B465C7"/>
    <w:rsid w:val="00B47FCB"/>
    <w:rsid w:val="00B50430"/>
    <w:rsid w:val="00B54EEE"/>
    <w:rsid w:val="00B55AAD"/>
    <w:rsid w:val="00B606BA"/>
    <w:rsid w:val="00B606CB"/>
    <w:rsid w:val="00B76FCF"/>
    <w:rsid w:val="00B77AC6"/>
    <w:rsid w:val="00B85CFB"/>
    <w:rsid w:val="00B9036B"/>
    <w:rsid w:val="00B91145"/>
    <w:rsid w:val="00B911C7"/>
    <w:rsid w:val="00B949ED"/>
    <w:rsid w:val="00B94D2C"/>
    <w:rsid w:val="00BA12EC"/>
    <w:rsid w:val="00BA3733"/>
    <w:rsid w:val="00BA4E41"/>
    <w:rsid w:val="00BB4A0B"/>
    <w:rsid w:val="00BB529A"/>
    <w:rsid w:val="00BC49B7"/>
    <w:rsid w:val="00BD2E4F"/>
    <w:rsid w:val="00BD41C4"/>
    <w:rsid w:val="00BD4898"/>
    <w:rsid w:val="00BE259D"/>
    <w:rsid w:val="00C0032F"/>
    <w:rsid w:val="00C02891"/>
    <w:rsid w:val="00C0401D"/>
    <w:rsid w:val="00C15A6E"/>
    <w:rsid w:val="00C243BB"/>
    <w:rsid w:val="00C26458"/>
    <w:rsid w:val="00C26D0F"/>
    <w:rsid w:val="00C26D20"/>
    <w:rsid w:val="00C27EEE"/>
    <w:rsid w:val="00C30827"/>
    <w:rsid w:val="00C3503A"/>
    <w:rsid w:val="00C37763"/>
    <w:rsid w:val="00C435A9"/>
    <w:rsid w:val="00C435DA"/>
    <w:rsid w:val="00C56507"/>
    <w:rsid w:val="00C56C60"/>
    <w:rsid w:val="00C570D6"/>
    <w:rsid w:val="00C605BC"/>
    <w:rsid w:val="00C61EE7"/>
    <w:rsid w:val="00C637A7"/>
    <w:rsid w:val="00C72D9D"/>
    <w:rsid w:val="00C75326"/>
    <w:rsid w:val="00C77808"/>
    <w:rsid w:val="00C8750C"/>
    <w:rsid w:val="00C90D61"/>
    <w:rsid w:val="00C91C90"/>
    <w:rsid w:val="00C92DAE"/>
    <w:rsid w:val="00C948D2"/>
    <w:rsid w:val="00C95959"/>
    <w:rsid w:val="00CA1891"/>
    <w:rsid w:val="00CA7602"/>
    <w:rsid w:val="00CB30B9"/>
    <w:rsid w:val="00CB7E6A"/>
    <w:rsid w:val="00CC2ADE"/>
    <w:rsid w:val="00CC490F"/>
    <w:rsid w:val="00CC5251"/>
    <w:rsid w:val="00CD0AEC"/>
    <w:rsid w:val="00CD1E2E"/>
    <w:rsid w:val="00CE6251"/>
    <w:rsid w:val="00CE782A"/>
    <w:rsid w:val="00CF1C14"/>
    <w:rsid w:val="00CF50C3"/>
    <w:rsid w:val="00CF5D5F"/>
    <w:rsid w:val="00CF64B7"/>
    <w:rsid w:val="00D02B26"/>
    <w:rsid w:val="00D1147C"/>
    <w:rsid w:val="00D14DDC"/>
    <w:rsid w:val="00D17186"/>
    <w:rsid w:val="00D2303A"/>
    <w:rsid w:val="00D23171"/>
    <w:rsid w:val="00D2531F"/>
    <w:rsid w:val="00D26C0E"/>
    <w:rsid w:val="00D26E7F"/>
    <w:rsid w:val="00D307E3"/>
    <w:rsid w:val="00D427B3"/>
    <w:rsid w:val="00D464CE"/>
    <w:rsid w:val="00D47679"/>
    <w:rsid w:val="00D61481"/>
    <w:rsid w:val="00D6442F"/>
    <w:rsid w:val="00D83252"/>
    <w:rsid w:val="00D94704"/>
    <w:rsid w:val="00D965C0"/>
    <w:rsid w:val="00DA231C"/>
    <w:rsid w:val="00DA3C20"/>
    <w:rsid w:val="00DA5857"/>
    <w:rsid w:val="00DB052A"/>
    <w:rsid w:val="00DB0DC7"/>
    <w:rsid w:val="00DB2B1A"/>
    <w:rsid w:val="00DB2B6D"/>
    <w:rsid w:val="00DB4310"/>
    <w:rsid w:val="00DC14D0"/>
    <w:rsid w:val="00DC1A2D"/>
    <w:rsid w:val="00DD467D"/>
    <w:rsid w:val="00DE0484"/>
    <w:rsid w:val="00DE35DB"/>
    <w:rsid w:val="00DE3FB5"/>
    <w:rsid w:val="00DE53F4"/>
    <w:rsid w:val="00DE7F9B"/>
    <w:rsid w:val="00DF1CA3"/>
    <w:rsid w:val="00E04715"/>
    <w:rsid w:val="00E0773F"/>
    <w:rsid w:val="00E13C32"/>
    <w:rsid w:val="00E13D26"/>
    <w:rsid w:val="00E148EE"/>
    <w:rsid w:val="00E150FE"/>
    <w:rsid w:val="00E15A3C"/>
    <w:rsid w:val="00E22532"/>
    <w:rsid w:val="00E27731"/>
    <w:rsid w:val="00E40C4C"/>
    <w:rsid w:val="00E41B02"/>
    <w:rsid w:val="00E44B1B"/>
    <w:rsid w:val="00E45D18"/>
    <w:rsid w:val="00E56979"/>
    <w:rsid w:val="00E57ACA"/>
    <w:rsid w:val="00E57E77"/>
    <w:rsid w:val="00E67866"/>
    <w:rsid w:val="00E70F58"/>
    <w:rsid w:val="00E73CA0"/>
    <w:rsid w:val="00E83A29"/>
    <w:rsid w:val="00E97776"/>
    <w:rsid w:val="00EA31C7"/>
    <w:rsid w:val="00EB044D"/>
    <w:rsid w:val="00EB30F9"/>
    <w:rsid w:val="00EB62F0"/>
    <w:rsid w:val="00EB63D2"/>
    <w:rsid w:val="00EC19A0"/>
    <w:rsid w:val="00EC1CC2"/>
    <w:rsid w:val="00ED06E3"/>
    <w:rsid w:val="00ED0FFD"/>
    <w:rsid w:val="00ED1FD0"/>
    <w:rsid w:val="00ED7934"/>
    <w:rsid w:val="00EE27A9"/>
    <w:rsid w:val="00EE7686"/>
    <w:rsid w:val="00EF5993"/>
    <w:rsid w:val="00F237FE"/>
    <w:rsid w:val="00F27FDD"/>
    <w:rsid w:val="00F33FA6"/>
    <w:rsid w:val="00F341A2"/>
    <w:rsid w:val="00F356DA"/>
    <w:rsid w:val="00F35AF1"/>
    <w:rsid w:val="00F361F5"/>
    <w:rsid w:val="00F3766B"/>
    <w:rsid w:val="00F379AF"/>
    <w:rsid w:val="00F413EC"/>
    <w:rsid w:val="00F50A6B"/>
    <w:rsid w:val="00F50C7C"/>
    <w:rsid w:val="00F53400"/>
    <w:rsid w:val="00F5542E"/>
    <w:rsid w:val="00F56EBE"/>
    <w:rsid w:val="00F578DB"/>
    <w:rsid w:val="00F63C54"/>
    <w:rsid w:val="00F654A3"/>
    <w:rsid w:val="00F674E8"/>
    <w:rsid w:val="00F77214"/>
    <w:rsid w:val="00F8415D"/>
    <w:rsid w:val="00F841D0"/>
    <w:rsid w:val="00F90BA5"/>
    <w:rsid w:val="00F9284D"/>
    <w:rsid w:val="00F9519C"/>
    <w:rsid w:val="00F97897"/>
    <w:rsid w:val="00F97C8A"/>
    <w:rsid w:val="00FA2A7C"/>
    <w:rsid w:val="00FB08BE"/>
    <w:rsid w:val="00FB1653"/>
    <w:rsid w:val="00FB75C1"/>
    <w:rsid w:val="00FC4710"/>
    <w:rsid w:val="00FE0615"/>
    <w:rsid w:val="00FE1EED"/>
    <w:rsid w:val="00FE4048"/>
    <w:rsid w:val="00FE794B"/>
    <w:rsid w:val="00FF292E"/>
    <w:rsid w:val="00FF37E2"/>
    <w:rsid w:val="00FF634A"/>
    <w:rsid w:val="00FF670E"/>
    <w:rsid w:val="015D6B20"/>
    <w:rsid w:val="07A118C8"/>
    <w:rsid w:val="177FCC24"/>
    <w:rsid w:val="18E47416"/>
    <w:rsid w:val="1DC109CE"/>
    <w:rsid w:val="1F675432"/>
    <w:rsid w:val="2282DF39"/>
    <w:rsid w:val="25348E2C"/>
    <w:rsid w:val="27161FC5"/>
    <w:rsid w:val="28CC32D5"/>
    <w:rsid w:val="33DC6689"/>
    <w:rsid w:val="33FA6449"/>
    <w:rsid w:val="34D69276"/>
    <w:rsid w:val="357DFC3F"/>
    <w:rsid w:val="3652930A"/>
    <w:rsid w:val="36B544E2"/>
    <w:rsid w:val="3F648F2C"/>
    <w:rsid w:val="425066EF"/>
    <w:rsid w:val="4275BA1B"/>
    <w:rsid w:val="47FAB41A"/>
    <w:rsid w:val="484F937C"/>
    <w:rsid w:val="566AA768"/>
    <w:rsid w:val="569CB22D"/>
    <w:rsid w:val="58B0AED7"/>
    <w:rsid w:val="5A287E9C"/>
    <w:rsid w:val="5A2F85AE"/>
    <w:rsid w:val="5B3DA7A4"/>
    <w:rsid w:val="5EBB1F60"/>
    <w:rsid w:val="6079F100"/>
    <w:rsid w:val="6CCC4A5C"/>
    <w:rsid w:val="6E7EC7FA"/>
    <w:rsid w:val="6F5CA38A"/>
    <w:rsid w:val="70E95B6A"/>
    <w:rsid w:val="73EBD080"/>
    <w:rsid w:val="7516A8E1"/>
    <w:rsid w:val="772B57CB"/>
    <w:rsid w:val="7F13448A"/>
    <w:rsid w:val="7F4491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1DB2"/>
  <w15:chartTrackingRefBased/>
  <w15:docId w15:val="{024F034C-D5B8-4B0F-9C8F-7D430B40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61"/>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66"/>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7172A"/>
    <w:pPr>
      <w:spacing w:after="200" w:line="276" w:lineRule="auto"/>
    </w:pPr>
    <w:rPr>
      <w:rFonts w:ascii="Times New Roman" w:hAnsi="Times New Roman"/>
      <w:color w:val="000000" w:themeColor="text1"/>
      <w:kern w:val="0"/>
      <w:sz w:val="23"/>
      <w14:ligatures w14:val="none"/>
    </w:rPr>
  </w:style>
  <w:style w:type="paragraph" w:styleId="Heading1">
    <w:name w:val="heading 1"/>
    <w:basedOn w:val="Normal"/>
    <w:next w:val="Normal"/>
    <w:link w:val="Heading1Char"/>
    <w:rsid w:val="0027172A"/>
    <w:pPr>
      <w:keepNext/>
      <w:spacing w:after="240"/>
      <w:outlineLvl w:val="0"/>
    </w:pPr>
    <w:rPr>
      <w:rFonts w:ascii="Arial" w:eastAsia="Times New Roman" w:hAnsi="Arial" w:cs="Times New Roman"/>
      <w:b/>
      <w:sz w:val="32"/>
      <w:szCs w:val="18"/>
    </w:rPr>
  </w:style>
  <w:style w:type="paragraph" w:styleId="Heading2">
    <w:name w:val="heading 2"/>
    <w:basedOn w:val="Normal"/>
    <w:next w:val="Normal"/>
    <w:link w:val="Heading2Char"/>
    <w:rsid w:val="0027172A"/>
    <w:pPr>
      <w:keepNext/>
      <w:spacing w:after="0"/>
      <w:outlineLvl w:val="1"/>
    </w:pPr>
    <w:rPr>
      <w:rFonts w:ascii="Arial" w:eastAsia="Times New Roman" w:hAnsi="Arial" w:cs="Arial"/>
      <w:b/>
      <w:bCs/>
      <w:iCs/>
      <w:szCs w:val="28"/>
    </w:rPr>
  </w:style>
  <w:style w:type="paragraph" w:styleId="Heading3">
    <w:name w:val="heading 3"/>
    <w:basedOn w:val="Normal"/>
    <w:next w:val="Normal"/>
    <w:link w:val="Heading3Char"/>
    <w:rsid w:val="0027172A"/>
    <w:pPr>
      <w:keepNext/>
      <w:autoSpaceDE w:val="0"/>
      <w:autoSpaceDN w:val="0"/>
      <w:adjustRightInd w:val="0"/>
      <w:spacing w:after="0"/>
      <w:outlineLvl w:val="2"/>
    </w:pPr>
    <w:rPr>
      <w:rFonts w:ascii="Arial" w:eastAsia="MS Mincho" w:hAnsi="Arial" w:cs="Times New Roman"/>
      <w:b/>
      <w:bCs/>
      <w:i/>
      <w:sz w:val="21"/>
      <w:szCs w:val="24"/>
    </w:rPr>
  </w:style>
  <w:style w:type="paragraph" w:styleId="Heading4">
    <w:name w:val="heading 4"/>
    <w:basedOn w:val="Normal"/>
    <w:next w:val="Normal"/>
    <w:link w:val="Heading4Char"/>
    <w:autoRedefine/>
    <w:rsid w:val="0027172A"/>
    <w:pPr>
      <w:keepNext/>
      <w:spacing w:after="0"/>
      <w:outlineLvl w:val="3"/>
    </w:pPr>
    <w:rPr>
      <w:rFonts w:eastAsia="Times New Roman" w:cs="Times New Roman"/>
      <w:bCs/>
      <w:sz w:val="24"/>
      <w:szCs w:val="28"/>
      <w:u w:val="single"/>
    </w:rPr>
  </w:style>
  <w:style w:type="paragraph" w:styleId="Heading5">
    <w:name w:val="heading 5"/>
    <w:basedOn w:val="Normal"/>
    <w:next w:val="Normal"/>
    <w:link w:val="Heading5Char"/>
    <w:autoRedefine/>
    <w:rsid w:val="0027172A"/>
    <w:pPr>
      <w:outlineLvl w:val="4"/>
    </w:pPr>
    <w:rPr>
      <w:bCs/>
      <w:i/>
      <w:iCs/>
      <w:szCs w:val="26"/>
    </w:rPr>
  </w:style>
  <w:style w:type="paragraph" w:styleId="Heading6">
    <w:name w:val="heading 6"/>
    <w:basedOn w:val="Normal"/>
    <w:next w:val="Normal"/>
    <w:link w:val="Heading6Char"/>
    <w:unhideWhenUsed/>
    <w:rsid w:val="0027172A"/>
    <w:pPr>
      <w:spacing w:before="240" w:after="60"/>
      <w:outlineLvl w:val="5"/>
    </w:pPr>
    <w:rPr>
      <w:rFonts w:ascii="Calibri" w:hAnsi="Calibri"/>
      <w:b/>
      <w:bCs/>
    </w:rPr>
  </w:style>
  <w:style w:type="paragraph" w:styleId="Heading7">
    <w:name w:val="heading 7"/>
    <w:basedOn w:val="Normal"/>
    <w:next w:val="Normal"/>
    <w:link w:val="Heading7Char"/>
    <w:uiPriority w:val="9"/>
    <w:semiHidden/>
    <w:unhideWhenUsed/>
    <w:qFormat/>
    <w:rsid w:val="0027172A"/>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27172A"/>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27172A"/>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rpsNormal">
    <w:name w:val="nrps Normal"/>
    <w:basedOn w:val="Normal"/>
    <w:link w:val="nrpsNormalChar"/>
    <w:qFormat/>
    <w:rsid w:val="0027172A"/>
    <w:rPr>
      <w:rFonts w:eastAsia="Times New Roman" w:cs="Times New Roman"/>
      <w:szCs w:val="20"/>
    </w:rPr>
  </w:style>
  <w:style w:type="paragraph" w:customStyle="1" w:styleId="nrpsHeading3">
    <w:name w:val="nrps Heading 3"/>
    <w:basedOn w:val="Heading3"/>
    <w:next w:val="nrpsNormal"/>
    <w:link w:val="nrpsHeading3Char"/>
    <w:qFormat/>
    <w:rsid w:val="0027172A"/>
    <w:pPr>
      <w:spacing w:before="80"/>
    </w:pPr>
    <w:rPr>
      <w:bCs w:val="0"/>
      <w:szCs w:val="22"/>
    </w:rPr>
  </w:style>
  <w:style w:type="character" w:customStyle="1" w:styleId="nrpsNormalChar">
    <w:name w:val="nrps Normal Char"/>
    <w:basedOn w:val="DefaultParagraphFont"/>
    <w:link w:val="nrpsNormal"/>
    <w:rsid w:val="0027172A"/>
    <w:rPr>
      <w:rFonts w:ascii="Times New Roman" w:eastAsia="Times New Roman" w:hAnsi="Times New Roman" w:cs="Times New Roman"/>
      <w:color w:val="000000" w:themeColor="text1"/>
      <w:kern w:val="0"/>
      <w:sz w:val="23"/>
      <w:szCs w:val="20"/>
      <w14:ligatures w14:val="none"/>
    </w:rPr>
  </w:style>
  <w:style w:type="character" w:customStyle="1" w:styleId="nrpsHeading3Char">
    <w:name w:val="nrps Heading 3 Char"/>
    <w:basedOn w:val="DefaultParagraphFont"/>
    <w:link w:val="nrpsHeading3"/>
    <w:rsid w:val="0027172A"/>
    <w:rPr>
      <w:rFonts w:ascii="Arial" w:eastAsia="MS Mincho" w:hAnsi="Arial" w:cs="Times New Roman"/>
      <w:b/>
      <w:i/>
      <w:color w:val="000000" w:themeColor="text1"/>
      <w:kern w:val="0"/>
      <w:sz w:val="21"/>
      <w14:ligatures w14:val="none"/>
    </w:rPr>
  </w:style>
  <w:style w:type="paragraph" w:customStyle="1" w:styleId="nrpsHeading2">
    <w:name w:val="nrps Heading 2"/>
    <w:basedOn w:val="Heading2"/>
    <w:next w:val="nrpsNormal"/>
    <w:link w:val="nrpsHeading2Char"/>
    <w:qFormat/>
    <w:rsid w:val="0027172A"/>
    <w:pPr>
      <w:spacing w:before="80"/>
    </w:pPr>
    <w:rPr>
      <w:bCs w:val="0"/>
      <w:iCs w:val="0"/>
    </w:rPr>
  </w:style>
  <w:style w:type="character" w:customStyle="1" w:styleId="nrpsHeading2Char">
    <w:name w:val="nrps Heading 2 Char"/>
    <w:basedOn w:val="DefaultParagraphFont"/>
    <w:link w:val="nrpsHeading2"/>
    <w:rsid w:val="0027172A"/>
    <w:rPr>
      <w:rFonts w:ascii="Arial" w:eastAsia="Times New Roman" w:hAnsi="Arial" w:cs="Arial"/>
      <w:b/>
      <w:color w:val="000000" w:themeColor="text1"/>
      <w:kern w:val="0"/>
      <w:sz w:val="23"/>
      <w:szCs w:val="28"/>
      <w14:ligatures w14:val="none"/>
    </w:rPr>
  </w:style>
  <w:style w:type="character" w:styleId="CommentReference">
    <w:name w:val="annotation reference"/>
    <w:basedOn w:val="DefaultParagraphFont"/>
    <w:uiPriority w:val="99"/>
    <w:semiHidden/>
    <w:unhideWhenUsed/>
    <w:rsid w:val="0027172A"/>
    <w:rPr>
      <w:sz w:val="16"/>
      <w:szCs w:val="16"/>
    </w:rPr>
  </w:style>
  <w:style w:type="paragraph" w:styleId="CommentText">
    <w:name w:val="annotation text"/>
    <w:basedOn w:val="Normal"/>
    <w:link w:val="CommentTextChar"/>
    <w:uiPriority w:val="99"/>
    <w:rsid w:val="0027172A"/>
    <w:rPr>
      <w:sz w:val="20"/>
      <w:szCs w:val="20"/>
    </w:rPr>
  </w:style>
  <w:style w:type="character" w:customStyle="1" w:styleId="CommentTextChar">
    <w:name w:val="Comment Text Char"/>
    <w:basedOn w:val="DefaultParagraphFont"/>
    <w:link w:val="CommentText"/>
    <w:uiPriority w:val="99"/>
    <w:rsid w:val="0027172A"/>
    <w:rPr>
      <w:rFonts w:ascii="Times New Roman" w:hAnsi="Times New Roman"/>
      <w:color w:val="000000" w:themeColor="text1"/>
      <w:kern w:val="0"/>
      <w:sz w:val="20"/>
      <w:szCs w:val="20"/>
      <w14:ligatures w14:val="none"/>
    </w:rPr>
  </w:style>
  <w:style w:type="character" w:customStyle="1" w:styleId="Heading3Char">
    <w:name w:val="Heading 3 Char"/>
    <w:basedOn w:val="DefaultParagraphFont"/>
    <w:link w:val="Heading3"/>
    <w:rsid w:val="0027172A"/>
    <w:rPr>
      <w:rFonts w:ascii="Arial" w:eastAsia="MS Mincho" w:hAnsi="Arial" w:cs="Times New Roman"/>
      <w:b/>
      <w:bCs/>
      <w:i/>
      <w:color w:val="000000" w:themeColor="text1"/>
      <w:kern w:val="0"/>
      <w:sz w:val="21"/>
      <w:szCs w:val="24"/>
      <w14:ligatures w14:val="none"/>
    </w:rPr>
  </w:style>
  <w:style w:type="character" w:customStyle="1" w:styleId="Heading2Char">
    <w:name w:val="Heading 2 Char"/>
    <w:basedOn w:val="DefaultParagraphFont"/>
    <w:link w:val="Heading2"/>
    <w:rsid w:val="0027172A"/>
    <w:rPr>
      <w:rFonts w:ascii="Arial" w:eastAsia="Times New Roman" w:hAnsi="Arial" w:cs="Arial"/>
      <w:b/>
      <w:bCs/>
      <w:iCs/>
      <w:color w:val="000000" w:themeColor="text1"/>
      <w:kern w:val="0"/>
      <w:sz w:val="23"/>
      <w:szCs w:val="28"/>
      <w14:ligatures w14:val="none"/>
    </w:rPr>
  </w:style>
  <w:style w:type="character" w:customStyle="1" w:styleId="Heading1Char">
    <w:name w:val="Heading 1 Char"/>
    <w:basedOn w:val="DefaultParagraphFont"/>
    <w:link w:val="Heading1"/>
    <w:rsid w:val="0027172A"/>
    <w:rPr>
      <w:rFonts w:ascii="Arial" w:eastAsia="Times New Roman" w:hAnsi="Arial" w:cs="Times New Roman"/>
      <w:b/>
      <w:color w:val="000000" w:themeColor="text1"/>
      <w:kern w:val="0"/>
      <w:sz w:val="32"/>
      <w:szCs w:val="18"/>
      <w14:ligatures w14:val="none"/>
    </w:rPr>
  </w:style>
  <w:style w:type="character" w:customStyle="1" w:styleId="Heading4Char">
    <w:name w:val="Heading 4 Char"/>
    <w:basedOn w:val="DefaultParagraphFont"/>
    <w:link w:val="Heading4"/>
    <w:rsid w:val="0027172A"/>
    <w:rPr>
      <w:rFonts w:ascii="Times New Roman" w:eastAsia="Times New Roman" w:hAnsi="Times New Roman" w:cs="Times New Roman"/>
      <w:bCs/>
      <w:color w:val="000000" w:themeColor="text1"/>
      <w:kern w:val="0"/>
      <w:sz w:val="24"/>
      <w:szCs w:val="28"/>
      <w:u w:val="single"/>
      <w14:ligatures w14:val="none"/>
    </w:rPr>
  </w:style>
  <w:style w:type="character" w:customStyle="1" w:styleId="Heading5Char">
    <w:name w:val="Heading 5 Char"/>
    <w:basedOn w:val="DefaultParagraphFont"/>
    <w:link w:val="Heading5"/>
    <w:rsid w:val="0027172A"/>
    <w:rPr>
      <w:rFonts w:ascii="Times New Roman" w:hAnsi="Times New Roman"/>
      <w:bCs/>
      <w:i/>
      <w:iCs/>
      <w:color w:val="000000" w:themeColor="text1"/>
      <w:kern w:val="0"/>
      <w:sz w:val="23"/>
      <w:szCs w:val="26"/>
      <w14:ligatures w14:val="none"/>
    </w:rPr>
  </w:style>
  <w:style w:type="character" w:customStyle="1" w:styleId="Heading6Char">
    <w:name w:val="Heading 6 Char"/>
    <w:basedOn w:val="DefaultParagraphFont"/>
    <w:link w:val="Heading6"/>
    <w:rsid w:val="0027172A"/>
    <w:rPr>
      <w:rFonts w:ascii="Calibri" w:hAnsi="Calibri"/>
      <w:b/>
      <w:bCs/>
      <w:color w:val="000000" w:themeColor="text1"/>
      <w:kern w:val="0"/>
      <w:sz w:val="23"/>
      <w14:ligatures w14:val="none"/>
    </w:rPr>
  </w:style>
  <w:style w:type="character" w:customStyle="1" w:styleId="Heading7Char">
    <w:name w:val="Heading 7 Char"/>
    <w:basedOn w:val="DefaultParagraphFont"/>
    <w:link w:val="Heading7"/>
    <w:uiPriority w:val="9"/>
    <w:semiHidden/>
    <w:rsid w:val="0027172A"/>
    <w:rPr>
      <w:rFonts w:ascii="Calibri" w:hAnsi="Calibri"/>
      <w:color w:val="000000" w:themeColor="text1"/>
      <w:kern w:val="0"/>
      <w:sz w:val="23"/>
      <w14:ligatures w14:val="none"/>
    </w:rPr>
  </w:style>
  <w:style w:type="character" w:customStyle="1" w:styleId="Heading8Char">
    <w:name w:val="Heading 8 Char"/>
    <w:basedOn w:val="DefaultParagraphFont"/>
    <w:link w:val="Heading8"/>
    <w:uiPriority w:val="9"/>
    <w:semiHidden/>
    <w:rsid w:val="0027172A"/>
    <w:rPr>
      <w:rFonts w:ascii="Calibri" w:hAnsi="Calibri"/>
      <w:i/>
      <w:iCs/>
      <w:color w:val="000000" w:themeColor="text1"/>
      <w:kern w:val="0"/>
      <w:sz w:val="23"/>
      <w14:ligatures w14:val="none"/>
    </w:rPr>
  </w:style>
  <w:style w:type="character" w:customStyle="1" w:styleId="Heading9Char">
    <w:name w:val="Heading 9 Char"/>
    <w:basedOn w:val="DefaultParagraphFont"/>
    <w:link w:val="Heading9"/>
    <w:uiPriority w:val="9"/>
    <w:semiHidden/>
    <w:rsid w:val="0027172A"/>
    <w:rPr>
      <w:rFonts w:ascii="Cambria" w:hAnsi="Cambria"/>
      <w:color w:val="000000" w:themeColor="text1"/>
      <w:kern w:val="0"/>
      <w:sz w:val="23"/>
      <w14:ligatures w14:val="none"/>
    </w:rPr>
  </w:style>
  <w:style w:type="paragraph" w:styleId="TOC3">
    <w:name w:val="toc 3"/>
    <w:basedOn w:val="TOC2"/>
    <w:next w:val="nrpsNormal"/>
    <w:link w:val="TOC3Char"/>
    <w:uiPriority w:val="39"/>
    <w:rsid w:val="0027172A"/>
    <w:pPr>
      <w:ind w:left="720"/>
    </w:pPr>
    <w:rPr>
      <w:rFonts w:ascii="Times New Roman" w:eastAsia="Times New Roman" w:hAnsi="Times New Roman" w:cs="Times New Roman"/>
      <w:kern w:val="0"/>
      <w14:ligatures w14:val="none"/>
    </w:rPr>
  </w:style>
  <w:style w:type="table" w:styleId="TableGrid">
    <w:name w:val="Table Grid"/>
    <w:basedOn w:val="TableNormal"/>
    <w:uiPriority w:val="59"/>
    <w:rsid w:val="0027172A"/>
    <w:pPr>
      <w:spacing w:after="0" w:line="240" w:lineRule="auto"/>
    </w:pPr>
    <w:rPr>
      <w:rFonts w:ascii="Times New Roman" w:eastAsia="Times New Roman" w:hAnsi="Times New Roman"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OC2Char">
    <w:name w:val="TOC 2 Char"/>
    <w:basedOn w:val="DefaultParagraphFont"/>
    <w:link w:val="TOC2"/>
    <w:uiPriority w:val="39"/>
    <w:rsid w:val="0027172A"/>
    <w:rPr>
      <w:noProof/>
      <w:color w:val="000000" w:themeColor="text1"/>
      <w:sz w:val="23"/>
      <w:szCs w:val="24"/>
    </w:rPr>
  </w:style>
  <w:style w:type="character" w:styleId="Hyperlink">
    <w:name w:val="Hyperlink"/>
    <w:basedOn w:val="DefaultParagraphFont"/>
    <w:uiPriority w:val="99"/>
    <w:rsid w:val="0027172A"/>
    <w:rPr>
      <w:i w:val="0"/>
      <w:color w:val="0000FF"/>
      <w:u w:val="single"/>
    </w:rPr>
  </w:style>
  <w:style w:type="paragraph" w:styleId="EndnoteText">
    <w:name w:val="endnote text"/>
    <w:basedOn w:val="Normal"/>
    <w:link w:val="EndnoteTextChar"/>
    <w:semiHidden/>
    <w:rsid w:val="0027172A"/>
    <w:pPr>
      <w:widowControl w:val="0"/>
    </w:pPr>
    <w:rPr>
      <w:rFonts w:ascii="Press Rmn 12pt" w:hAnsi="Press Rmn 12pt"/>
      <w:szCs w:val="20"/>
    </w:rPr>
  </w:style>
  <w:style w:type="character" w:customStyle="1" w:styleId="EndnoteTextChar">
    <w:name w:val="Endnote Text Char"/>
    <w:basedOn w:val="DefaultParagraphFont"/>
    <w:link w:val="EndnoteText"/>
    <w:semiHidden/>
    <w:rsid w:val="0027172A"/>
    <w:rPr>
      <w:rFonts w:ascii="Press Rmn 12pt" w:hAnsi="Press Rmn 12pt"/>
      <w:color w:val="000000" w:themeColor="text1"/>
      <w:kern w:val="0"/>
      <w:sz w:val="23"/>
      <w:szCs w:val="20"/>
      <w14:ligatures w14:val="none"/>
    </w:rPr>
  </w:style>
  <w:style w:type="character" w:customStyle="1" w:styleId="TOC3Char">
    <w:name w:val="TOC 3 Char"/>
    <w:basedOn w:val="TOC2Char"/>
    <w:link w:val="TOC3"/>
    <w:uiPriority w:val="39"/>
    <w:rsid w:val="0027172A"/>
    <w:rPr>
      <w:rFonts w:ascii="Times New Roman" w:eastAsia="Times New Roman" w:hAnsi="Times New Roman" w:cs="Times New Roman"/>
      <w:noProof/>
      <w:color w:val="000000" w:themeColor="text1"/>
      <w:kern w:val="0"/>
      <w:sz w:val="23"/>
      <w:szCs w:val="24"/>
      <w14:ligatures w14:val="none"/>
    </w:rPr>
  </w:style>
  <w:style w:type="paragraph" w:customStyle="1" w:styleId="nrpsBannerline1">
    <w:name w:val="nrps Banner line 1"/>
    <w:link w:val="nrpsBannerline1Char"/>
    <w:semiHidden/>
    <w:locked/>
    <w:rsid w:val="0027172A"/>
    <w:pPr>
      <w:spacing w:before="80" w:after="0" w:line="276" w:lineRule="auto"/>
      <w:ind w:left="115"/>
    </w:pPr>
    <w:rPr>
      <w:rFonts w:ascii="Arial" w:eastAsia="Times New Roman" w:hAnsi="Arial" w:cs="Times New Roman"/>
      <w:b/>
      <w:bCs/>
      <w:color w:val="000000" w:themeColor="text1"/>
      <w:kern w:val="0"/>
      <w:sz w:val="16"/>
      <w:szCs w:val="20"/>
      <w14:ligatures w14:val="none"/>
    </w:rPr>
  </w:style>
  <w:style w:type="numbering" w:customStyle="1" w:styleId="Bulleted">
    <w:name w:val="Bulleted"/>
    <w:basedOn w:val="NoList"/>
    <w:rsid w:val="0027172A"/>
    <w:pPr>
      <w:numPr>
        <w:numId w:val="1"/>
      </w:numPr>
    </w:pPr>
  </w:style>
  <w:style w:type="paragraph" w:customStyle="1" w:styleId="nrpsLogo">
    <w:name w:val="nrps Logo"/>
    <w:basedOn w:val="Normal"/>
    <w:semiHidden/>
    <w:rsid w:val="0027172A"/>
    <w:pPr>
      <w:spacing w:before="80" w:after="80" w:line="240" w:lineRule="auto"/>
      <w:ind w:right="115"/>
      <w:jc w:val="right"/>
    </w:pPr>
    <w:rPr>
      <w:rFonts w:eastAsia="Times New Roman" w:cs="Times New Roman"/>
      <w:sz w:val="24"/>
      <w:szCs w:val="20"/>
    </w:rPr>
  </w:style>
  <w:style w:type="character" w:styleId="FollowedHyperlink">
    <w:name w:val="FollowedHyperlink"/>
    <w:basedOn w:val="DefaultParagraphFont"/>
    <w:uiPriority w:val="99"/>
    <w:semiHidden/>
    <w:unhideWhenUsed/>
    <w:rsid w:val="0027172A"/>
    <w:rPr>
      <w:color w:val="800080"/>
      <w:u w:val="single"/>
    </w:rPr>
  </w:style>
  <w:style w:type="paragraph" w:customStyle="1" w:styleId="nrpsBannerline2">
    <w:name w:val="nrps Banner line 2"/>
    <w:link w:val="nrpsBannerline2Char"/>
    <w:semiHidden/>
    <w:locked/>
    <w:rsid w:val="0027172A"/>
    <w:pPr>
      <w:spacing w:after="0" w:line="276" w:lineRule="auto"/>
      <w:ind w:left="115"/>
    </w:pPr>
    <w:rPr>
      <w:rFonts w:ascii="Arial" w:eastAsia="Times New Roman" w:hAnsi="Arial" w:cs="Times New Roman"/>
      <w:b/>
      <w:bCs/>
      <w:kern w:val="0"/>
      <w:sz w:val="16"/>
      <w:szCs w:val="24"/>
      <w14:ligatures w14:val="none"/>
    </w:rPr>
  </w:style>
  <w:style w:type="paragraph" w:customStyle="1" w:styleId="nrpsBulletlist">
    <w:name w:val="nrps Bullet list"/>
    <w:basedOn w:val="nrpsNormal"/>
    <w:link w:val="nrpsBulletlistChar"/>
    <w:rsid w:val="0027172A"/>
    <w:pPr>
      <w:numPr>
        <w:numId w:val="12"/>
      </w:numPr>
    </w:pPr>
  </w:style>
  <w:style w:type="paragraph" w:styleId="Bibliography">
    <w:name w:val="Bibliography"/>
    <w:basedOn w:val="Normal"/>
    <w:next w:val="Normal"/>
    <w:uiPriority w:val="37"/>
    <w:semiHidden/>
    <w:rsid w:val="0027172A"/>
  </w:style>
  <w:style w:type="character" w:customStyle="1" w:styleId="nrpsBulletlistChar">
    <w:name w:val="nrps Bullet list Char"/>
    <w:basedOn w:val="nrpsNormalChar"/>
    <w:link w:val="nrpsBulletlist"/>
    <w:rsid w:val="0027172A"/>
    <w:rPr>
      <w:rFonts w:ascii="Times New Roman" w:eastAsia="Times New Roman" w:hAnsi="Times New Roman" w:cs="Times New Roman"/>
      <w:color w:val="000000" w:themeColor="text1"/>
      <w:kern w:val="0"/>
      <w:sz w:val="23"/>
      <w:szCs w:val="20"/>
      <w14:ligatures w14:val="none"/>
    </w:rPr>
  </w:style>
  <w:style w:type="paragraph" w:styleId="BlockText">
    <w:name w:val="Block Text"/>
    <w:basedOn w:val="Normal"/>
    <w:uiPriority w:val="99"/>
    <w:semiHidden/>
    <w:rsid w:val="0027172A"/>
    <w:pPr>
      <w:spacing w:after="120"/>
      <w:ind w:left="1440" w:right="1440"/>
    </w:pPr>
  </w:style>
  <w:style w:type="paragraph" w:customStyle="1" w:styleId="nrpsTablecell">
    <w:name w:val="nrps Table cell"/>
    <w:qFormat/>
    <w:rsid w:val="0027172A"/>
    <w:pPr>
      <w:spacing w:before="20" w:after="20" w:line="276" w:lineRule="auto"/>
    </w:pPr>
    <w:rPr>
      <w:rFonts w:ascii="Arial" w:eastAsia="Times New Roman" w:hAnsi="Arial" w:cs="Times New Roman"/>
      <w:color w:val="000000" w:themeColor="text1"/>
      <w:kern w:val="0"/>
      <w:sz w:val="18"/>
      <w:szCs w:val="20"/>
      <w14:ligatures w14:val="none"/>
    </w:rPr>
  </w:style>
  <w:style w:type="paragraph" w:customStyle="1" w:styleId="nrpsTablecellindent">
    <w:name w:val="nrps Table cell indent"/>
    <w:basedOn w:val="nrpsTablecell"/>
    <w:rsid w:val="0027172A"/>
    <w:pPr>
      <w:ind w:left="360"/>
    </w:pPr>
  </w:style>
  <w:style w:type="paragraph" w:styleId="CommentSubject">
    <w:name w:val="annotation subject"/>
    <w:basedOn w:val="CommentText"/>
    <w:next w:val="CommentText"/>
    <w:link w:val="CommentSubjectChar"/>
    <w:uiPriority w:val="99"/>
    <w:semiHidden/>
    <w:unhideWhenUsed/>
    <w:rsid w:val="0027172A"/>
    <w:rPr>
      <w:b/>
      <w:bCs/>
    </w:rPr>
  </w:style>
  <w:style w:type="character" w:customStyle="1" w:styleId="CommentSubjectChar">
    <w:name w:val="Comment Subject Char"/>
    <w:basedOn w:val="CommentTextChar"/>
    <w:link w:val="CommentSubject"/>
    <w:uiPriority w:val="99"/>
    <w:semiHidden/>
    <w:rsid w:val="0027172A"/>
    <w:rPr>
      <w:rFonts w:ascii="Times New Roman" w:hAnsi="Times New Roman"/>
      <w:b/>
      <w:bCs/>
      <w:color w:val="000000" w:themeColor="text1"/>
      <w:kern w:val="0"/>
      <w:sz w:val="20"/>
      <w:szCs w:val="20"/>
      <w14:ligatures w14:val="none"/>
    </w:rPr>
  </w:style>
  <w:style w:type="paragraph" w:styleId="Revision">
    <w:name w:val="Revision"/>
    <w:hidden/>
    <w:uiPriority w:val="99"/>
    <w:semiHidden/>
    <w:rsid w:val="0027172A"/>
    <w:pPr>
      <w:spacing w:after="0" w:line="240" w:lineRule="auto"/>
    </w:pPr>
    <w:rPr>
      <w:rFonts w:ascii="Times New Roman" w:eastAsia="Times New Roman" w:hAnsi="Times New Roman" w:cs="Times New Roman"/>
      <w:kern w:val="0"/>
      <w:sz w:val="24"/>
      <w:szCs w:val="24"/>
      <w14:ligatures w14:val="none"/>
    </w:rPr>
  </w:style>
  <w:style w:type="paragraph" w:styleId="TOC1">
    <w:name w:val="toc 1"/>
    <w:next w:val="nrpsNormal"/>
    <w:uiPriority w:val="39"/>
    <w:rsid w:val="0027172A"/>
    <w:pPr>
      <w:spacing w:line="276" w:lineRule="auto"/>
      <w:ind w:right="1080"/>
    </w:pPr>
    <w:rPr>
      <w:rFonts w:ascii="Times New Roman" w:eastAsia="Times New Roman" w:hAnsi="Times New Roman" w:cs="Times New Roman"/>
      <w:noProof/>
      <w:color w:val="000000" w:themeColor="text1"/>
      <w:kern w:val="0"/>
      <w:sz w:val="23"/>
      <w:szCs w:val="24"/>
      <w14:ligatures w14:val="none"/>
    </w:rPr>
  </w:style>
  <w:style w:type="paragraph" w:styleId="TOC2">
    <w:name w:val="toc 2"/>
    <w:basedOn w:val="TOC1"/>
    <w:next w:val="nrpsNormal"/>
    <w:link w:val="TOC2Char"/>
    <w:uiPriority w:val="39"/>
    <w:rsid w:val="0027172A"/>
    <w:pPr>
      <w:tabs>
        <w:tab w:val="right" w:leader="dot" w:pos="9350"/>
      </w:tabs>
      <w:ind w:left="432"/>
    </w:pPr>
    <w:rPr>
      <w:rFonts w:asciiTheme="minorHAnsi" w:eastAsiaTheme="minorHAnsi" w:hAnsiTheme="minorHAnsi" w:cstheme="minorBidi"/>
      <w:kern w:val="2"/>
      <w14:ligatures w14:val="standardContextual"/>
    </w:rPr>
  </w:style>
  <w:style w:type="paragraph" w:styleId="TableofFigures">
    <w:name w:val="table of figures"/>
    <w:basedOn w:val="Normal"/>
    <w:next w:val="Normal"/>
    <w:uiPriority w:val="99"/>
    <w:rsid w:val="0027172A"/>
    <w:pPr>
      <w:spacing w:after="0" w:line="240" w:lineRule="auto"/>
    </w:pPr>
    <w:rPr>
      <w:rFonts w:eastAsia="Times New Roman" w:cs="Times New Roman"/>
      <w:sz w:val="24"/>
      <w:szCs w:val="24"/>
    </w:rPr>
  </w:style>
  <w:style w:type="paragraph" w:styleId="BalloonText">
    <w:name w:val="Balloon Text"/>
    <w:basedOn w:val="Normal"/>
    <w:link w:val="BalloonTextChar"/>
    <w:uiPriority w:val="99"/>
    <w:semiHidden/>
    <w:rsid w:val="0027172A"/>
    <w:rPr>
      <w:rFonts w:ascii="Tahoma" w:hAnsi="Tahoma" w:cs="Tahoma"/>
      <w:sz w:val="16"/>
      <w:szCs w:val="16"/>
    </w:rPr>
  </w:style>
  <w:style w:type="character" w:customStyle="1" w:styleId="BalloonTextChar">
    <w:name w:val="Balloon Text Char"/>
    <w:basedOn w:val="DefaultParagraphFont"/>
    <w:link w:val="BalloonText"/>
    <w:uiPriority w:val="99"/>
    <w:semiHidden/>
    <w:rsid w:val="0027172A"/>
    <w:rPr>
      <w:rFonts w:ascii="Tahoma" w:hAnsi="Tahoma" w:cs="Tahoma"/>
      <w:color w:val="000000" w:themeColor="text1"/>
      <w:kern w:val="0"/>
      <w:sz w:val="16"/>
      <w:szCs w:val="16"/>
      <w14:ligatures w14:val="none"/>
    </w:rPr>
  </w:style>
  <w:style w:type="paragraph" w:customStyle="1" w:styleId="nrpsTitle">
    <w:name w:val="nrps Title"/>
    <w:basedOn w:val="Heading1"/>
    <w:next w:val="nrpsSubtitle"/>
    <w:link w:val="nrpsTitleChar"/>
    <w:qFormat/>
    <w:rsid w:val="0027172A"/>
    <w:pPr>
      <w:tabs>
        <w:tab w:val="left" w:pos="9360"/>
      </w:tabs>
      <w:spacing w:before="240" w:after="0"/>
    </w:pPr>
    <w:rPr>
      <w:rFonts w:ascii="Times New Roman" w:hAnsi="Times New Roman"/>
      <w:bCs/>
      <w:sz w:val="40"/>
      <w:szCs w:val="40"/>
    </w:rPr>
  </w:style>
  <w:style w:type="character" w:customStyle="1" w:styleId="nrpsTitleChar">
    <w:name w:val="nrps Title Char"/>
    <w:basedOn w:val="DefaultParagraphFont"/>
    <w:link w:val="nrpsTitle"/>
    <w:rsid w:val="0027172A"/>
    <w:rPr>
      <w:rFonts w:ascii="Times New Roman" w:eastAsia="Times New Roman" w:hAnsi="Times New Roman" w:cs="Times New Roman"/>
      <w:b/>
      <w:bCs/>
      <w:color w:val="000000" w:themeColor="text1"/>
      <w:kern w:val="0"/>
      <w:sz w:val="40"/>
      <w:szCs w:val="40"/>
      <w14:ligatures w14:val="none"/>
    </w:rPr>
  </w:style>
  <w:style w:type="paragraph" w:styleId="BodyText">
    <w:name w:val="Body Text"/>
    <w:basedOn w:val="Normal"/>
    <w:link w:val="BodyTextChar"/>
    <w:uiPriority w:val="99"/>
    <w:rsid w:val="0027172A"/>
    <w:pPr>
      <w:spacing w:after="120"/>
    </w:pPr>
  </w:style>
  <w:style w:type="character" w:customStyle="1" w:styleId="BodyTextChar">
    <w:name w:val="Body Text Char"/>
    <w:basedOn w:val="DefaultParagraphFont"/>
    <w:link w:val="BodyText"/>
    <w:uiPriority w:val="99"/>
    <w:rsid w:val="0027172A"/>
    <w:rPr>
      <w:rFonts w:ascii="Times New Roman" w:hAnsi="Times New Roman"/>
      <w:color w:val="000000" w:themeColor="text1"/>
      <w:kern w:val="0"/>
      <w:sz w:val="23"/>
      <w14:ligatures w14:val="none"/>
    </w:rPr>
  </w:style>
  <w:style w:type="paragraph" w:styleId="BodyText2">
    <w:name w:val="Body Text 2"/>
    <w:basedOn w:val="Normal"/>
    <w:link w:val="BodyText2Char"/>
    <w:uiPriority w:val="99"/>
    <w:semiHidden/>
    <w:rsid w:val="0027172A"/>
    <w:pPr>
      <w:spacing w:after="120" w:line="480" w:lineRule="auto"/>
    </w:pPr>
  </w:style>
  <w:style w:type="character" w:customStyle="1" w:styleId="BodyText2Char">
    <w:name w:val="Body Text 2 Char"/>
    <w:basedOn w:val="DefaultParagraphFont"/>
    <w:link w:val="BodyText2"/>
    <w:uiPriority w:val="99"/>
    <w:semiHidden/>
    <w:rsid w:val="0027172A"/>
    <w:rPr>
      <w:rFonts w:ascii="Times New Roman" w:hAnsi="Times New Roman"/>
      <w:color w:val="000000" w:themeColor="text1"/>
      <w:kern w:val="0"/>
      <w:sz w:val="23"/>
      <w14:ligatures w14:val="none"/>
    </w:rPr>
  </w:style>
  <w:style w:type="paragraph" w:styleId="TOC4">
    <w:name w:val="toc 4"/>
    <w:basedOn w:val="nrpsNormal"/>
    <w:next w:val="nrpsNormal"/>
    <w:autoRedefine/>
    <w:uiPriority w:val="39"/>
    <w:unhideWhenUsed/>
    <w:rsid w:val="0027172A"/>
    <w:pPr>
      <w:ind w:left="1152" w:right="720"/>
    </w:pPr>
  </w:style>
  <w:style w:type="paragraph" w:styleId="BodyText3">
    <w:name w:val="Body Text 3"/>
    <w:basedOn w:val="Normal"/>
    <w:link w:val="BodyText3Char"/>
    <w:uiPriority w:val="99"/>
    <w:semiHidden/>
    <w:rsid w:val="0027172A"/>
    <w:pPr>
      <w:spacing w:after="120"/>
    </w:pPr>
    <w:rPr>
      <w:sz w:val="16"/>
      <w:szCs w:val="16"/>
    </w:rPr>
  </w:style>
  <w:style w:type="character" w:customStyle="1" w:styleId="BodyText3Char">
    <w:name w:val="Body Text 3 Char"/>
    <w:basedOn w:val="DefaultParagraphFont"/>
    <w:link w:val="BodyText3"/>
    <w:uiPriority w:val="99"/>
    <w:semiHidden/>
    <w:rsid w:val="0027172A"/>
    <w:rPr>
      <w:rFonts w:ascii="Times New Roman" w:hAnsi="Times New Roman"/>
      <w:color w:val="000000" w:themeColor="text1"/>
      <w:kern w:val="0"/>
      <w:sz w:val="16"/>
      <w:szCs w:val="16"/>
      <w14:ligatures w14:val="none"/>
    </w:rPr>
  </w:style>
  <w:style w:type="paragraph" w:styleId="TOC9">
    <w:name w:val="toc 9"/>
    <w:basedOn w:val="Normal"/>
    <w:next w:val="Normal"/>
    <w:autoRedefine/>
    <w:uiPriority w:val="39"/>
    <w:unhideWhenUsed/>
    <w:rsid w:val="0027172A"/>
    <w:pPr>
      <w:ind w:left="1920"/>
    </w:pPr>
  </w:style>
  <w:style w:type="paragraph" w:styleId="BodyTextFirstIndent">
    <w:name w:val="Body Text First Indent"/>
    <w:basedOn w:val="BodyText"/>
    <w:link w:val="BodyTextFirstIndentChar"/>
    <w:uiPriority w:val="99"/>
    <w:semiHidden/>
    <w:rsid w:val="0027172A"/>
    <w:pPr>
      <w:ind w:firstLine="210"/>
    </w:pPr>
  </w:style>
  <w:style w:type="character" w:customStyle="1" w:styleId="BodyTextFirstIndentChar">
    <w:name w:val="Body Text First Indent Char"/>
    <w:basedOn w:val="BodyTextChar"/>
    <w:link w:val="BodyTextFirstIndent"/>
    <w:uiPriority w:val="99"/>
    <w:semiHidden/>
    <w:rsid w:val="0027172A"/>
    <w:rPr>
      <w:rFonts w:ascii="Times New Roman" w:hAnsi="Times New Roman"/>
      <w:color w:val="000000" w:themeColor="text1"/>
      <w:kern w:val="0"/>
      <w:sz w:val="23"/>
      <w14:ligatures w14:val="none"/>
    </w:rPr>
  </w:style>
  <w:style w:type="paragraph" w:styleId="BodyTextIndent">
    <w:name w:val="Body Text Indent"/>
    <w:basedOn w:val="Normal"/>
    <w:link w:val="BodyTextIndentChar"/>
    <w:uiPriority w:val="99"/>
    <w:semiHidden/>
    <w:rsid w:val="0027172A"/>
    <w:pPr>
      <w:spacing w:after="120"/>
      <w:ind w:left="360"/>
    </w:pPr>
  </w:style>
  <w:style w:type="character" w:customStyle="1" w:styleId="BodyTextIndentChar">
    <w:name w:val="Body Text Indent Char"/>
    <w:basedOn w:val="DefaultParagraphFont"/>
    <w:link w:val="BodyTextIndent"/>
    <w:uiPriority w:val="99"/>
    <w:semiHidden/>
    <w:rsid w:val="0027172A"/>
    <w:rPr>
      <w:rFonts w:ascii="Times New Roman" w:hAnsi="Times New Roman"/>
      <w:color w:val="000000" w:themeColor="text1"/>
      <w:kern w:val="0"/>
      <w:sz w:val="23"/>
      <w14:ligatures w14:val="none"/>
    </w:rPr>
  </w:style>
  <w:style w:type="paragraph" w:styleId="BodyTextFirstIndent2">
    <w:name w:val="Body Text First Indent 2"/>
    <w:basedOn w:val="BodyTextIndent"/>
    <w:link w:val="BodyTextFirstIndent2Char"/>
    <w:uiPriority w:val="99"/>
    <w:semiHidden/>
    <w:rsid w:val="0027172A"/>
    <w:pPr>
      <w:ind w:firstLine="210"/>
    </w:pPr>
  </w:style>
  <w:style w:type="character" w:customStyle="1" w:styleId="BodyTextFirstIndent2Char">
    <w:name w:val="Body Text First Indent 2 Char"/>
    <w:basedOn w:val="BodyTextIndentChar"/>
    <w:link w:val="BodyTextFirstIndent2"/>
    <w:uiPriority w:val="99"/>
    <w:semiHidden/>
    <w:rsid w:val="0027172A"/>
    <w:rPr>
      <w:rFonts w:ascii="Times New Roman" w:hAnsi="Times New Roman"/>
      <w:color w:val="000000" w:themeColor="text1"/>
      <w:kern w:val="0"/>
      <w:sz w:val="23"/>
      <w14:ligatures w14:val="none"/>
    </w:rPr>
  </w:style>
  <w:style w:type="paragraph" w:styleId="BodyTextIndent2">
    <w:name w:val="Body Text Indent 2"/>
    <w:basedOn w:val="Normal"/>
    <w:link w:val="BodyTextIndent2Char"/>
    <w:uiPriority w:val="99"/>
    <w:semiHidden/>
    <w:rsid w:val="0027172A"/>
    <w:pPr>
      <w:spacing w:after="120" w:line="480" w:lineRule="auto"/>
      <w:ind w:left="360"/>
    </w:pPr>
  </w:style>
  <w:style w:type="character" w:customStyle="1" w:styleId="BodyTextIndent2Char">
    <w:name w:val="Body Text Indent 2 Char"/>
    <w:basedOn w:val="DefaultParagraphFont"/>
    <w:link w:val="BodyTextIndent2"/>
    <w:uiPriority w:val="99"/>
    <w:semiHidden/>
    <w:rsid w:val="0027172A"/>
    <w:rPr>
      <w:rFonts w:ascii="Times New Roman" w:hAnsi="Times New Roman"/>
      <w:color w:val="000000" w:themeColor="text1"/>
      <w:kern w:val="0"/>
      <w:sz w:val="23"/>
      <w14:ligatures w14:val="none"/>
    </w:rPr>
  </w:style>
  <w:style w:type="character" w:customStyle="1" w:styleId="nrpsBannerline1Char">
    <w:name w:val="nrps Banner line 1 Char"/>
    <w:basedOn w:val="DefaultParagraphFont"/>
    <w:link w:val="nrpsBannerline1"/>
    <w:semiHidden/>
    <w:rsid w:val="0027172A"/>
    <w:rPr>
      <w:rFonts w:ascii="Arial" w:eastAsia="Times New Roman" w:hAnsi="Arial" w:cs="Times New Roman"/>
      <w:b/>
      <w:bCs/>
      <w:color w:val="000000" w:themeColor="text1"/>
      <w:kern w:val="0"/>
      <w:sz w:val="16"/>
      <w:szCs w:val="20"/>
      <w14:ligatures w14:val="none"/>
    </w:rPr>
  </w:style>
  <w:style w:type="paragraph" w:customStyle="1" w:styleId="nrpsBannerline3">
    <w:name w:val="nrps Banner line 3"/>
    <w:link w:val="nrpsBannerline3Char"/>
    <w:semiHidden/>
    <w:qFormat/>
    <w:locked/>
    <w:rsid w:val="0027172A"/>
    <w:pPr>
      <w:spacing w:after="0" w:line="276" w:lineRule="auto"/>
      <w:ind w:left="115"/>
    </w:pPr>
    <w:rPr>
      <w:rFonts w:ascii="Arial" w:eastAsia="Times New Roman" w:hAnsi="Arial" w:cs="Times New Roman"/>
      <w:b/>
      <w:bCs/>
      <w:color w:val="000000" w:themeColor="text1"/>
      <w:kern w:val="0"/>
      <w:sz w:val="16"/>
      <w:szCs w:val="20"/>
      <w14:ligatures w14:val="none"/>
    </w:rPr>
  </w:style>
  <w:style w:type="paragraph" w:styleId="BodyTextIndent3">
    <w:name w:val="Body Text Indent 3"/>
    <w:basedOn w:val="Normal"/>
    <w:link w:val="BodyTextIndent3Char"/>
    <w:uiPriority w:val="99"/>
    <w:semiHidden/>
    <w:rsid w:val="0027172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7172A"/>
    <w:rPr>
      <w:rFonts w:ascii="Times New Roman" w:hAnsi="Times New Roman"/>
      <w:color w:val="000000" w:themeColor="text1"/>
      <w:kern w:val="0"/>
      <w:sz w:val="16"/>
      <w:szCs w:val="16"/>
      <w14:ligatures w14:val="none"/>
    </w:rPr>
  </w:style>
  <w:style w:type="paragraph" w:styleId="TOC5">
    <w:name w:val="toc 5"/>
    <w:basedOn w:val="nrpsNormal"/>
    <w:next w:val="nrpsNormal"/>
    <w:autoRedefine/>
    <w:uiPriority w:val="39"/>
    <w:unhideWhenUsed/>
    <w:rsid w:val="0027172A"/>
    <w:pPr>
      <w:ind w:left="960"/>
    </w:pPr>
  </w:style>
  <w:style w:type="paragraph" w:customStyle="1" w:styleId="nrpsSubtitle">
    <w:name w:val="nrps Subtitle"/>
    <w:basedOn w:val="Heading1"/>
    <w:next w:val="nrpsSeriesnamenumber"/>
    <w:link w:val="nrpsSubtitleChar"/>
    <w:qFormat/>
    <w:rsid w:val="0027172A"/>
    <w:pPr>
      <w:tabs>
        <w:tab w:val="left" w:pos="9360"/>
      </w:tabs>
      <w:spacing w:before="80"/>
      <w:ind w:right="720"/>
    </w:pPr>
    <w:rPr>
      <w:rFonts w:ascii="Times New Roman" w:hAnsi="Times New Roman"/>
      <w:b w:val="0"/>
      <w:bCs/>
      <w:i/>
      <w:sz w:val="36"/>
      <w:szCs w:val="36"/>
    </w:rPr>
  </w:style>
  <w:style w:type="character" w:customStyle="1" w:styleId="nrpsSubtitleChar">
    <w:name w:val="nrps Subtitle Char"/>
    <w:basedOn w:val="DefaultParagraphFont"/>
    <w:link w:val="nrpsSubtitle"/>
    <w:rsid w:val="0027172A"/>
    <w:rPr>
      <w:rFonts w:ascii="Times New Roman" w:eastAsia="Times New Roman" w:hAnsi="Times New Roman" w:cs="Times New Roman"/>
      <w:bCs/>
      <w:i/>
      <w:color w:val="000000" w:themeColor="text1"/>
      <w:kern w:val="0"/>
      <w:sz w:val="36"/>
      <w:szCs w:val="36"/>
      <w14:ligatures w14:val="none"/>
    </w:rPr>
  </w:style>
  <w:style w:type="character" w:customStyle="1" w:styleId="nrpsBannerline2Char">
    <w:name w:val="nrps Banner line 2 Char"/>
    <w:basedOn w:val="DefaultParagraphFont"/>
    <w:link w:val="nrpsBannerline2"/>
    <w:semiHidden/>
    <w:rsid w:val="0027172A"/>
    <w:rPr>
      <w:rFonts w:ascii="Arial" w:eastAsia="Times New Roman" w:hAnsi="Arial" w:cs="Times New Roman"/>
      <w:b/>
      <w:bCs/>
      <w:kern w:val="0"/>
      <w:sz w:val="16"/>
      <w:szCs w:val="24"/>
      <w14:ligatures w14:val="none"/>
    </w:rPr>
  </w:style>
  <w:style w:type="paragraph" w:styleId="Closing">
    <w:name w:val="Closing"/>
    <w:basedOn w:val="Normal"/>
    <w:link w:val="ClosingChar"/>
    <w:uiPriority w:val="99"/>
    <w:semiHidden/>
    <w:unhideWhenUsed/>
    <w:rsid w:val="0027172A"/>
    <w:pPr>
      <w:ind w:left="4320"/>
    </w:pPr>
  </w:style>
  <w:style w:type="character" w:customStyle="1" w:styleId="ClosingChar">
    <w:name w:val="Closing Char"/>
    <w:basedOn w:val="DefaultParagraphFont"/>
    <w:link w:val="Closing"/>
    <w:uiPriority w:val="99"/>
    <w:semiHidden/>
    <w:rsid w:val="0027172A"/>
    <w:rPr>
      <w:rFonts w:ascii="Times New Roman" w:hAnsi="Times New Roman"/>
      <w:color w:val="000000" w:themeColor="text1"/>
      <w:kern w:val="0"/>
      <w:sz w:val="23"/>
      <w14:ligatures w14:val="none"/>
    </w:rPr>
  </w:style>
  <w:style w:type="character" w:customStyle="1" w:styleId="nrpsBannerline3Char">
    <w:name w:val="nrps Banner line 3 Char"/>
    <w:basedOn w:val="DefaultParagraphFont"/>
    <w:link w:val="nrpsBannerline3"/>
    <w:semiHidden/>
    <w:rsid w:val="0027172A"/>
    <w:rPr>
      <w:rFonts w:ascii="Arial" w:eastAsia="Times New Roman" w:hAnsi="Arial" w:cs="Times New Roman"/>
      <w:b/>
      <w:bCs/>
      <w:color w:val="000000" w:themeColor="text1"/>
      <w:kern w:val="0"/>
      <w:sz w:val="16"/>
      <w:szCs w:val="20"/>
      <w14:ligatures w14:val="none"/>
    </w:rPr>
  </w:style>
  <w:style w:type="paragraph" w:customStyle="1" w:styleId="nrpsHyperlink">
    <w:name w:val="nrps Hyperlink"/>
    <w:basedOn w:val="nrpsNormal"/>
    <w:link w:val="nrpsHyperlinkChar"/>
    <w:rsid w:val="0027172A"/>
  </w:style>
  <w:style w:type="paragraph" w:styleId="Date">
    <w:name w:val="Date"/>
    <w:basedOn w:val="Normal"/>
    <w:next w:val="Normal"/>
    <w:link w:val="DateChar"/>
    <w:uiPriority w:val="99"/>
    <w:semiHidden/>
    <w:unhideWhenUsed/>
    <w:rsid w:val="0027172A"/>
  </w:style>
  <w:style w:type="character" w:customStyle="1" w:styleId="DateChar">
    <w:name w:val="Date Char"/>
    <w:basedOn w:val="DefaultParagraphFont"/>
    <w:link w:val="Date"/>
    <w:uiPriority w:val="99"/>
    <w:semiHidden/>
    <w:rsid w:val="0027172A"/>
    <w:rPr>
      <w:rFonts w:ascii="Times New Roman" w:hAnsi="Times New Roman"/>
      <w:color w:val="000000" w:themeColor="text1"/>
      <w:kern w:val="0"/>
      <w:sz w:val="23"/>
      <w14:ligatures w14:val="none"/>
    </w:rPr>
  </w:style>
  <w:style w:type="paragraph" w:customStyle="1" w:styleId="nrpsInsidecovers">
    <w:name w:val="nrps Inside covers"/>
    <w:basedOn w:val="Normal"/>
    <w:link w:val="nrpsInsidecoversChar"/>
    <w:rsid w:val="0027172A"/>
    <w:pPr>
      <w:spacing w:after="0"/>
    </w:pPr>
    <w:rPr>
      <w:rFonts w:eastAsia="Times New Roman" w:cs="Times New Roman"/>
      <w:sz w:val="18"/>
      <w:szCs w:val="24"/>
    </w:rPr>
  </w:style>
  <w:style w:type="paragraph" w:customStyle="1" w:styleId="nrpsHeading1">
    <w:name w:val="nrps Heading 1"/>
    <w:basedOn w:val="Heading1"/>
    <w:next w:val="nrpsNormal"/>
    <w:link w:val="nrpsHeading1Char"/>
    <w:qFormat/>
    <w:rsid w:val="0027172A"/>
    <w:pPr>
      <w:tabs>
        <w:tab w:val="left" w:pos="5310"/>
      </w:tabs>
      <w:spacing w:after="200"/>
    </w:pPr>
  </w:style>
  <w:style w:type="paragraph" w:customStyle="1" w:styleId="nrpsLiteraturecited">
    <w:name w:val="nrps Literature cited"/>
    <w:link w:val="nrpsLiteraturecitedChar"/>
    <w:qFormat/>
    <w:rsid w:val="0027172A"/>
    <w:pPr>
      <w:spacing w:after="200" w:line="276" w:lineRule="auto"/>
      <w:ind w:left="360" w:hanging="360"/>
    </w:pPr>
    <w:rPr>
      <w:rFonts w:ascii="Times New Roman" w:eastAsia="Times New Roman" w:hAnsi="Times New Roman" w:cs="Times New Roman"/>
      <w:color w:val="000000" w:themeColor="text1"/>
      <w:kern w:val="0"/>
      <w:sz w:val="23"/>
      <w:szCs w:val="24"/>
      <w14:ligatures w14:val="none"/>
    </w:rPr>
  </w:style>
  <w:style w:type="character" w:customStyle="1" w:styleId="nrpsInsidecoversChar">
    <w:name w:val="nrps Inside covers Char"/>
    <w:basedOn w:val="DefaultParagraphFont"/>
    <w:link w:val="nrpsInsidecovers"/>
    <w:rsid w:val="0027172A"/>
    <w:rPr>
      <w:rFonts w:ascii="Times New Roman" w:eastAsia="Times New Roman" w:hAnsi="Times New Roman" w:cs="Times New Roman"/>
      <w:color w:val="000000" w:themeColor="text1"/>
      <w:kern w:val="0"/>
      <w:sz w:val="18"/>
      <w:szCs w:val="24"/>
      <w14:ligatures w14:val="none"/>
    </w:rPr>
  </w:style>
  <w:style w:type="character" w:customStyle="1" w:styleId="nrpsLiteraturecitedChar">
    <w:name w:val="nrps Literature cited Char"/>
    <w:basedOn w:val="DefaultParagraphFont"/>
    <w:link w:val="nrpsLiteraturecited"/>
    <w:rsid w:val="0027172A"/>
    <w:rPr>
      <w:rFonts w:ascii="Times New Roman" w:eastAsia="Times New Roman" w:hAnsi="Times New Roman" w:cs="Times New Roman"/>
      <w:color w:val="000000" w:themeColor="text1"/>
      <w:kern w:val="0"/>
      <w:sz w:val="23"/>
      <w:szCs w:val="24"/>
      <w14:ligatures w14:val="none"/>
    </w:rPr>
  </w:style>
  <w:style w:type="character" w:customStyle="1" w:styleId="nrpsHyperlinkChar">
    <w:name w:val="nrps Hyperlink Char"/>
    <w:basedOn w:val="nrpsNormalChar"/>
    <w:link w:val="nrpsHyperlink"/>
    <w:rsid w:val="0027172A"/>
    <w:rPr>
      <w:rFonts w:ascii="Times New Roman" w:eastAsia="Times New Roman" w:hAnsi="Times New Roman" w:cs="Times New Roman"/>
      <w:color w:val="000000" w:themeColor="text1"/>
      <w:kern w:val="0"/>
      <w:sz w:val="23"/>
      <w:szCs w:val="20"/>
      <w14:ligatures w14:val="none"/>
    </w:rPr>
  </w:style>
  <w:style w:type="character" w:customStyle="1" w:styleId="nrpsHeading1Char">
    <w:name w:val="nrps Heading 1 Char"/>
    <w:basedOn w:val="DefaultParagraphFont"/>
    <w:link w:val="nrpsHeading1"/>
    <w:rsid w:val="0027172A"/>
    <w:rPr>
      <w:rFonts w:ascii="Arial" w:eastAsia="Times New Roman" w:hAnsi="Arial" w:cs="Times New Roman"/>
      <w:b/>
      <w:color w:val="000000" w:themeColor="text1"/>
      <w:kern w:val="0"/>
      <w:sz w:val="32"/>
      <w:szCs w:val="18"/>
      <w14:ligatures w14:val="none"/>
    </w:rPr>
  </w:style>
  <w:style w:type="paragraph" w:customStyle="1" w:styleId="nrpsHeading4">
    <w:name w:val="nrps Heading 4"/>
    <w:basedOn w:val="Heading4"/>
    <w:next w:val="nrpsNormal"/>
    <w:link w:val="nrpsHeading4Char"/>
    <w:qFormat/>
    <w:rsid w:val="0027172A"/>
    <w:pPr>
      <w:spacing w:before="80"/>
    </w:pPr>
    <w:rPr>
      <w:bCs w:val="0"/>
      <w:sz w:val="23"/>
    </w:rPr>
  </w:style>
  <w:style w:type="paragraph" w:customStyle="1" w:styleId="nrpsHeading5">
    <w:name w:val="nrps Heading 5"/>
    <w:basedOn w:val="Heading5"/>
    <w:next w:val="nrpsNormal"/>
    <w:link w:val="nrpsHeading5Char"/>
    <w:rsid w:val="0027172A"/>
    <w:pPr>
      <w:keepNext/>
      <w:spacing w:before="80" w:after="0"/>
      <w:ind w:left="360"/>
    </w:pPr>
    <w:rPr>
      <w:bCs w:val="0"/>
      <w:iCs w:val="0"/>
      <w:sz w:val="21"/>
    </w:rPr>
  </w:style>
  <w:style w:type="character" w:customStyle="1" w:styleId="nrpsHeading4Char">
    <w:name w:val="nrps Heading 4 Char"/>
    <w:basedOn w:val="DefaultParagraphFont"/>
    <w:link w:val="nrpsHeading4"/>
    <w:rsid w:val="0027172A"/>
    <w:rPr>
      <w:rFonts w:ascii="Times New Roman" w:eastAsia="Times New Roman" w:hAnsi="Times New Roman" w:cs="Times New Roman"/>
      <w:color w:val="000000" w:themeColor="text1"/>
      <w:kern w:val="0"/>
      <w:sz w:val="23"/>
      <w:szCs w:val="28"/>
      <w:u w:val="single"/>
      <w14:ligatures w14:val="none"/>
    </w:rPr>
  </w:style>
  <w:style w:type="paragraph" w:customStyle="1" w:styleId="nrpsFigurecaption">
    <w:name w:val="nrps Figure caption"/>
    <w:next w:val="nrpsNormal"/>
    <w:link w:val="nrpsFigurecaptionChar"/>
    <w:qFormat/>
    <w:rsid w:val="0027172A"/>
    <w:pPr>
      <w:spacing w:before="80" w:after="360" w:line="276" w:lineRule="auto"/>
    </w:pPr>
    <w:rPr>
      <w:rFonts w:ascii="Arial" w:eastAsia="Times New Roman" w:hAnsi="Arial" w:cs="Times New Roman"/>
      <w:bCs/>
      <w:color w:val="000000" w:themeColor="text1"/>
      <w:kern w:val="0"/>
      <w:sz w:val="20"/>
      <w:szCs w:val="20"/>
      <w14:ligatures w14:val="none"/>
    </w:rPr>
  </w:style>
  <w:style w:type="character" w:customStyle="1" w:styleId="nrpsHeading5Char">
    <w:name w:val="nrps Heading 5 Char"/>
    <w:basedOn w:val="DefaultParagraphFont"/>
    <w:link w:val="nrpsHeading5"/>
    <w:rsid w:val="0027172A"/>
    <w:rPr>
      <w:rFonts w:ascii="Times New Roman" w:hAnsi="Times New Roman"/>
      <w:i/>
      <w:color w:val="000000" w:themeColor="text1"/>
      <w:kern w:val="0"/>
      <w:sz w:val="21"/>
      <w:szCs w:val="26"/>
      <w14:ligatures w14:val="none"/>
    </w:rPr>
  </w:style>
  <w:style w:type="paragraph" w:customStyle="1" w:styleId="nrpsTablecaption">
    <w:name w:val="nrps Table caption"/>
    <w:next w:val="nrpsNormal"/>
    <w:link w:val="nrpsTablecaptionChar"/>
    <w:qFormat/>
    <w:rsid w:val="0027172A"/>
    <w:pPr>
      <w:keepNext/>
      <w:spacing w:before="360" w:after="80" w:line="276" w:lineRule="auto"/>
    </w:pPr>
    <w:rPr>
      <w:rFonts w:ascii="Arial" w:eastAsia="Times New Roman" w:hAnsi="Arial" w:cs="Times New Roman"/>
      <w:bCs/>
      <w:color w:val="000000" w:themeColor="text1"/>
      <w:kern w:val="0"/>
      <w:sz w:val="20"/>
      <w:szCs w:val="20"/>
      <w14:ligatures w14:val="none"/>
    </w:rPr>
  </w:style>
  <w:style w:type="character" w:customStyle="1" w:styleId="nrpsFigurecaptionChar">
    <w:name w:val="nrps Figure caption Char"/>
    <w:basedOn w:val="DefaultParagraphFont"/>
    <w:link w:val="nrpsFigurecaption"/>
    <w:rsid w:val="0027172A"/>
    <w:rPr>
      <w:rFonts w:ascii="Arial" w:eastAsia="Times New Roman" w:hAnsi="Arial" w:cs="Times New Roman"/>
      <w:bCs/>
      <w:color w:val="000000" w:themeColor="text1"/>
      <w:kern w:val="0"/>
      <w:sz w:val="20"/>
      <w:szCs w:val="20"/>
      <w14:ligatures w14:val="none"/>
    </w:rPr>
  </w:style>
  <w:style w:type="paragraph" w:customStyle="1" w:styleId="nrpsTableheader">
    <w:name w:val="nrps Table header"/>
    <w:link w:val="nrpsTableheaderChar"/>
    <w:qFormat/>
    <w:rsid w:val="0027172A"/>
    <w:pPr>
      <w:spacing w:before="20" w:after="20" w:line="276" w:lineRule="auto"/>
    </w:pPr>
    <w:rPr>
      <w:rFonts w:ascii="Arial" w:eastAsia="Times New Roman" w:hAnsi="Arial" w:cs="Arial"/>
      <w:b/>
      <w:color w:val="000000" w:themeColor="text1"/>
      <w:kern w:val="0"/>
      <w:sz w:val="18"/>
      <w:szCs w:val="20"/>
      <w14:ligatures w14:val="none"/>
    </w:rPr>
  </w:style>
  <w:style w:type="character" w:customStyle="1" w:styleId="nrpsTablecaptionChar">
    <w:name w:val="nrps Table caption Char"/>
    <w:basedOn w:val="DefaultParagraphFont"/>
    <w:link w:val="nrpsTablecaption"/>
    <w:rsid w:val="0027172A"/>
    <w:rPr>
      <w:rFonts w:ascii="Arial" w:eastAsia="Times New Roman" w:hAnsi="Arial" w:cs="Times New Roman"/>
      <w:bCs/>
      <w:color w:val="000000" w:themeColor="text1"/>
      <w:kern w:val="0"/>
      <w:sz w:val="20"/>
      <w:szCs w:val="20"/>
      <w14:ligatures w14:val="none"/>
    </w:rPr>
  </w:style>
  <w:style w:type="paragraph" w:styleId="DocumentMap">
    <w:name w:val="Document Map"/>
    <w:basedOn w:val="Normal"/>
    <w:link w:val="DocumentMapChar"/>
    <w:uiPriority w:val="99"/>
    <w:semiHidden/>
    <w:unhideWhenUsed/>
    <w:rsid w:val="0027172A"/>
    <w:rPr>
      <w:rFonts w:ascii="Tahoma" w:hAnsi="Tahoma" w:cs="Tahoma"/>
      <w:sz w:val="16"/>
      <w:szCs w:val="16"/>
    </w:rPr>
  </w:style>
  <w:style w:type="character" w:customStyle="1" w:styleId="DocumentMapChar">
    <w:name w:val="Document Map Char"/>
    <w:basedOn w:val="DefaultParagraphFont"/>
    <w:link w:val="DocumentMap"/>
    <w:uiPriority w:val="99"/>
    <w:semiHidden/>
    <w:rsid w:val="0027172A"/>
    <w:rPr>
      <w:rFonts w:ascii="Tahoma" w:hAnsi="Tahoma" w:cs="Tahoma"/>
      <w:color w:val="000000" w:themeColor="text1"/>
      <w:kern w:val="0"/>
      <w:sz w:val="16"/>
      <w:szCs w:val="16"/>
      <w14:ligatures w14:val="none"/>
    </w:rPr>
  </w:style>
  <w:style w:type="character" w:customStyle="1" w:styleId="nrpsTableheaderChar">
    <w:name w:val="nrps Table header Char"/>
    <w:basedOn w:val="DefaultParagraphFont"/>
    <w:link w:val="nrpsTableheader"/>
    <w:rsid w:val="0027172A"/>
    <w:rPr>
      <w:rFonts w:ascii="Arial" w:eastAsia="Times New Roman" w:hAnsi="Arial" w:cs="Arial"/>
      <w:b/>
      <w:color w:val="000000" w:themeColor="text1"/>
      <w:kern w:val="0"/>
      <w:sz w:val="18"/>
      <w:szCs w:val="20"/>
      <w14:ligatures w14:val="none"/>
    </w:rPr>
  </w:style>
  <w:style w:type="character" w:customStyle="1" w:styleId="nrpsBackcoveraddress">
    <w:name w:val="nrps Backcover address"/>
    <w:basedOn w:val="nrpsBannerline1Char"/>
    <w:semiHidden/>
    <w:rsid w:val="0027172A"/>
    <w:rPr>
      <w:rFonts w:ascii="Arial" w:eastAsia="Times New Roman" w:hAnsi="Arial" w:cs="Times New Roman"/>
      <w:b/>
      <w:bCs w:val="0"/>
      <w:color w:val="000000" w:themeColor="text1"/>
      <w:kern w:val="0"/>
      <w:sz w:val="18"/>
      <w:szCs w:val="20"/>
      <w14:ligatures w14:val="none"/>
    </w:rPr>
  </w:style>
  <w:style w:type="paragraph" w:customStyle="1" w:styleId="nrpsInstructions">
    <w:name w:val="nrps Instructions"/>
    <w:link w:val="nrpsInstructionsChar"/>
    <w:locked/>
    <w:rsid w:val="0027172A"/>
    <w:pPr>
      <w:spacing w:after="0" w:line="276" w:lineRule="auto"/>
    </w:pPr>
    <w:rPr>
      <w:rFonts w:ascii="Arial" w:eastAsia="Times New Roman" w:hAnsi="Arial" w:cs="Times New Roman"/>
      <w:color w:val="800000"/>
      <w:kern w:val="0"/>
      <w:sz w:val="23"/>
      <w:szCs w:val="20"/>
      <w14:ligatures w14:val="none"/>
    </w:rPr>
  </w:style>
  <w:style w:type="paragraph" w:customStyle="1" w:styleId="nrpsHorizontalrule">
    <w:name w:val="nrps Horizontal rule"/>
    <w:basedOn w:val="Normal"/>
    <w:semiHidden/>
    <w:locked/>
    <w:rsid w:val="0027172A"/>
    <w:pPr>
      <w:pBdr>
        <w:bottom w:val="single" w:sz="4" w:space="0" w:color="auto"/>
      </w:pBdr>
      <w:spacing w:after="0" w:line="240" w:lineRule="auto"/>
    </w:pPr>
    <w:rPr>
      <w:rFonts w:eastAsia="Times New Roman" w:cs="Times New Roman"/>
      <w:sz w:val="24"/>
      <w:szCs w:val="20"/>
    </w:rPr>
  </w:style>
  <w:style w:type="character" w:customStyle="1" w:styleId="nrpsInstructionsChar">
    <w:name w:val="nrps Instructions Char"/>
    <w:basedOn w:val="nrpsNormalChar"/>
    <w:link w:val="nrpsInstructions"/>
    <w:rsid w:val="0027172A"/>
    <w:rPr>
      <w:rFonts w:ascii="Arial" w:eastAsia="Times New Roman" w:hAnsi="Arial" w:cs="Times New Roman"/>
      <w:color w:val="800000"/>
      <w:kern w:val="0"/>
      <w:sz w:val="23"/>
      <w:szCs w:val="20"/>
      <w14:ligatures w14:val="none"/>
    </w:rPr>
  </w:style>
  <w:style w:type="paragraph" w:styleId="E-mailSignature">
    <w:name w:val="E-mail Signature"/>
    <w:basedOn w:val="Normal"/>
    <w:link w:val="E-mailSignatureChar"/>
    <w:uiPriority w:val="99"/>
    <w:semiHidden/>
    <w:unhideWhenUsed/>
    <w:rsid w:val="0027172A"/>
  </w:style>
  <w:style w:type="character" w:customStyle="1" w:styleId="E-mailSignatureChar">
    <w:name w:val="E-mail Signature Char"/>
    <w:basedOn w:val="DefaultParagraphFont"/>
    <w:link w:val="E-mailSignature"/>
    <w:uiPriority w:val="99"/>
    <w:semiHidden/>
    <w:rsid w:val="0027172A"/>
    <w:rPr>
      <w:rFonts w:ascii="Times New Roman" w:hAnsi="Times New Roman"/>
      <w:color w:val="000000" w:themeColor="text1"/>
      <w:kern w:val="0"/>
      <w:sz w:val="23"/>
      <w14:ligatures w14:val="none"/>
    </w:rPr>
  </w:style>
  <w:style w:type="paragraph" w:styleId="EnvelopeAddress">
    <w:name w:val="envelope address"/>
    <w:basedOn w:val="Normal"/>
    <w:uiPriority w:val="99"/>
    <w:semiHidden/>
    <w:unhideWhenUsed/>
    <w:rsid w:val="0027172A"/>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27172A"/>
    <w:rPr>
      <w:rFonts w:ascii="Cambria" w:hAnsi="Cambria"/>
      <w:sz w:val="20"/>
      <w:szCs w:val="20"/>
    </w:rPr>
  </w:style>
  <w:style w:type="paragraph" w:styleId="FootnoteText">
    <w:name w:val="footnote text"/>
    <w:basedOn w:val="Normal"/>
    <w:link w:val="FootnoteTextChar"/>
    <w:uiPriority w:val="99"/>
    <w:semiHidden/>
    <w:unhideWhenUsed/>
    <w:rsid w:val="0027172A"/>
    <w:rPr>
      <w:sz w:val="20"/>
      <w:szCs w:val="20"/>
    </w:rPr>
  </w:style>
  <w:style w:type="character" w:customStyle="1" w:styleId="FootnoteTextChar">
    <w:name w:val="Footnote Text Char"/>
    <w:basedOn w:val="DefaultParagraphFont"/>
    <w:link w:val="FootnoteText"/>
    <w:uiPriority w:val="99"/>
    <w:semiHidden/>
    <w:rsid w:val="0027172A"/>
    <w:rPr>
      <w:rFonts w:ascii="Times New Roman" w:hAnsi="Times New Roman"/>
      <w:color w:val="000000" w:themeColor="text1"/>
      <w:kern w:val="0"/>
      <w:sz w:val="20"/>
      <w:szCs w:val="20"/>
      <w14:ligatures w14:val="none"/>
    </w:rPr>
  </w:style>
  <w:style w:type="paragraph" w:styleId="HTMLAddress">
    <w:name w:val="HTML Address"/>
    <w:basedOn w:val="Normal"/>
    <w:link w:val="HTMLAddressChar"/>
    <w:uiPriority w:val="99"/>
    <w:semiHidden/>
    <w:unhideWhenUsed/>
    <w:rsid w:val="0027172A"/>
    <w:rPr>
      <w:i/>
      <w:iCs/>
    </w:rPr>
  </w:style>
  <w:style w:type="character" w:customStyle="1" w:styleId="HTMLAddressChar">
    <w:name w:val="HTML Address Char"/>
    <w:basedOn w:val="DefaultParagraphFont"/>
    <w:link w:val="HTMLAddress"/>
    <w:uiPriority w:val="99"/>
    <w:semiHidden/>
    <w:rsid w:val="0027172A"/>
    <w:rPr>
      <w:rFonts w:ascii="Times New Roman" w:hAnsi="Times New Roman"/>
      <w:i/>
      <w:iCs/>
      <w:color w:val="000000" w:themeColor="text1"/>
      <w:kern w:val="0"/>
      <w:sz w:val="23"/>
      <w14:ligatures w14:val="none"/>
    </w:rPr>
  </w:style>
  <w:style w:type="paragraph" w:styleId="HTMLPreformatted">
    <w:name w:val="HTML Preformatted"/>
    <w:basedOn w:val="Normal"/>
    <w:link w:val="HTMLPreformattedChar"/>
    <w:uiPriority w:val="99"/>
    <w:semiHidden/>
    <w:unhideWhenUsed/>
    <w:rsid w:val="0027172A"/>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7172A"/>
    <w:rPr>
      <w:rFonts w:ascii="Courier New" w:hAnsi="Courier New" w:cs="Courier New"/>
      <w:color w:val="000000" w:themeColor="text1"/>
      <w:kern w:val="0"/>
      <w:sz w:val="20"/>
      <w:szCs w:val="20"/>
      <w14:ligatures w14:val="none"/>
    </w:rPr>
  </w:style>
  <w:style w:type="paragraph" w:styleId="Index1">
    <w:name w:val="index 1"/>
    <w:basedOn w:val="Normal"/>
    <w:next w:val="Normal"/>
    <w:autoRedefine/>
    <w:uiPriority w:val="99"/>
    <w:semiHidden/>
    <w:unhideWhenUsed/>
    <w:rsid w:val="0027172A"/>
    <w:pPr>
      <w:ind w:left="240" w:hanging="240"/>
    </w:pPr>
  </w:style>
  <w:style w:type="paragraph" w:styleId="Index2">
    <w:name w:val="index 2"/>
    <w:basedOn w:val="Normal"/>
    <w:next w:val="Normal"/>
    <w:autoRedefine/>
    <w:uiPriority w:val="99"/>
    <w:semiHidden/>
    <w:unhideWhenUsed/>
    <w:rsid w:val="0027172A"/>
    <w:pPr>
      <w:ind w:left="480" w:hanging="240"/>
    </w:pPr>
  </w:style>
  <w:style w:type="paragraph" w:styleId="Index3">
    <w:name w:val="index 3"/>
    <w:basedOn w:val="Normal"/>
    <w:next w:val="Normal"/>
    <w:autoRedefine/>
    <w:uiPriority w:val="99"/>
    <w:semiHidden/>
    <w:unhideWhenUsed/>
    <w:rsid w:val="0027172A"/>
    <w:pPr>
      <w:ind w:left="720" w:hanging="240"/>
    </w:pPr>
  </w:style>
  <w:style w:type="paragraph" w:styleId="Index4">
    <w:name w:val="index 4"/>
    <w:basedOn w:val="Normal"/>
    <w:next w:val="Normal"/>
    <w:autoRedefine/>
    <w:uiPriority w:val="99"/>
    <w:semiHidden/>
    <w:unhideWhenUsed/>
    <w:rsid w:val="0027172A"/>
    <w:pPr>
      <w:ind w:left="960" w:hanging="240"/>
    </w:pPr>
  </w:style>
  <w:style w:type="paragraph" w:styleId="Index5">
    <w:name w:val="index 5"/>
    <w:basedOn w:val="Normal"/>
    <w:next w:val="Normal"/>
    <w:autoRedefine/>
    <w:uiPriority w:val="99"/>
    <w:semiHidden/>
    <w:unhideWhenUsed/>
    <w:rsid w:val="0027172A"/>
    <w:pPr>
      <w:ind w:left="1200" w:hanging="240"/>
    </w:pPr>
  </w:style>
  <w:style w:type="paragraph" w:styleId="Index6">
    <w:name w:val="index 6"/>
    <w:basedOn w:val="Normal"/>
    <w:next w:val="Normal"/>
    <w:autoRedefine/>
    <w:uiPriority w:val="99"/>
    <w:semiHidden/>
    <w:unhideWhenUsed/>
    <w:rsid w:val="0027172A"/>
    <w:pPr>
      <w:ind w:left="1440" w:hanging="240"/>
    </w:pPr>
  </w:style>
  <w:style w:type="paragraph" w:styleId="Index7">
    <w:name w:val="index 7"/>
    <w:basedOn w:val="Normal"/>
    <w:next w:val="Normal"/>
    <w:autoRedefine/>
    <w:uiPriority w:val="99"/>
    <w:semiHidden/>
    <w:unhideWhenUsed/>
    <w:rsid w:val="0027172A"/>
    <w:pPr>
      <w:ind w:left="1680" w:hanging="240"/>
    </w:pPr>
  </w:style>
  <w:style w:type="paragraph" w:styleId="Index8">
    <w:name w:val="index 8"/>
    <w:basedOn w:val="Normal"/>
    <w:next w:val="Normal"/>
    <w:autoRedefine/>
    <w:uiPriority w:val="99"/>
    <w:semiHidden/>
    <w:unhideWhenUsed/>
    <w:rsid w:val="0027172A"/>
    <w:pPr>
      <w:ind w:left="1920" w:hanging="240"/>
    </w:pPr>
  </w:style>
  <w:style w:type="paragraph" w:styleId="Index9">
    <w:name w:val="index 9"/>
    <w:basedOn w:val="Normal"/>
    <w:next w:val="Normal"/>
    <w:autoRedefine/>
    <w:uiPriority w:val="99"/>
    <w:semiHidden/>
    <w:unhideWhenUsed/>
    <w:rsid w:val="0027172A"/>
    <w:pPr>
      <w:ind w:left="2160" w:hanging="240"/>
    </w:pPr>
  </w:style>
  <w:style w:type="paragraph" w:styleId="IndexHeading">
    <w:name w:val="index heading"/>
    <w:basedOn w:val="Normal"/>
    <w:next w:val="Index1"/>
    <w:uiPriority w:val="99"/>
    <w:semiHidden/>
    <w:unhideWhenUsed/>
    <w:rsid w:val="0027172A"/>
    <w:rPr>
      <w:rFonts w:ascii="Cambria" w:hAnsi="Cambria"/>
      <w:b/>
      <w:bCs/>
    </w:rPr>
  </w:style>
  <w:style w:type="paragraph" w:styleId="ListParagraph">
    <w:name w:val="List Paragraph"/>
    <w:basedOn w:val="nrpsNormalsingleline"/>
    <w:uiPriority w:val="34"/>
    <w:qFormat/>
    <w:rsid w:val="0027172A"/>
    <w:pPr>
      <w:ind w:left="720"/>
    </w:pPr>
  </w:style>
  <w:style w:type="paragraph" w:styleId="List">
    <w:name w:val="List"/>
    <w:basedOn w:val="Normal"/>
    <w:uiPriority w:val="99"/>
    <w:semiHidden/>
    <w:unhideWhenUsed/>
    <w:rsid w:val="0027172A"/>
    <w:pPr>
      <w:ind w:left="360" w:hanging="360"/>
      <w:contextualSpacing/>
    </w:pPr>
  </w:style>
  <w:style w:type="paragraph" w:styleId="List2">
    <w:name w:val="List 2"/>
    <w:basedOn w:val="Normal"/>
    <w:uiPriority w:val="99"/>
    <w:semiHidden/>
    <w:unhideWhenUsed/>
    <w:rsid w:val="0027172A"/>
    <w:pPr>
      <w:ind w:left="720" w:hanging="360"/>
      <w:contextualSpacing/>
    </w:pPr>
  </w:style>
  <w:style w:type="paragraph" w:styleId="List3">
    <w:name w:val="List 3"/>
    <w:basedOn w:val="Normal"/>
    <w:uiPriority w:val="99"/>
    <w:semiHidden/>
    <w:unhideWhenUsed/>
    <w:rsid w:val="0027172A"/>
    <w:pPr>
      <w:ind w:left="1080" w:hanging="360"/>
      <w:contextualSpacing/>
    </w:pPr>
  </w:style>
  <w:style w:type="paragraph" w:styleId="List4">
    <w:name w:val="List 4"/>
    <w:basedOn w:val="Normal"/>
    <w:uiPriority w:val="99"/>
    <w:semiHidden/>
    <w:unhideWhenUsed/>
    <w:rsid w:val="0027172A"/>
    <w:pPr>
      <w:ind w:left="1440" w:hanging="360"/>
      <w:contextualSpacing/>
    </w:pPr>
  </w:style>
  <w:style w:type="paragraph" w:styleId="List5">
    <w:name w:val="List 5"/>
    <w:basedOn w:val="Normal"/>
    <w:uiPriority w:val="99"/>
    <w:semiHidden/>
    <w:unhideWhenUsed/>
    <w:rsid w:val="0027172A"/>
    <w:pPr>
      <w:ind w:left="1800" w:hanging="360"/>
      <w:contextualSpacing/>
    </w:pPr>
  </w:style>
  <w:style w:type="paragraph" w:styleId="ListBullet">
    <w:name w:val="List Bullet"/>
    <w:basedOn w:val="Normal"/>
    <w:uiPriority w:val="99"/>
    <w:semiHidden/>
    <w:unhideWhenUsed/>
    <w:rsid w:val="0027172A"/>
    <w:pPr>
      <w:numPr>
        <w:numId w:val="2"/>
      </w:numPr>
      <w:contextualSpacing/>
    </w:pPr>
  </w:style>
  <w:style w:type="paragraph" w:styleId="ListBullet2">
    <w:name w:val="List Bullet 2"/>
    <w:basedOn w:val="Normal"/>
    <w:uiPriority w:val="99"/>
    <w:semiHidden/>
    <w:unhideWhenUsed/>
    <w:rsid w:val="0027172A"/>
    <w:pPr>
      <w:numPr>
        <w:numId w:val="3"/>
      </w:numPr>
      <w:contextualSpacing/>
    </w:pPr>
  </w:style>
  <w:style w:type="paragraph" w:styleId="ListBullet3">
    <w:name w:val="List Bullet 3"/>
    <w:basedOn w:val="Normal"/>
    <w:uiPriority w:val="99"/>
    <w:semiHidden/>
    <w:unhideWhenUsed/>
    <w:rsid w:val="0027172A"/>
    <w:pPr>
      <w:numPr>
        <w:numId w:val="4"/>
      </w:numPr>
      <w:contextualSpacing/>
    </w:pPr>
  </w:style>
  <w:style w:type="paragraph" w:styleId="ListBullet4">
    <w:name w:val="List Bullet 4"/>
    <w:basedOn w:val="Normal"/>
    <w:uiPriority w:val="99"/>
    <w:semiHidden/>
    <w:unhideWhenUsed/>
    <w:rsid w:val="0027172A"/>
    <w:pPr>
      <w:numPr>
        <w:numId w:val="5"/>
      </w:numPr>
      <w:contextualSpacing/>
    </w:pPr>
  </w:style>
  <w:style w:type="paragraph" w:styleId="ListBullet5">
    <w:name w:val="List Bullet 5"/>
    <w:basedOn w:val="Normal"/>
    <w:uiPriority w:val="99"/>
    <w:semiHidden/>
    <w:unhideWhenUsed/>
    <w:rsid w:val="0027172A"/>
    <w:pPr>
      <w:numPr>
        <w:numId w:val="6"/>
      </w:numPr>
      <w:contextualSpacing/>
    </w:pPr>
  </w:style>
  <w:style w:type="paragraph" w:styleId="ListContinue">
    <w:name w:val="List Continue"/>
    <w:basedOn w:val="Normal"/>
    <w:uiPriority w:val="99"/>
    <w:semiHidden/>
    <w:unhideWhenUsed/>
    <w:rsid w:val="0027172A"/>
    <w:pPr>
      <w:spacing w:after="120"/>
      <w:ind w:left="360"/>
      <w:contextualSpacing/>
    </w:pPr>
  </w:style>
  <w:style w:type="paragraph" w:styleId="ListContinue2">
    <w:name w:val="List Continue 2"/>
    <w:basedOn w:val="Normal"/>
    <w:uiPriority w:val="99"/>
    <w:semiHidden/>
    <w:unhideWhenUsed/>
    <w:rsid w:val="0027172A"/>
    <w:pPr>
      <w:spacing w:after="120"/>
      <w:ind w:left="720"/>
      <w:contextualSpacing/>
    </w:pPr>
  </w:style>
  <w:style w:type="paragraph" w:styleId="ListContinue3">
    <w:name w:val="List Continue 3"/>
    <w:basedOn w:val="Normal"/>
    <w:uiPriority w:val="99"/>
    <w:semiHidden/>
    <w:unhideWhenUsed/>
    <w:rsid w:val="0027172A"/>
    <w:pPr>
      <w:spacing w:after="120"/>
      <w:ind w:left="1080"/>
      <w:contextualSpacing/>
    </w:pPr>
  </w:style>
  <w:style w:type="paragraph" w:styleId="ListContinue4">
    <w:name w:val="List Continue 4"/>
    <w:basedOn w:val="Normal"/>
    <w:uiPriority w:val="99"/>
    <w:semiHidden/>
    <w:unhideWhenUsed/>
    <w:rsid w:val="0027172A"/>
    <w:pPr>
      <w:spacing w:after="120"/>
      <w:ind w:left="1440"/>
      <w:contextualSpacing/>
    </w:pPr>
  </w:style>
  <w:style w:type="paragraph" w:styleId="ListContinue5">
    <w:name w:val="List Continue 5"/>
    <w:basedOn w:val="Normal"/>
    <w:uiPriority w:val="99"/>
    <w:semiHidden/>
    <w:unhideWhenUsed/>
    <w:rsid w:val="0027172A"/>
    <w:pPr>
      <w:spacing w:after="120"/>
      <w:ind w:left="1800"/>
      <w:contextualSpacing/>
    </w:pPr>
  </w:style>
  <w:style w:type="paragraph" w:styleId="ListNumber">
    <w:name w:val="List Number"/>
    <w:basedOn w:val="Normal"/>
    <w:uiPriority w:val="99"/>
    <w:semiHidden/>
    <w:unhideWhenUsed/>
    <w:rsid w:val="0027172A"/>
    <w:pPr>
      <w:numPr>
        <w:numId w:val="7"/>
      </w:numPr>
      <w:contextualSpacing/>
    </w:pPr>
  </w:style>
  <w:style w:type="paragraph" w:styleId="ListNumber2">
    <w:name w:val="List Number 2"/>
    <w:basedOn w:val="Normal"/>
    <w:uiPriority w:val="99"/>
    <w:semiHidden/>
    <w:unhideWhenUsed/>
    <w:rsid w:val="0027172A"/>
    <w:pPr>
      <w:numPr>
        <w:numId w:val="8"/>
      </w:numPr>
      <w:contextualSpacing/>
    </w:pPr>
  </w:style>
  <w:style w:type="paragraph" w:styleId="ListNumber3">
    <w:name w:val="List Number 3"/>
    <w:basedOn w:val="Normal"/>
    <w:uiPriority w:val="99"/>
    <w:semiHidden/>
    <w:unhideWhenUsed/>
    <w:rsid w:val="0027172A"/>
    <w:pPr>
      <w:numPr>
        <w:numId w:val="9"/>
      </w:numPr>
      <w:contextualSpacing/>
    </w:pPr>
  </w:style>
  <w:style w:type="paragraph" w:styleId="ListNumber4">
    <w:name w:val="List Number 4"/>
    <w:basedOn w:val="Normal"/>
    <w:uiPriority w:val="99"/>
    <w:semiHidden/>
    <w:unhideWhenUsed/>
    <w:rsid w:val="0027172A"/>
    <w:pPr>
      <w:numPr>
        <w:numId w:val="10"/>
      </w:numPr>
      <w:contextualSpacing/>
    </w:pPr>
  </w:style>
  <w:style w:type="paragraph" w:styleId="ListNumber5">
    <w:name w:val="List Number 5"/>
    <w:basedOn w:val="Normal"/>
    <w:uiPriority w:val="99"/>
    <w:semiHidden/>
    <w:unhideWhenUsed/>
    <w:rsid w:val="0027172A"/>
    <w:pPr>
      <w:numPr>
        <w:numId w:val="11"/>
      </w:numPr>
      <w:contextualSpacing/>
    </w:pPr>
  </w:style>
  <w:style w:type="paragraph" w:styleId="MacroText">
    <w:name w:val="macro"/>
    <w:link w:val="MacroTextChar"/>
    <w:uiPriority w:val="99"/>
    <w:semiHidden/>
    <w:unhideWhenUsed/>
    <w:rsid w:val="0027172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kern w:val="0"/>
      <w:sz w:val="20"/>
      <w:szCs w:val="20"/>
      <w14:ligatures w14:val="none"/>
    </w:rPr>
  </w:style>
  <w:style w:type="character" w:customStyle="1" w:styleId="MacroTextChar">
    <w:name w:val="Macro Text Char"/>
    <w:basedOn w:val="DefaultParagraphFont"/>
    <w:link w:val="MacroText"/>
    <w:uiPriority w:val="99"/>
    <w:semiHidden/>
    <w:rsid w:val="0027172A"/>
    <w:rPr>
      <w:rFonts w:ascii="Courier New" w:eastAsia="Times New Roman" w:hAnsi="Courier New" w:cs="Courier New"/>
      <w:kern w:val="0"/>
      <w:sz w:val="20"/>
      <w:szCs w:val="20"/>
      <w14:ligatures w14:val="none"/>
    </w:rPr>
  </w:style>
  <w:style w:type="paragraph" w:styleId="MessageHeader">
    <w:name w:val="Message Header"/>
    <w:basedOn w:val="Normal"/>
    <w:link w:val="MessageHeaderChar"/>
    <w:uiPriority w:val="99"/>
    <w:semiHidden/>
    <w:unhideWhenUsed/>
    <w:rsid w:val="0027172A"/>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27172A"/>
    <w:rPr>
      <w:rFonts w:ascii="Cambria" w:hAnsi="Cambria"/>
      <w:color w:val="000000" w:themeColor="text1"/>
      <w:kern w:val="0"/>
      <w:sz w:val="23"/>
      <w:shd w:val="pct20" w:color="auto" w:fill="auto"/>
      <w14:ligatures w14:val="none"/>
    </w:rPr>
  </w:style>
  <w:style w:type="paragraph" w:styleId="NormalWeb">
    <w:name w:val="Normal (Web)"/>
    <w:basedOn w:val="Normal"/>
    <w:uiPriority w:val="99"/>
    <w:semiHidden/>
    <w:unhideWhenUsed/>
    <w:rsid w:val="0027172A"/>
  </w:style>
  <w:style w:type="paragraph" w:styleId="NormalIndent">
    <w:name w:val="Normal Indent"/>
    <w:basedOn w:val="Normal"/>
    <w:uiPriority w:val="99"/>
    <w:semiHidden/>
    <w:unhideWhenUsed/>
    <w:rsid w:val="0027172A"/>
    <w:pPr>
      <w:ind w:left="720"/>
    </w:pPr>
  </w:style>
  <w:style w:type="paragraph" w:styleId="NoteHeading">
    <w:name w:val="Note Heading"/>
    <w:basedOn w:val="Normal"/>
    <w:next w:val="Normal"/>
    <w:link w:val="NoteHeadingChar"/>
    <w:uiPriority w:val="99"/>
    <w:semiHidden/>
    <w:unhideWhenUsed/>
    <w:rsid w:val="0027172A"/>
  </w:style>
  <w:style w:type="character" w:customStyle="1" w:styleId="NoteHeadingChar">
    <w:name w:val="Note Heading Char"/>
    <w:basedOn w:val="DefaultParagraphFont"/>
    <w:link w:val="NoteHeading"/>
    <w:uiPriority w:val="99"/>
    <w:semiHidden/>
    <w:rsid w:val="0027172A"/>
    <w:rPr>
      <w:rFonts w:ascii="Times New Roman" w:hAnsi="Times New Roman"/>
      <w:color w:val="000000" w:themeColor="text1"/>
      <w:kern w:val="0"/>
      <w:sz w:val="23"/>
      <w14:ligatures w14:val="none"/>
    </w:rPr>
  </w:style>
  <w:style w:type="paragraph" w:styleId="PlainText">
    <w:name w:val="Plain Text"/>
    <w:basedOn w:val="Normal"/>
    <w:link w:val="PlainTextChar"/>
    <w:uiPriority w:val="99"/>
    <w:unhideWhenUsed/>
    <w:rsid w:val="0027172A"/>
    <w:rPr>
      <w:rFonts w:ascii="Courier New" w:hAnsi="Courier New" w:cs="Courier New"/>
      <w:sz w:val="20"/>
      <w:szCs w:val="20"/>
    </w:rPr>
  </w:style>
  <w:style w:type="character" w:customStyle="1" w:styleId="PlainTextChar">
    <w:name w:val="Plain Text Char"/>
    <w:basedOn w:val="DefaultParagraphFont"/>
    <w:link w:val="PlainText"/>
    <w:uiPriority w:val="99"/>
    <w:rsid w:val="0027172A"/>
    <w:rPr>
      <w:rFonts w:ascii="Courier New" w:hAnsi="Courier New" w:cs="Courier New"/>
      <w:color w:val="000000" w:themeColor="text1"/>
      <w:kern w:val="0"/>
      <w:sz w:val="20"/>
      <w:szCs w:val="20"/>
      <w14:ligatures w14:val="none"/>
    </w:rPr>
  </w:style>
  <w:style w:type="paragraph" w:styleId="Salutation">
    <w:name w:val="Salutation"/>
    <w:basedOn w:val="Normal"/>
    <w:next w:val="Normal"/>
    <w:link w:val="SalutationChar"/>
    <w:uiPriority w:val="99"/>
    <w:semiHidden/>
    <w:unhideWhenUsed/>
    <w:rsid w:val="0027172A"/>
  </w:style>
  <w:style w:type="character" w:customStyle="1" w:styleId="SalutationChar">
    <w:name w:val="Salutation Char"/>
    <w:basedOn w:val="DefaultParagraphFont"/>
    <w:link w:val="Salutation"/>
    <w:uiPriority w:val="99"/>
    <w:semiHidden/>
    <w:rsid w:val="0027172A"/>
    <w:rPr>
      <w:rFonts w:ascii="Times New Roman" w:hAnsi="Times New Roman"/>
      <w:color w:val="000000" w:themeColor="text1"/>
      <w:kern w:val="0"/>
      <w:sz w:val="23"/>
      <w14:ligatures w14:val="none"/>
    </w:rPr>
  </w:style>
  <w:style w:type="paragraph" w:styleId="Signature">
    <w:name w:val="Signature"/>
    <w:basedOn w:val="Normal"/>
    <w:link w:val="SignatureChar"/>
    <w:uiPriority w:val="99"/>
    <w:semiHidden/>
    <w:unhideWhenUsed/>
    <w:rsid w:val="0027172A"/>
    <w:pPr>
      <w:ind w:left="4320"/>
    </w:pPr>
  </w:style>
  <w:style w:type="character" w:customStyle="1" w:styleId="SignatureChar">
    <w:name w:val="Signature Char"/>
    <w:basedOn w:val="DefaultParagraphFont"/>
    <w:link w:val="Signature"/>
    <w:uiPriority w:val="99"/>
    <w:semiHidden/>
    <w:rsid w:val="0027172A"/>
    <w:rPr>
      <w:rFonts w:ascii="Times New Roman" w:hAnsi="Times New Roman"/>
      <w:color w:val="000000" w:themeColor="text1"/>
      <w:kern w:val="0"/>
      <w:sz w:val="23"/>
      <w14:ligatures w14:val="none"/>
    </w:rPr>
  </w:style>
  <w:style w:type="paragraph" w:styleId="Subtitle">
    <w:name w:val="Subtitle"/>
    <w:basedOn w:val="Normal"/>
    <w:next w:val="Normal"/>
    <w:link w:val="SubtitleChar"/>
    <w:rsid w:val="0027172A"/>
    <w:pPr>
      <w:spacing w:after="60"/>
      <w:jc w:val="center"/>
      <w:outlineLvl w:val="1"/>
    </w:pPr>
    <w:rPr>
      <w:rFonts w:ascii="Cambria" w:hAnsi="Cambria"/>
    </w:rPr>
  </w:style>
  <w:style w:type="character" w:customStyle="1" w:styleId="SubtitleChar">
    <w:name w:val="Subtitle Char"/>
    <w:basedOn w:val="DefaultParagraphFont"/>
    <w:link w:val="Subtitle"/>
    <w:rsid w:val="0027172A"/>
    <w:rPr>
      <w:rFonts w:ascii="Cambria" w:hAnsi="Cambria"/>
      <w:color w:val="000000" w:themeColor="text1"/>
      <w:kern w:val="0"/>
      <w:sz w:val="23"/>
      <w14:ligatures w14:val="none"/>
    </w:rPr>
  </w:style>
  <w:style w:type="paragraph" w:styleId="TableofAuthorities">
    <w:name w:val="table of authorities"/>
    <w:basedOn w:val="Normal"/>
    <w:next w:val="Normal"/>
    <w:uiPriority w:val="99"/>
    <w:semiHidden/>
    <w:unhideWhenUsed/>
    <w:rsid w:val="0027172A"/>
    <w:pPr>
      <w:ind w:left="240" w:hanging="240"/>
    </w:pPr>
  </w:style>
  <w:style w:type="paragraph" w:styleId="Title">
    <w:name w:val="Title"/>
    <w:basedOn w:val="Normal"/>
    <w:next w:val="Normal"/>
    <w:link w:val="TitleChar"/>
    <w:rsid w:val="0027172A"/>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27172A"/>
    <w:rPr>
      <w:rFonts w:ascii="Cambria" w:hAnsi="Cambria"/>
      <w:b/>
      <w:bCs/>
      <w:color w:val="000000" w:themeColor="text1"/>
      <w:kern w:val="28"/>
      <w:sz w:val="32"/>
      <w:szCs w:val="32"/>
      <w14:ligatures w14:val="none"/>
    </w:rPr>
  </w:style>
  <w:style w:type="paragraph" w:styleId="TOAHeading">
    <w:name w:val="toa heading"/>
    <w:basedOn w:val="Normal"/>
    <w:next w:val="Normal"/>
    <w:uiPriority w:val="99"/>
    <w:semiHidden/>
    <w:unhideWhenUsed/>
    <w:rsid w:val="0027172A"/>
    <w:pPr>
      <w:spacing w:before="120"/>
    </w:pPr>
    <w:rPr>
      <w:rFonts w:ascii="Cambria" w:hAnsi="Cambria"/>
      <w:b/>
      <w:bCs/>
    </w:rPr>
  </w:style>
  <w:style w:type="paragraph" w:styleId="TOC6">
    <w:name w:val="toc 6"/>
    <w:basedOn w:val="nrpsNormal"/>
    <w:next w:val="Normal"/>
    <w:autoRedefine/>
    <w:uiPriority w:val="39"/>
    <w:unhideWhenUsed/>
    <w:rsid w:val="0027172A"/>
    <w:pPr>
      <w:tabs>
        <w:tab w:val="right" w:leader="dot" w:pos="9350"/>
      </w:tabs>
      <w:spacing w:after="160"/>
      <w:ind w:right="1800"/>
    </w:pPr>
  </w:style>
  <w:style w:type="paragraph" w:styleId="TOC7">
    <w:name w:val="toc 7"/>
    <w:basedOn w:val="nrpsNormal"/>
    <w:next w:val="Normal"/>
    <w:autoRedefine/>
    <w:uiPriority w:val="39"/>
    <w:unhideWhenUsed/>
    <w:rsid w:val="0027172A"/>
    <w:pPr>
      <w:spacing w:after="160"/>
      <w:ind w:left="432" w:right="2160"/>
    </w:pPr>
  </w:style>
  <w:style w:type="paragraph" w:styleId="TOC8">
    <w:name w:val="toc 8"/>
    <w:basedOn w:val="Normal"/>
    <w:next w:val="nrpsNormal"/>
    <w:autoRedefine/>
    <w:uiPriority w:val="39"/>
    <w:unhideWhenUsed/>
    <w:rsid w:val="0027172A"/>
    <w:pPr>
      <w:tabs>
        <w:tab w:val="right" w:leader="dot" w:pos="9350"/>
      </w:tabs>
      <w:spacing w:after="160"/>
      <w:ind w:left="720" w:right="2160"/>
    </w:pPr>
  </w:style>
  <w:style w:type="paragraph" w:styleId="TOCHeading">
    <w:name w:val="TOC Heading"/>
    <w:basedOn w:val="Heading1"/>
    <w:next w:val="Normal"/>
    <w:uiPriority w:val="39"/>
    <w:unhideWhenUsed/>
    <w:rsid w:val="0027172A"/>
    <w:pPr>
      <w:spacing w:before="240" w:after="60"/>
      <w:outlineLvl w:val="9"/>
    </w:pPr>
    <w:rPr>
      <w:rFonts w:ascii="Cambria" w:hAnsi="Cambria"/>
      <w:bCs/>
      <w:kern w:val="32"/>
      <w:szCs w:val="32"/>
    </w:rPr>
  </w:style>
  <w:style w:type="paragraph" w:customStyle="1" w:styleId="nrpsHeading1appendix">
    <w:name w:val="nrps Heading 1 appendix"/>
    <w:basedOn w:val="nrpsHeading1"/>
    <w:next w:val="nrpsNormal"/>
    <w:rsid w:val="0027172A"/>
    <w:rPr>
      <w:szCs w:val="24"/>
    </w:rPr>
  </w:style>
  <w:style w:type="paragraph" w:customStyle="1" w:styleId="TableCell-Indent">
    <w:name w:val="TableCell-Indent"/>
    <w:basedOn w:val="Normal"/>
    <w:autoRedefine/>
    <w:rsid w:val="0027172A"/>
    <w:pPr>
      <w:ind w:left="360"/>
    </w:pPr>
    <w:rPr>
      <w:szCs w:val="20"/>
    </w:rPr>
  </w:style>
  <w:style w:type="paragraph" w:customStyle="1" w:styleId="TableCell-Centered">
    <w:name w:val="TableCell-Centered"/>
    <w:basedOn w:val="Normal"/>
    <w:rsid w:val="0027172A"/>
    <w:pPr>
      <w:jc w:val="center"/>
    </w:pPr>
    <w:rPr>
      <w:szCs w:val="20"/>
    </w:rPr>
  </w:style>
  <w:style w:type="paragraph" w:customStyle="1" w:styleId="PageRight">
    <w:name w:val="Page Right"/>
    <w:next w:val="nrpsNormal"/>
    <w:rsid w:val="0027172A"/>
    <w:pPr>
      <w:spacing w:line="276" w:lineRule="auto"/>
      <w:jc w:val="right"/>
    </w:pPr>
    <w:rPr>
      <w:rFonts w:ascii="Times New Roman" w:eastAsia="Times New Roman" w:hAnsi="Times New Roman" w:cs="Times New Roman"/>
      <w:color w:val="000000" w:themeColor="text1"/>
      <w:kern w:val="0"/>
      <w:sz w:val="23"/>
      <w:szCs w:val="20"/>
      <w14:ligatures w14:val="none"/>
    </w:rPr>
  </w:style>
  <w:style w:type="paragraph" w:customStyle="1" w:styleId="nrpsSeriesnamenumber">
    <w:name w:val="nrps Series name/number"/>
    <w:qFormat/>
    <w:rsid w:val="0027172A"/>
    <w:pPr>
      <w:spacing w:before="200" w:after="480" w:line="276" w:lineRule="auto"/>
    </w:pPr>
    <w:rPr>
      <w:rFonts w:ascii="Times New Roman" w:eastAsia="Times New Roman" w:hAnsi="Times New Roman" w:cs="Times New Roman"/>
      <w:color w:val="000000" w:themeColor="text1"/>
      <w:kern w:val="0"/>
      <w:sz w:val="24"/>
      <w:szCs w:val="20"/>
      <w14:ligatures w14:val="none"/>
    </w:rPr>
  </w:style>
  <w:style w:type="paragraph" w:customStyle="1" w:styleId="TableHeader">
    <w:name w:val="Table Header"/>
    <w:basedOn w:val="Normal"/>
    <w:rsid w:val="0027172A"/>
    <w:pPr>
      <w:jc w:val="center"/>
    </w:pPr>
    <w:rPr>
      <w:szCs w:val="20"/>
    </w:rPr>
  </w:style>
  <w:style w:type="paragraph" w:customStyle="1" w:styleId="nrpsHeading2appendix">
    <w:name w:val="nrps Heading 2 appendix"/>
    <w:basedOn w:val="nrpsHeading2"/>
    <w:next w:val="nrpsNormal"/>
    <w:rsid w:val="0027172A"/>
  </w:style>
  <w:style w:type="paragraph" w:customStyle="1" w:styleId="nrpsContents">
    <w:name w:val="nrps Contents"/>
    <w:basedOn w:val="Heading1"/>
    <w:next w:val="nrpsNormal"/>
    <w:rsid w:val="0027172A"/>
    <w:pPr>
      <w:spacing w:after="160"/>
    </w:pPr>
    <w:rPr>
      <w:szCs w:val="24"/>
    </w:rPr>
  </w:style>
  <w:style w:type="paragraph" w:customStyle="1" w:styleId="nrpsTablenote">
    <w:name w:val="nrps Table note"/>
    <w:qFormat/>
    <w:rsid w:val="0027172A"/>
    <w:pPr>
      <w:spacing w:before="80" w:after="0" w:line="276" w:lineRule="auto"/>
      <w:ind w:left="360"/>
    </w:pPr>
    <w:rPr>
      <w:rFonts w:ascii="Arial" w:eastAsia="Times New Roman" w:hAnsi="Arial" w:cs="Times New Roman"/>
      <w:bCs/>
      <w:color w:val="000000" w:themeColor="text1"/>
      <w:kern w:val="0"/>
      <w:sz w:val="18"/>
      <w:szCs w:val="20"/>
      <w14:ligatures w14:val="none"/>
    </w:rPr>
  </w:style>
  <w:style w:type="paragraph" w:customStyle="1" w:styleId="nrpsHeading4appendix">
    <w:name w:val="nrps Heading 4 appendix"/>
    <w:basedOn w:val="nrpsHeading4"/>
    <w:next w:val="nrpsNormal"/>
    <w:rsid w:val="0027172A"/>
    <w:rPr>
      <w:bCs/>
    </w:rPr>
  </w:style>
  <w:style w:type="paragraph" w:customStyle="1" w:styleId="nrpsNormalsingleline">
    <w:name w:val="nrps Normal single line"/>
    <w:rsid w:val="0027172A"/>
    <w:pPr>
      <w:spacing w:after="0" w:line="276" w:lineRule="auto"/>
    </w:pPr>
    <w:rPr>
      <w:rFonts w:ascii="Times New Roman" w:eastAsia="Times New Roman" w:hAnsi="Times New Roman" w:cs="Times New Roman"/>
      <w:color w:val="000000" w:themeColor="text1"/>
      <w:kern w:val="0"/>
      <w:sz w:val="23"/>
      <w:szCs w:val="20"/>
      <w14:ligatures w14:val="none"/>
    </w:rPr>
  </w:style>
  <w:style w:type="paragraph" w:customStyle="1" w:styleId="nrpsHeading1SOP">
    <w:name w:val="nrps Heading 1 SOP"/>
    <w:basedOn w:val="nrpsHeading1"/>
    <w:next w:val="nrpsNormal"/>
    <w:rsid w:val="0027172A"/>
  </w:style>
  <w:style w:type="paragraph" w:customStyle="1" w:styleId="nrpsHeading2SOP">
    <w:name w:val="nrps Heading 2 SOP"/>
    <w:basedOn w:val="nrpsHeading2"/>
    <w:next w:val="nrpsNormal"/>
    <w:rsid w:val="0027172A"/>
    <w:rPr>
      <w:bCs/>
      <w:iCs/>
    </w:rPr>
  </w:style>
  <w:style w:type="paragraph" w:customStyle="1" w:styleId="nrpsHeading3SOP">
    <w:name w:val="nrps Heading 3 SOP"/>
    <w:basedOn w:val="nrpsHeading3"/>
    <w:next w:val="nrpsNormal"/>
    <w:rsid w:val="0027172A"/>
  </w:style>
  <w:style w:type="paragraph" w:customStyle="1" w:styleId="nrpsFigurecaptionSOP">
    <w:name w:val="nrps Figure caption SOP"/>
    <w:next w:val="nrpsNormal"/>
    <w:rsid w:val="0027172A"/>
    <w:pPr>
      <w:spacing w:before="80" w:after="360" w:line="240" w:lineRule="auto"/>
    </w:pPr>
    <w:rPr>
      <w:rFonts w:ascii="Arial" w:eastAsia="Times New Roman" w:hAnsi="Arial" w:cs="Times New Roman"/>
      <w:color w:val="000000" w:themeColor="text1"/>
      <w:kern w:val="0"/>
      <w:sz w:val="20"/>
      <w:szCs w:val="20"/>
      <w14:ligatures w14:val="none"/>
    </w:rPr>
  </w:style>
  <w:style w:type="paragraph" w:customStyle="1" w:styleId="nrpsTablecaptionSOP">
    <w:name w:val="nrps Table caption SOP"/>
    <w:next w:val="nrpsNormal"/>
    <w:rsid w:val="0027172A"/>
    <w:pPr>
      <w:spacing w:before="360" w:after="80" w:line="276" w:lineRule="auto"/>
    </w:pPr>
    <w:rPr>
      <w:rFonts w:ascii="Arial" w:eastAsia="Times New Roman" w:hAnsi="Arial" w:cs="Times New Roman"/>
      <w:bCs/>
      <w:color w:val="000000" w:themeColor="text1"/>
      <w:kern w:val="0"/>
      <w:sz w:val="20"/>
      <w:szCs w:val="20"/>
      <w14:ligatures w14:val="none"/>
    </w:rPr>
  </w:style>
  <w:style w:type="paragraph" w:customStyle="1" w:styleId="nrpsTablecaptioncontinued">
    <w:name w:val="nrps Table caption continued"/>
    <w:next w:val="nrpsNormal"/>
    <w:rsid w:val="0027172A"/>
    <w:pPr>
      <w:spacing w:before="360" w:after="80" w:line="276" w:lineRule="auto"/>
    </w:pPr>
    <w:rPr>
      <w:rFonts w:ascii="Arial" w:eastAsia="Times New Roman" w:hAnsi="Arial" w:cs="Times New Roman"/>
      <w:bCs/>
      <w:color w:val="000000" w:themeColor="text1"/>
      <w:kern w:val="0"/>
      <w:sz w:val="20"/>
      <w:szCs w:val="20"/>
      <w14:ligatures w14:val="none"/>
    </w:rPr>
  </w:style>
  <w:style w:type="paragraph" w:customStyle="1" w:styleId="nrpsHeading4SOP">
    <w:name w:val="nrps Heading 4 SOP"/>
    <w:basedOn w:val="nrpsHeading4"/>
    <w:next w:val="nrpsNormal"/>
    <w:rsid w:val="0027172A"/>
    <w:rPr>
      <w:bCs/>
    </w:rPr>
  </w:style>
  <w:style w:type="paragraph" w:customStyle="1" w:styleId="nrpsContentsSOP">
    <w:name w:val="nrps Contents SOP"/>
    <w:next w:val="nrpsNormal"/>
    <w:rsid w:val="0027172A"/>
    <w:pPr>
      <w:spacing w:after="0" w:line="240" w:lineRule="auto"/>
    </w:pPr>
    <w:rPr>
      <w:rFonts w:ascii="Times New Roman" w:eastAsia="Times New Roman" w:hAnsi="Times New Roman" w:cs="Times New Roman"/>
      <w:b/>
      <w:color w:val="000000" w:themeColor="text1"/>
      <w:kern w:val="0"/>
      <w:sz w:val="23"/>
      <w:szCs w:val="24"/>
      <w14:ligatures w14:val="none"/>
    </w:rPr>
  </w:style>
  <w:style w:type="paragraph" w:customStyle="1" w:styleId="nrpsHeading3appendix">
    <w:name w:val="nrps Heading 3 appendix"/>
    <w:basedOn w:val="nrpsHeading3"/>
    <w:next w:val="nrpsNormal"/>
    <w:rsid w:val="0027172A"/>
  </w:style>
  <w:style w:type="character" w:styleId="PageNumber">
    <w:name w:val="page number"/>
    <w:basedOn w:val="DefaultParagraphFont"/>
    <w:uiPriority w:val="99"/>
    <w:semiHidden/>
    <w:unhideWhenUsed/>
    <w:rsid w:val="0027172A"/>
    <w:rPr>
      <w:color w:val="000000" w:themeColor="text1"/>
    </w:rPr>
  </w:style>
  <w:style w:type="paragraph" w:styleId="Header">
    <w:name w:val="header"/>
    <w:basedOn w:val="Normal"/>
    <w:link w:val="HeaderChar"/>
    <w:uiPriority w:val="99"/>
    <w:unhideWhenUsed/>
    <w:rsid w:val="0027172A"/>
    <w:pPr>
      <w:tabs>
        <w:tab w:val="center" w:pos="4680"/>
        <w:tab w:val="right" w:pos="9360"/>
      </w:tabs>
      <w:spacing w:after="0"/>
    </w:pPr>
  </w:style>
  <w:style w:type="character" w:customStyle="1" w:styleId="HeaderChar">
    <w:name w:val="Header Char"/>
    <w:basedOn w:val="DefaultParagraphFont"/>
    <w:link w:val="Header"/>
    <w:uiPriority w:val="99"/>
    <w:rsid w:val="0027172A"/>
    <w:rPr>
      <w:rFonts w:ascii="Times New Roman" w:hAnsi="Times New Roman"/>
      <w:color w:val="000000" w:themeColor="text1"/>
      <w:kern w:val="0"/>
      <w:sz w:val="23"/>
      <w14:ligatures w14:val="none"/>
    </w:rPr>
  </w:style>
  <w:style w:type="paragraph" w:styleId="Footer">
    <w:name w:val="footer"/>
    <w:basedOn w:val="Normal"/>
    <w:link w:val="FooterChar"/>
    <w:uiPriority w:val="99"/>
    <w:unhideWhenUsed/>
    <w:rsid w:val="0027172A"/>
    <w:pPr>
      <w:tabs>
        <w:tab w:val="center" w:pos="4680"/>
        <w:tab w:val="right" w:pos="9360"/>
      </w:tabs>
      <w:spacing w:after="0"/>
    </w:pPr>
  </w:style>
  <w:style w:type="character" w:customStyle="1" w:styleId="FooterChar">
    <w:name w:val="Footer Char"/>
    <w:basedOn w:val="DefaultParagraphFont"/>
    <w:link w:val="Footer"/>
    <w:uiPriority w:val="99"/>
    <w:rsid w:val="0027172A"/>
    <w:rPr>
      <w:rFonts w:ascii="Times New Roman" w:hAnsi="Times New Roman"/>
      <w:color w:val="000000" w:themeColor="text1"/>
      <w:kern w:val="0"/>
      <w:sz w:val="23"/>
      <w14:ligatures w14:val="none"/>
    </w:rPr>
  </w:style>
  <w:style w:type="paragraph" w:customStyle="1" w:styleId="nrpsBannertop">
    <w:name w:val="nrps Banner top"/>
    <w:basedOn w:val="nrpsNormalsingleline"/>
    <w:semiHidden/>
    <w:qFormat/>
    <w:locked/>
    <w:rsid w:val="0027172A"/>
    <w:pPr>
      <w:spacing w:line="240" w:lineRule="auto"/>
    </w:pPr>
    <w:rPr>
      <w:noProof/>
      <w:sz w:val="24"/>
    </w:rPr>
  </w:style>
  <w:style w:type="table" w:customStyle="1" w:styleId="TableGrid1">
    <w:name w:val="Table Grid1"/>
    <w:basedOn w:val="TableNormal"/>
    <w:next w:val="TableGrid"/>
    <w:uiPriority w:val="59"/>
    <w:rsid w:val="0027172A"/>
    <w:pPr>
      <w:spacing w:after="0" w:line="240" w:lineRule="auto"/>
    </w:pPr>
    <w:rPr>
      <w:rFonts w:ascii="Times New Roman" w:eastAsia="Times New Roman" w:hAnsi="Times New Roman"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rpsInstructionsh1">
    <w:name w:val="nrps Instructions h1"/>
    <w:basedOn w:val="nrpsHeading1"/>
    <w:rsid w:val="0027172A"/>
    <w:rPr>
      <w:color w:val="800000"/>
    </w:rPr>
  </w:style>
  <w:style w:type="paragraph" w:customStyle="1" w:styleId="nrpsInstructionsh2">
    <w:name w:val="nrps Instructions h2"/>
    <w:basedOn w:val="nrpsHeading2"/>
    <w:rsid w:val="0027172A"/>
    <w:rPr>
      <w:color w:val="800000"/>
      <w:sz w:val="24"/>
    </w:rPr>
  </w:style>
  <w:style w:type="paragraph" w:customStyle="1" w:styleId="nrpsPhotocaption">
    <w:name w:val="nrps Photo caption"/>
    <w:basedOn w:val="nrpsFigurecaption"/>
    <w:qFormat/>
    <w:rsid w:val="0027172A"/>
  </w:style>
  <w:style w:type="character" w:styleId="Strong">
    <w:name w:val="Strong"/>
    <w:basedOn w:val="DefaultParagraphFont"/>
    <w:uiPriority w:val="22"/>
    <w:rsid w:val="0027172A"/>
    <w:rPr>
      <w:b/>
      <w:bCs/>
    </w:rPr>
  </w:style>
  <w:style w:type="paragraph" w:customStyle="1" w:styleId="nrpsImageline">
    <w:name w:val="nrps Image line"/>
    <w:basedOn w:val="nrpsNormalsingleline"/>
    <w:qFormat/>
    <w:rsid w:val="0027172A"/>
    <w:pPr>
      <w:keepNext/>
      <w:spacing w:before="360"/>
    </w:pPr>
  </w:style>
  <w:style w:type="paragraph" w:customStyle="1" w:styleId="nrpsHeading6">
    <w:name w:val="nrps Heading 6"/>
    <w:basedOn w:val="Heading6"/>
    <w:next w:val="nrpsNormal"/>
    <w:rsid w:val="0027172A"/>
    <w:pPr>
      <w:keepNext/>
      <w:spacing w:before="80" w:after="0"/>
      <w:ind w:left="720"/>
    </w:pPr>
    <w:rPr>
      <w:rFonts w:ascii="Arial" w:hAnsi="Arial" w:cs="Times New Roman"/>
      <w:b w:val="0"/>
      <w:i/>
      <w:sz w:val="19"/>
      <w:u w:val="single"/>
    </w:rPr>
  </w:style>
  <w:style w:type="paragraph" w:styleId="Caption">
    <w:name w:val="caption"/>
    <w:basedOn w:val="Normal"/>
    <w:next w:val="Normal"/>
    <w:uiPriority w:val="35"/>
    <w:semiHidden/>
    <w:qFormat/>
    <w:rsid w:val="0027172A"/>
    <w:rPr>
      <w:rFonts w:ascii="Frutiger LT Std 45 Light" w:eastAsia="Times New Roman" w:hAnsi="Frutiger LT Std 45 Light" w:cs="Times New Roman"/>
      <w:color w:val="767171" w:themeColor="background2" w:themeShade="80"/>
      <w:sz w:val="20"/>
    </w:rPr>
  </w:style>
  <w:style w:type="table" w:styleId="LightGrid-Accent3">
    <w:name w:val="Light Grid Accent 3"/>
    <w:basedOn w:val="TableNormal"/>
    <w:uiPriority w:val="62"/>
    <w:rsid w:val="0027172A"/>
    <w:pPr>
      <w:spacing w:after="0" w:line="240" w:lineRule="auto"/>
    </w:pPr>
    <w:rPr>
      <w:rFonts w:eastAsiaTheme="minorEastAsia"/>
      <w:kern w:val="0"/>
      <w:sz w:val="24"/>
      <w:szCs w:val="24"/>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Shading-Accent3">
    <w:name w:val="Light Shading Accent 3"/>
    <w:basedOn w:val="TableNormal"/>
    <w:uiPriority w:val="60"/>
    <w:rsid w:val="0027172A"/>
    <w:pPr>
      <w:spacing w:after="0" w:line="240" w:lineRule="auto"/>
    </w:pPr>
    <w:rPr>
      <w:rFonts w:eastAsiaTheme="minorEastAsia"/>
      <w:color w:val="7B7B7B" w:themeColor="accent3" w:themeShade="BF"/>
      <w:kern w:val="0"/>
      <w:sz w:val="24"/>
      <w:szCs w:val="24"/>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Tables">
    <w:name w:val="Tables"/>
    <w:basedOn w:val="Normal"/>
    <w:rsid w:val="0027172A"/>
    <w:pPr>
      <w:tabs>
        <w:tab w:val="left" w:pos="-2610"/>
      </w:tabs>
      <w:spacing w:after="0"/>
    </w:pPr>
    <w:rPr>
      <w:rFonts w:ascii="Frutiger LT Std 45 Light" w:eastAsia="Times New Roman" w:hAnsi="Frutiger LT Std 45 Light" w:cs="Arial"/>
      <w:bCs/>
      <w:color w:val="auto"/>
      <w:sz w:val="20"/>
    </w:rPr>
  </w:style>
  <w:style w:type="table" w:styleId="DarkList-Accent4">
    <w:name w:val="Dark List Accent 4"/>
    <w:basedOn w:val="TableNormal"/>
    <w:uiPriority w:val="66"/>
    <w:rsid w:val="0027172A"/>
    <w:pPr>
      <w:spacing w:after="0" w:line="240" w:lineRule="auto"/>
    </w:pPr>
    <w:rPr>
      <w:rFonts w:ascii="Calibri" w:eastAsia="MS Gothic" w:hAnsi="Calibri" w:cs="Times New Roman"/>
      <w:color w:val="000000"/>
      <w:kern w:val="0"/>
      <w:sz w:val="20"/>
      <w:szCs w:val="20"/>
      <w14:ligatures w14:val="none"/>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customStyle="1" w:styleId="FigureAlignment">
    <w:name w:val="Figure Alignment"/>
    <w:basedOn w:val="Normal"/>
    <w:semiHidden/>
    <w:qFormat/>
    <w:rsid w:val="0027172A"/>
    <w:rPr>
      <w:rFonts w:eastAsia="Times New Roman" w:cs="Times New Roman"/>
      <w:noProof/>
    </w:rPr>
  </w:style>
  <w:style w:type="paragraph" w:customStyle="1" w:styleId="TOC">
    <w:name w:val="TOC"/>
    <w:basedOn w:val="TOC1"/>
    <w:rsid w:val="0027172A"/>
  </w:style>
  <w:style w:type="table" w:customStyle="1" w:styleId="LightShading1">
    <w:name w:val="Light Shading1"/>
    <w:basedOn w:val="TableNormal"/>
    <w:uiPriority w:val="60"/>
    <w:rsid w:val="0027172A"/>
    <w:pPr>
      <w:spacing w:after="0" w:line="240" w:lineRule="auto"/>
    </w:pPr>
    <w:rPr>
      <w:rFonts w:eastAsiaTheme="minorEastAsia"/>
      <w:color w:val="000000" w:themeColor="text1" w:themeShade="BF"/>
      <w:kern w:val="0"/>
      <w:sz w:val="24"/>
      <w:szCs w:val="24"/>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7172A"/>
    <w:pPr>
      <w:spacing w:after="0" w:line="240" w:lineRule="auto"/>
    </w:pPr>
    <w:rPr>
      <w:rFonts w:eastAsiaTheme="minorEastAsia"/>
      <w:color w:val="2F5496" w:themeColor="accent1" w:themeShade="BF"/>
      <w:kern w:val="0"/>
      <w:sz w:val="24"/>
      <w:szCs w:val="24"/>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3">
    <w:name w:val="Light List Accent 3"/>
    <w:basedOn w:val="TableNormal"/>
    <w:uiPriority w:val="61"/>
    <w:rsid w:val="0027172A"/>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LightList1">
    <w:name w:val="Light List1"/>
    <w:basedOn w:val="TableNormal"/>
    <w:uiPriority w:val="61"/>
    <w:rsid w:val="0027172A"/>
    <w:pPr>
      <w:spacing w:after="0" w:line="240" w:lineRule="auto"/>
    </w:pPr>
    <w:rPr>
      <w:rFonts w:eastAsiaTheme="minorEastAsia"/>
      <w:kern w:val="0"/>
      <w:sz w:val="24"/>
      <w:szCs w:val="24"/>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27172A"/>
    <w:pPr>
      <w:spacing w:after="0" w:line="240" w:lineRule="auto"/>
    </w:pPr>
    <w:rPr>
      <w:rFonts w:eastAsiaTheme="minorEastAsia"/>
      <w:color w:val="2E74B5" w:themeColor="accent5" w:themeShade="BF"/>
      <w:kern w:val="0"/>
      <w:sz w:val="24"/>
      <w:szCs w:val="24"/>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TableList1">
    <w:name w:val="Table List 1"/>
    <w:basedOn w:val="TableNormal"/>
    <w:uiPriority w:val="99"/>
    <w:semiHidden/>
    <w:unhideWhenUsed/>
    <w:rsid w:val="0027172A"/>
    <w:pPr>
      <w:spacing w:after="200" w:line="276" w:lineRule="auto"/>
    </w:pPr>
    <w:rPr>
      <w:rFonts w:ascii="Times New Roman" w:eastAsia="Times New Roman" w:hAnsi="Times New Roman" w:cs="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MediumShading1-Accent3">
    <w:name w:val="Medium Shading 1 Accent 3"/>
    <w:basedOn w:val="TableNormal"/>
    <w:uiPriority w:val="63"/>
    <w:rsid w:val="0027172A"/>
    <w:pPr>
      <w:spacing w:after="0" w:line="240" w:lineRule="auto"/>
    </w:pPr>
    <w:rPr>
      <w:rFonts w:eastAsiaTheme="minorEastAsia"/>
      <w:kern w:val="0"/>
      <w:sz w:val="24"/>
      <w:szCs w:val="24"/>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DarkList-Accent3">
    <w:name w:val="Dark List Accent 3"/>
    <w:basedOn w:val="TableNormal"/>
    <w:uiPriority w:val="61"/>
    <w:rsid w:val="0027172A"/>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Spacing">
    <w:name w:val="No Spacing"/>
    <w:uiPriority w:val="1"/>
    <w:rsid w:val="0027172A"/>
    <w:pPr>
      <w:spacing w:after="0" w:line="240" w:lineRule="auto"/>
    </w:pPr>
    <w:rPr>
      <w:kern w:val="0"/>
      <w14:ligatures w14:val="none"/>
    </w:rPr>
  </w:style>
  <w:style w:type="character" w:customStyle="1" w:styleId="citationsource-journal">
    <w:name w:val="citation_source-journal"/>
    <w:basedOn w:val="DefaultParagraphFont"/>
    <w:semiHidden/>
    <w:rsid w:val="0027172A"/>
  </w:style>
  <w:style w:type="table" w:customStyle="1" w:styleId="TableGrid11">
    <w:name w:val="Table Grid11"/>
    <w:basedOn w:val="TableNormal"/>
    <w:uiPriority w:val="59"/>
    <w:rsid w:val="0027172A"/>
    <w:pPr>
      <w:spacing w:after="0" w:line="240" w:lineRule="auto"/>
    </w:pPr>
    <w:rPr>
      <w:rFonts w:eastAsiaTheme="minorEastAsia"/>
      <w:kern w:val="0"/>
      <w:lang w:val="es-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rpsNormalcode">
    <w:name w:val="nrps Normal code"/>
    <w:basedOn w:val="nrpsNormalsingleline"/>
    <w:rsid w:val="0027172A"/>
    <w:rPr>
      <w:rFonts w:ascii="Courier New" w:hAnsi="Courier New"/>
      <w:i/>
      <w:color w:val="800000"/>
    </w:rPr>
  </w:style>
  <w:style w:type="paragraph" w:customStyle="1" w:styleId="nrpsContentsH2">
    <w:name w:val="nrps Contents H2"/>
    <w:basedOn w:val="Heading2"/>
    <w:rsid w:val="0027172A"/>
    <w:pPr>
      <w:spacing w:after="160"/>
    </w:pPr>
    <w:rPr>
      <w:sz w:val="32"/>
    </w:rPr>
  </w:style>
  <w:style w:type="numbering" w:customStyle="1" w:styleId="nrpsNumlist">
    <w:name w:val="nrps Num list"/>
    <w:basedOn w:val="NoList"/>
    <w:rsid w:val="0027172A"/>
    <w:pPr>
      <w:numPr>
        <w:numId w:val="13"/>
      </w:numPr>
    </w:pPr>
  </w:style>
  <w:style w:type="paragraph" w:styleId="IntenseQuote">
    <w:name w:val="Intense Quote"/>
    <w:basedOn w:val="Normal"/>
    <w:next w:val="Normal"/>
    <w:link w:val="IntenseQuoteChar"/>
    <w:uiPriority w:val="30"/>
    <w:rsid w:val="002717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7172A"/>
    <w:rPr>
      <w:rFonts w:ascii="Times New Roman" w:hAnsi="Times New Roman"/>
      <w:i/>
      <w:iCs/>
      <w:color w:val="4472C4" w:themeColor="accent1"/>
      <w:kern w:val="0"/>
      <w:sz w:val="23"/>
      <w14:ligatures w14:val="none"/>
    </w:rPr>
  </w:style>
  <w:style w:type="paragraph" w:styleId="Quote">
    <w:name w:val="Quote"/>
    <w:basedOn w:val="Normal"/>
    <w:next w:val="Normal"/>
    <w:link w:val="QuoteChar"/>
    <w:uiPriority w:val="29"/>
    <w:rsid w:val="0027172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7172A"/>
    <w:rPr>
      <w:rFonts w:ascii="Times New Roman" w:hAnsi="Times New Roman"/>
      <w:i/>
      <w:iCs/>
      <w:color w:val="404040" w:themeColor="text1" w:themeTint="BF"/>
      <w:kern w:val="0"/>
      <w:sz w:val="23"/>
      <w14:ligatures w14:val="none"/>
    </w:rPr>
  </w:style>
  <w:style w:type="paragraph" w:customStyle="1" w:styleId="nrpsNormalcodeww">
    <w:name w:val="nrps Normal code ww"/>
    <w:basedOn w:val="nrpsNormalsingleline"/>
    <w:qFormat/>
    <w:rsid w:val="0027172A"/>
    <w:rPr>
      <w:rFonts w:ascii="Courier New" w:hAnsi="Courier New"/>
      <w:i/>
      <w:color w:val="800000"/>
    </w:rPr>
  </w:style>
  <w:style w:type="paragraph" w:customStyle="1" w:styleId="WWSOPcode">
    <w:name w:val="WW SOP code"/>
    <w:basedOn w:val="nrpsNormal"/>
    <w:qFormat/>
    <w:rsid w:val="0027172A"/>
    <w:pPr>
      <w:spacing w:before="200"/>
      <w:ind w:left="360" w:right="360"/>
    </w:pPr>
    <w:rPr>
      <w:rFonts w:ascii="Consolas" w:eastAsiaTheme="minorEastAsia" w:hAnsi="Consolas" w:cstheme="minorBidi"/>
      <w:color w:val="20794D"/>
      <w:sz w:val="21"/>
      <w:szCs w:val="21"/>
    </w:rPr>
  </w:style>
  <w:style w:type="paragraph" w:customStyle="1" w:styleId="NRPSresponse">
    <w:name w:val="NRPS response"/>
    <w:basedOn w:val="nrpsNormal"/>
    <w:qFormat/>
    <w:rsid w:val="0027172A"/>
    <w:pPr>
      <w:numPr>
        <w:numId w:val="14"/>
      </w:numPr>
    </w:pPr>
    <w:rPr>
      <w:color w:val="00B050"/>
    </w:rPr>
  </w:style>
  <w:style w:type="character" w:styleId="UnresolvedMention">
    <w:name w:val="Unresolved Mention"/>
    <w:basedOn w:val="DefaultParagraphFont"/>
    <w:uiPriority w:val="99"/>
    <w:semiHidden/>
    <w:unhideWhenUsed/>
    <w:rsid w:val="000A5EC9"/>
    <w:rPr>
      <w:color w:val="605E5C"/>
      <w:shd w:val="clear" w:color="auto" w:fill="E1DFDD"/>
    </w:rPr>
  </w:style>
  <w:style w:type="paragraph" w:customStyle="1" w:styleId="TableParagraph">
    <w:name w:val="Table Paragraph"/>
    <w:basedOn w:val="Normal"/>
    <w:uiPriority w:val="1"/>
    <w:qFormat/>
    <w:rsid w:val="009A71EA"/>
  </w:style>
  <w:style w:type="character" w:customStyle="1" w:styleId="BodyTextChar1">
    <w:name w:val="Body Text Char1"/>
    <w:basedOn w:val="DefaultParagraphFont"/>
    <w:uiPriority w:val="99"/>
    <w:rsid w:val="009A71EA"/>
    <w:rPr>
      <w:rFonts w:ascii="Times New Roman" w:hAnsi="Times New Roman"/>
      <w:color w:val="000000" w:themeColor="text1"/>
      <w:sz w:val="23"/>
    </w:rPr>
  </w:style>
  <w:style w:type="character" w:customStyle="1" w:styleId="ui-provider">
    <w:name w:val="ui-provider"/>
    <w:basedOn w:val="DefaultParagraphFont"/>
    <w:rsid w:val="009A7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3584">
      <w:bodyDiv w:val="1"/>
      <w:marLeft w:val="0"/>
      <w:marRight w:val="0"/>
      <w:marTop w:val="0"/>
      <w:marBottom w:val="0"/>
      <w:divBdr>
        <w:top w:val="none" w:sz="0" w:space="0" w:color="auto"/>
        <w:left w:val="none" w:sz="0" w:space="0" w:color="auto"/>
        <w:bottom w:val="none" w:sz="0" w:space="0" w:color="auto"/>
        <w:right w:val="none" w:sz="0" w:space="0" w:color="auto"/>
      </w:divBdr>
    </w:div>
    <w:div w:id="392117856">
      <w:bodyDiv w:val="1"/>
      <w:marLeft w:val="0"/>
      <w:marRight w:val="0"/>
      <w:marTop w:val="0"/>
      <w:marBottom w:val="0"/>
      <w:divBdr>
        <w:top w:val="none" w:sz="0" w:space="0" w:color="auto"/>
        <w:left w:val="none" w:sz="0" w:space="0" w:color="auto"/>
        <w:bottom w:val="none" w:sz="0" w:space="0" w:color="auto"/>
        <w:right w:val="none" w:sz="0" w:space="0" w:color="auto"/>
      </w:divBdr>
    </w:div>
    <w:div w:id="1444569142">
      <w:bodyDiv w:val="1"/>
      <w:marLeft w:val="0"/>
      <w:marRight w:val="0"/>
      <w:marTop w:val="0"/>
      <w:marBottom w:val="0"/>
      <w:divBdr>
        <w:top w:val="none" w:sz="0" w:space="0" w:color="auto"/>
        <w:left w:val="none" w:sz="0" w:space="0" w:color="auto"/>
        <w:bottom w:val="none" w:sz="0" w:space="0" w:color="auto"/>
        <w:right w:val="none" w:sz="0" w:space="0" w:color="auto"/>
      </w:divBdr>
    </w:div>
    <w:div w:id="1498225596">
      <w:bodyDiv w:val="1"/>
      <w:marLeft w:val="0"/>
      <w:marRight w:val="0"/>
      <w:marTop w:val="0"/>
      <w:marBottom w:val="0"/>
      <w:divBdr>
        <w:top w:val="none" w:sz="0" w:space="0" w:color="auto"/>
        <w:left w:val="none" w:sz="0" w:space="0" w:color="auto"/>
        <w:bottom w:val="none" w:sz="0" w:space="0" w:color="auto"/>
        <w:right w:val="none" w:sz="0" w:space="0" w:color="auto"/>
      </w:divBdr>
    </w:div>
    <w:div w:id="163952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ma.nps.gov/DataStore/Reference/Profile/2284622" TargetMode="External"/><Relationship Id="rId13" Type="http://schemas.openxmlformats.org/officeDocument/2006/relationships/hyperlink" Target="https://irma.nps.gov/DataStore/Reference/Profile/2253138" TargetMode="External"/><Relationship Id="rId18" Type="http://schemas.openxmlformats.org/officeDocument/2006/relationships/hyperlink" Target="https://irma.nps.gov/DataStore/Reference/Profile/2166225" TargetMode="External"/><Relationship Id="rId3" Type="http://schemas.openxmlformats.org/officeDocument/2006/relationships/customXml" Target="../customXml/item3.xml"/><Relationship Id="rId21" Type="http://schemas.openxmlformats.org/officeDocument/2006/relationships/hyperlink" Target="https://irma.nps.gov/DataStore/Reference/Profile/2257408" TargetMode="External"/><Relationship Id="rId7" Type="http://schemas.openxmlformats.org/officeDocument/2006/relationships/webSettings" Target="webSettings.xml"/><Relationship Id="rId12" Type="http://schemas.openxmlformats.org/officeDocument/2006/relationships/hyperlink" Target="https://irma.nps.gov/DataStore/Reference/Profile/2284726" TargetMode="External"/><Relationship Id="rId17" Type="http://schemas.openxmlformats.org/officeDocument/2006/relationships/hyperlink" Target="https://irma.nps.gov/DataStore/Reference/Profile/2173155" TargetMode="External"/><Relationship Id="rId2" Type="http://schemas.openxmlformats.org/officeDocument/2006/relationships/customXml" Target="../customXml/item2.xml"/><Relationship Id="rId16" Type="http://schemas.openxmlformats.org/officeDocument/2006/relationships/hyperlink" Target="https://irma.nps.gov/DataStore/Reference/Profile/2206497" TargetMode="External"/><Relationship Id="rId20" Type="http://schemas.openxmlformats.org/officeDocument/2006/relationships/hyperlink" Target="https://irma.nps.gov/DataStore/Reference/Profile/64923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rma.nps.gov/DataStore/Reference/Profile/2300001"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irma.nps.gov/DataStore/Reference/Profile/2167710" TargetMode="External"/><Relationship Id="rId23" Type="http://schemas.openxmlformats.org/officeDocument/2006/relationships/fontTable" Target="fontTable.xml"/><Relationship Id="rId10" Type="http://schemas.openxmlformats.org/officeDocument/2006/relationships/hyperlink" Target="https://irma.nps.gov/DataStore/Reference/Profile/2284630" TargetMode="External"/><Relationship Id="rId19" Type="http://schemas.openxmlformats.org/officeDocument/2006/relationships/hyperlink" Target="https://irma.nps.gov/DataStore/Reference/Profile/2294948" TargetMode="External"/><Relationship Id="rId4" Type="http://schemas.openxmlformats.org/officeDocument/2006/relationships/numbering" Target="numbering.xml"/><Relationship Id="rId9" Type="http://schemas.openxmlformats.org/officeDocument/2006/relationships/hyperlink" Target="https://irma.nps.gov/DataStore/Reference/Profile/2282172" TargetMode="External"/><Relationship Id="rId14" Type="http://schemas.openxmlformats.org/officeDocument/2006/relationships/hyperlink" Target="https://irma.nps.gov/DataStore/Reference/Profile/2236892" TargetMode="External"/><Relationship Id="rId22" Type="http://schemas.openxmlformats.org/officeDocument/2006/relationships/hyperlink" Target="https://irma.nps.gov/DataStore/Reference/Profile/22574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dyWright\AppData\Roaming\Microsoft\Templates\NRR_Full_Template_V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2CD3E31919CD4D8655811E15D5BC27" ma:contentTypeVersion="13" ma:contentTypeDescription="Create a new document." ma:contentTypeScope="" ma:versionID="5216b3a2b92b4a657c28d0e74b771c76">
  <xsd:schema xmlns:xsd="http://www.w3.org/2001/XMLSchema" xmlns:xs="http://www.w3.org/2001/XMLSchema" xmlns:p="http://schemas.microsoft.com/office/2006/metadata/properties" xmlns:ns2="ad085b6c-7437-411b-8b38-47c968abd347" xmlns:ns3="4671cff1-bb98-4362-b999-0807e48a599e" xmlns:ns4="31062a0d-ede8-4112-b4bb-00a9c1bc8e16" targetNamespace="http://schemas.microsoft.com/office/2006/metadata/properties" ma:root="true" ma:fieldsID="9b3530f86eade46ba73bed6d2ee1eca7" ns2:_="" ns3:_="" ns4:_="">
    <xsd:import namespace="ad085b6c-7437-411b-8b38-47c968abd347"/>
    <xsd:import namespace="4671cff1-bb98-4362-b999-0807e48a599e"/>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085b6c-7437-411b-8b38-47c968abd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71cff1-bb98-4362-b999-0807e48a59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bc52ef4-7f3c-430d-a9c0-6a3686a4303a}" ma:internalName="TaxCatchAll" ma:showField="CatchAllData" ma:web="4671cff1-bb98-4362-b999-0807e48a59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085b6c-7437-411b-8b38-47c968abd347">
      <Terms xmlns="http://schemas.microsoft.com/office/infopath/2007/PartnerControls"/>
    </lcf76f155ced4ddcb4097134ff3c332f>
    <TaxCatchAll xmlns="31062a0d-ede8-4112-b4bb-00a9c1bc8e16" xsi:nil="true"/>
    <SharedWithUsers xmlns="4671cff1-bb98-4362-b999-0807e48a599e">
      <UserInfo>
        <DisplayName>Sherrill, Kirk R</DisplayName>
        <AccountId>24</AccountId>
        <AccountType/>
      </UserInfo>
      <UserInfo>
        <DisplayName>Hickey, Jena R</DisplayName>
        <AccountId>350</AccountId>
        <AccountType/>
      </UserInfo>
      <UserInfo>
        <DisplayName>Rowell, Gareth A</DisplayName>
        <AccountId>100</AccountId>
        <AccountType/>
      </UserInfo>
      <UserInfo>
        <DisplayName>DeBacker, Michael D</DisplayName>
        <AccountId>258</AccountId>
        <AccountType/>
      </UserInfo>
      <UserInfo>
        <DisplayName>Dodd, Hope R</DisplayName>
        <AccountId>352</AccountId>
        <AccountType/>
      </UserInfo>
    </SharedWithUsers>
  </documentManagement>
</p:properties>
</file>

<file path=customXml/itemProps1.xml><?xml version="1.0" encoding="utf-8"?>
<ds:datastoreItem xmlns:ds="http://schemas.openxmlformats.org/officeDocument/2006/customXml" ds:itemID="{1BA9FA27-3EF0-4101-B0A2-CA2342187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085b6c-7437-411b-8b38-47c968abd347"/>
    <ds:schemaRef ds:uri="4671cff1-bb98-4362-b999-0807e48a599e"/>
    <ds:schemaRef ds:uri="31062a0d-ede8-4112-b4bb-00a9c1bc8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CD3FE3-6E18-44EF-AE8A-68F63722CA29}">
  <ds:schemaRefs>
    <ds:schemaRef ds:uri="http://schemas.microsoft.com/sharepoint/v3/contenttype/forms"/>
  </ds:schemaRefs>
</ds:datastoreItem>
</file>

<file path=customXml/itemProps3.xml><?xml version="1.0" encoding="utf-8"?>
<ds:datastoreItem xmlns:ds="http://schemas.openxmlformats.org/officeDocument/2006/customXml" ds:itemID="{62C393FF-C2B2-4E04-8575-3C8F47DC414E}">
  <ds:schemaRefs>
    <ds:schemaRef ds:uri="http://schemas.microsoft.com/office/2006/metadata/properties"/>
    <ds:schemaRef ds:uri="http://schemas.microsoft.com/office/infopath/2007/PartnerControls"/>
    <ds:schemaRef ds:uri="ad085b6c-7437-411b-8b38-47c968abd347"/>
    <ds:schemaRef ds:uri="31062a0d-ede8-4112-b4bb-00a9c1bc8e16"/>
    <ds:schemaRef ds:uri="4671cff1-bb98-4362-b999-0807e48a599e"/>
  </ds:schemaRefs>
</ds:datastoreItem>
</file>

<file path=docProps/app.xml><?xml version="1.0" encoding="utf-8"?>
<Properties xmlns="http://schemas.openxmlformats.org/officeDocument/2006/extended-properties" xmlns:vt="http://schemas.openxmlformats.org/officeDocument/2006/docPropsVTypes">
  <Template>NRR_Full_Template_V4.2.dotm</Template>
  <TotalTime>865</TotalTime>
  <Pages>6</Pages>
  <Words>1901</Words>
  <Characters>10839</Characters>
  <Application>Microsoft Office Word</Application>
  <DocSecurity>0</DocSecurity>
  <Lines>90</Lines>
  <Paragraphs>25</Paragraphs>
  <ScaleCrop>false</ScaleCrop>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Wendy</dc:creator>
  <cp:keywords/>
  <dc:description/>
  <cp:lastModifiedBy>Rowell, Gareth A</cp:lastModifiedBy>
  <cp:revision>13</cp:revision>
  <dcterms:created xsi:type="dcterms:W3CDTF">2023-09-26T20:23:00Z</dcterms:created>
  <dcterms:modified xsi:type="dcterms:W3CDTF">2023-09-27T19:41:00Z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0x010100082CD3E31919CD4D8655811E15D5BC27</vt:lpwstr>
  </property>
  <property fmtid="{D5CDD505-2E9C-101B-9397-08002B2CF9AE}" pid="3" name="MediaServiceImageTags">
    <vt:lpwstr/>
  </property>
</Properties>
</file>